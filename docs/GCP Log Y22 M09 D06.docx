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21282628"/>
    <w:bookmarkStart w:id="1" w:name="_Toc421282591"/>
    <w:bookmarkStart w:id="2" w:name="_Toc421276149"/>
    <w:p w14:paraId="3AE766E8" w14:textId="14E82C6D" w:rsidR="00FE1401" w:rsidRPr="00767A02" w:rsidRDefault="00491DA2" w:rsidP="00FE1401">
      <w:pPr>
        <w:ind w:left="-142"/>
        <w:rPr>
          <w:b/>
          <w:bCs/>
          <w:color w:val="849AA9" w:themeColor="accent5"/>
          <w:sz w:val="48"/>
          <w:szCs w:val="48"/>
        </w:rPr>
      </w:pPr>
      <w:sdt>
        <w:sdtPr>
          <w:rPr>
            <w:b/>
            <w:bCs/>
            <w:color w:val="849AA9" w:themeColor="accent5"/>
            <w:sz w:val="48"/>
            <w:szCs w:val="48"/>
          </w:rPr>
          <w:alias w:val="Title"/>
          <w:tag w:val=""/>
          <w:id w:val="-2041346040"/>
          <w:placeholder>
            <w:docPart w:val="9A0D656AD9DD400FAF560FB0FEA6BD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E26B7">
            <w:rPr>
              <w:b/>
              <w:bCs/>
              <w:color w:val="849AA9" w:themeColor="accent5"/>
              <w:sz w:val="48"/>
              <w:szCs w:val="48"/>
            </w:rPr>
            <w:t>OMOP Transformation on GCP</w:t>
          </w:r>
        </w:sdtContent>
      </w:sdt>
      <w:r w:rsidR="000F2584" w:rsidRPr="00767A02">
        <w:rPr>
          <w:b/>
          <w:bCs/>
          <w:color w:val="849AA9" w:themeColor="accent5"/>
          <w:sz w:val="48"/>
          <w:szCs w:val="48"/>
        </w:rPr>
        <w:t xml:space="preserve"> </w:t>
      </w:r>
      <w:r w:rsidR="004433EC" w:rsidRPr="00767A02">
        <w:rPr>
          <w:rFonts w:ascii="Times New Roman"/>
          <w:bCs/>
          <w:noProof/>
          <w:color w:val="849AA9" w:themeColor="accent5"/>
          <w:sz w:val="18"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AFBC87" wp14:editId="30E05053">
                <wp:simplePos x="0" y="0"/>
                <wp:positionH relativeFrom="page">
                  <wp:posOffset>5135880</wp:posOffset>
                </wp:positionH>
                <wp:positionV relativeFrom="page">
                  <wp:posOffset>-4445</wp:posOffset>
                </wp:positionV>
                <wp:extent cx="2673350" cy="3875405"/>
                <wp:effectExtent l="1905" t="5080" r="1270" b="5715"/>
                <wp:wrapNone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3875405"/>
                          <a:chOff x="7696" y="0"/>
                          <a:chExt cx="4210" cy="6103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7696" y="0"/>
                            <a:ext cx="2346" cy="1548"/>
                          </a:xfrm>
                          <a:custGeom>
                            <a:avLst/>
                            <a:gdLst>
                              <a:gd name="T0" fmla="*/ 1297 w 2346"/>
                              <a:gd name="T1" fmla="*/ 0 h 1548"/>
                              <a:gd name="T2" fmla="*/ 282 w 2346"/>
                              <a:gd name="T3" fmla="*/ 0 h 1548"/>
                              <a:gd name="T4" fmla="*/ 62 w 2346"/>
                              <a:gd name="T5" fmla="*/ 220 h 1548"/>
                              <a:gd name="T6" fmla="*/ 21 w 2346"/>
                              <a:gd name="T7" fmla="*/ 277 h 1548"/>
                              <a:gd name="T8" fmla="*/ 0 w 2346"/>
                              <a:gd name="T9" fmla="*/ 342 h 1548"/>
                              <a:gd name="T10" fmla="*/ 0 w 2346"/>
                              <a:gd name="T11" fmla="*/ 410 h 1548"/>
                              <a:gd name="T12" fmla="*/ 21 w 2346"/>
                              <a:gd name="T13" fmla="*/ 475 h 1548"/>
                              <a:gd name="T14" fmla="*/ 62 w 2346"/>
                              <a:gd name="T15" fmla="*/ 532 h 1548"/>
                              <a:gd name="T16" fmla="*/ 257 w 2346"/>
                              <a:gd name="T17" fmla="*/ 727 h 1548"/>
                              <a:gd name="T18" fmla="*/ 314 w 2346"/>
                              <a:gd name="T19" fmla="*/ 768 h 1548"/>
                              <a:gd name="T20" fmla="*/ 379 w 2346"/>
                              <a:gd name="T21" fmla="*/ 789 h 1548"/>
                              <a:gd name="T22" fmla="*/ 447 w 2346"/>
                              <a:gd name="T23" fmla="*/ 789 h 1548"/>
                              <a:gd name="T24" fmla="*/ 512 w 2346"/>
                              <a:gd name="T25" fmla="*/ 768 h 1548"/>
                              <a:gd name="T26" fmla="*/ 570 w 2346"/>
                              <a:gd name="T27" fmla="*/ 727 h 1548"/>
                              <a:gd name="T28" fmla="*/ 1297 w 2346"/>
                              <a:gd name="T29" fmla="*/ 0 h 1548"/>
                              <a:gd name="T30" fmla="*/ 2346 w 2346"/>
                              <a:gd name="T31" fmla="*/ 341 h 1548"/>
                              <a:gd name="T32" fmla="*/ 2325 w 2346"/>
                              <a:gd name="T33" fmla="*/ 276 h 1548"/>
                              <a:gd name="T34" fmla="*/ 2284 w 2346"/>
                              <a:gd name="T35" fmla="*/ 219 h 1548"/>
                              <a:gd name="T36" fmla="*/ 2089 w 2346"/>
                              <a:gd name="T37" fmla="*/ 23 h 1548"/>
                              <a:gd name="T38" fmla="*/ 2056 w 2346"/>
                              <a:gd name="T39" fmla="*/ 0 h 1548"/>
                              <a:gd name="T40" fmla="*/ 1809 w 2346"/>
                              <a:gd name="T41" fmla="*/ 0 h 1548"/>
                              <a:gd name="T42" fmla="*/ 1776 w 2346"/>
                              <a:gd name="T43" fmla="*/ 23 h 1548"/>
                              <a:gd name="T44" fmla="*/ 821 w 2346"/>
                              <a:gd name="T45" fmla="*/ 979 h 1548"/>
                              <a:gd name="T46" fmla="*/ 780 w 2346"/>
                              <a:gd name="T47" fmla="*/ 1036 h 1548"/>
                              <a:gd name="T48" fmla="*/ 759 w 2346"/>
                              <a:gd name="T49" fmla="*/ 1101 h 1548"/>
                              <a:gd name="T50" fmla="*/ 759 w 2346"/>
                              <a:gd name="T51" fmla="*/ 1169 h 1548"/>
                              <a:gd name="T52" fmla="*/ 780 w 2346"/>
                              <a:gd name="T53" fmla="*/ 1234 h 1548"/>
                              <a:gd name="T54" fmla="*/ 821 w 2346"/>
                              <a:gd name="T55" fmla="*/ 1291 h 1548"/>
                              <a:gd name="T56" fmla="*/ 1016 w 2346"/>
                              <a:gd name="T57" fmla="*/ 1486 h 1548"/>
                              <a:gd name="T58" fmla="*/ 1073 w 2346"/>
                              <a:gd name="T59" fmla="*/ 1527 h 1548"/>
                              <a:gd name="T60" fmla="*/ 1138 w 2346"/>
                              <a:gd name="T61" fmla="*/ 1548 h 1548"/>
                              <a:gd name="T62" fmla="*/ 1206 w 2346"/>
                              <a:gd name="T63" fmla="*/ 1548 h 1548"/>
                              <a:gd name="T64" fmla="*/ 1271 w 2346"/>
                              <a:gd name="T65" fmla="*/ 1527 h 1548"/>
                              <a:gd name="T66" fmla="*/ 1329 w 2346"/>
                              <a:gd name="T67" fmla="*/ 1486 h 1548"/>
                              <a:gd name="T68" fmla="*/ 2284 w 2346"/>
                              <a:gd name="T69" fmla="*/ 531 h 1548"/>
                              <a:gd name="T70" fmla="*/ 2325 w 2346"/>
                              <a:gd name="T71" fmla="*/ 474 h 1548"/>
                              <a:gd name="T72" fmla="*/ 2346 w 2346"/>
                              <a:gd name="T73" fmla="*/ 409 h 1548"/>
                              <a:gd name="T74" fmla="*/ 2346 w 2346"/>
                              <a:gd name="T75" fmla="*/ 341 h 154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46" h="1548">
                                <a:moveTo>
                                  <a:pt x="1297" y="0"/>
                                </a:moveTo>
                                <a:lnTo>
                                  <a:pt x="282" y="0"/>
                                </a:lnTo>
                                <a:lnTo>
                                  <a:pt x="62" y="220"/>
                                </a:lnTo>
                                <a:lnTo>
                                  <a:pt x="21" y="277"/>
                                </a:lnTo>
                                <a:lnTo>
                                  <a:pt x="0" y="342"/>
                                </a:lnTo>
                                <a:lnTo>
                                  <a:pt x="0" y="410"/>
                                </a:lnTo>
                                <a:lnTo>
                                  <a:pt x="21" y="475"/>
                                </a:lnTo>
                                <a:lnTo>
                                  <a:pt x="62" y="532"/>
                                </a:lnTo>
                                <a:lnTo>
                                  <a:pt x="257" y="727"/>
                                </a:lnTo>
                                <a:lnTo>
                                  <a:pt x="314" y="768"/>
                                </a:lnTo>
                                <a:lnTo>
                                  <a:pt x="379" y="789"/>
                                </a:lnTo>
                                <a:lnTo>
                                  <a:pt x="447" y="789"/>
                                </a:lnTo>
                                <a:lnTo>
                                  <a:pt x="512" y="768"/>
                                </a:lnTo>
                                <a:lnTo>
                                  <a:pt x="570" y="727"/>
                                </a:lnTo>
                                <a:lnTo>
                                  <a:pt x="1297" y="0"/>
                                </a:lnTo>
                                <a:moveTo>
                                  <a:pt x="2346" y="341"/>
                                </a:moveTo>
                                <a:lnTo>
                                  <a:pt x="2325" y="276"/>
                                </a:lnTo>
                                <a:lnTo>
                                  <a:pt x="2284" y="219"/>
                                </a:lnTo>
                                <a:lnTo>
                                  <a:pt x="2089" y="23"/>
                                </a:lnTo>
                                <a:lnTo>
                                  <a:pt x="2056" y="0"/>
                                </a:lnTo>
                                <a:lnTo>
                                  <a:pt x="1809" y="0"/>
                                </a:lnTo>
                                <a:lnTo>
                                  <a:pt x="1776" y="23"/>
                                </a:lnTo>
                                <a:lnTo>
                                  <a:pt x="821" y="979"/>
                                </a:lnTo>
                                <a:lnTo>
                                  <a:pt x="780" y="1036"/>
                                </a:lnTo>
                                <a:lnTo>
                                  <a:pt x="759" y="1101"/>
                                </a:lnTo>
                                <a:lnTo>
                                  <a:pt x="759" y="1169"/>
                                </a:lnTo>
                                <a:lnTo>
                                  <a:pt x="780" y="1234"/>
                                </a:lnTo>
                                <a:lnTo>
                                  <a:pt x="821" y="1291"/>
                                </a:lnTo>
                                <a:lnTo>
                                  <a:pt x="1016" y="1486"/>
                                </a:lnTo>
                                <a:lnTo>
                                  <a:pt x="1073" y="1527"/>
                                </a:lnTo>
                                <a:lnTo>
                                  <a:pt x="1138" y="1548"/>
                                </a:lnTo>
                                <a:lnTo>
                                  <a:pt x="1206" y="1548"/>
                                </a:lnTo>
                                <a:lnTo>
                                  <a:pt x="1271" y="1527"/>
                                </a:lnTo>
                                <a:lnTo>
                                  <a:pt x="1329" y="1486"/>
                                </a:lnTo>
                                <a:lnTo>
                                  <a:pt x="2284" y="531"/>
                                </a:lnTo>
                                <a:lnTo>
                                  <a:pt x="2325" y="474"/>
                                </a:lnTo>
                                <a:lnTo>
                                  <a:pt x="2346" y="409"/>
                                </a:lnTo>
                                <a:lnTo>
                                  <a:pt x="2346" y="341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974" y="0"/>
                            <a:ext cx="1932" cy="2306"/>
                          </a:xfrm>
                          <a:custGeom>
                            <a:avLst/>
                            <a:gdLst>
                              <a:gd name="T0" fmla="*/ 523 w 1932"/>
                              <a:gd name="T1" fmla="*/ 0 h 2306"/>
                              <a:gd name="T2" fmla="*/ 306 w 1932"/>
                              <a:gd name="T3" fmla="*/ 0 h 2306"/>
                              <a:gd name="T4" fmla="*/ 316 w 1932"/>
                              <a:gd name="T5" fmla="*/ 7 h 2306"/>
                              <a:gd name="T6" fmla="*/ 381 w 1932"/>
                              <a:gd name="T7" fmla="*/ 28 h 2306"/>
                              <a:gd name="T8" fmla="*/ 448 w 1932"/>
                              <a:gd name="T9" fmla="*/ 28 h 2306"/>
                              <a:gd name="T10" fmla="*/ 514 w 1932"/>
                              <a:gd name="T11" fmla="*/ 7 h 2306"/>
                              <a:gd name="T12" fmla="*/ 523 w 1932"/>
                              <a:gd name="T13" fmla="*/ 0 h 2306"/>
                              <a:gd name="T14" fmla="*/ 1931 w 1932"/>
                              <a:gd name="T15" fmla="*/ 626 h 2306"/>
                              <a:gd name="T16" fmla="*/ 821 w 1932"/>
                              <a:gd name="T17" fmla="*/ 1737 h 2306"/>
                              <a:gd name="T18" fmla="*/ 780 w 1932"/>
                              <a:gd name="T19" fmla="*/ 1794 h 2306"/>
                              <a:gd name="T20" fmla="*/ 759 w 1932"/>
                              <a:gd name="T21" fmla="*/ 1859 h 2306"/>
                              <a:gd name="T22" fmla="*/ 759 w 1932"/>
                              <a:gd name="T23" fmla="*/ 1927 h 2306"/>
                              <a:gd name="T24" fmla="*/ 780 w 1932"/>
                              <a:gd name="T25" fmla="*/ 1992 h 2306"/>
                              <a:gd name="T26" fmla="*/ 821 w 1932"/>
                              <a:gd name="T27" fmla="*/ 2049 h 2306"/>
                              <a:gd name="T28" fmla="*/ 1016 w 1932"/>
                              <a:gd name="T29" fmla="*/ 2244 h 2306"/>
                              <a:gd name="T30" fmla="*/ 1074 w 1932"/>
                              <a:gd name="T31" fmla="*/ 2285 h 2306"/>
                              <a:gd name="T32" fmla="*/ 1139 w 1932"/>
                              <a:gd name="T33" fmla="*/ 2306 h 2306"/>
                              <a:gd name="T34" fmla="*/ 1206 w 1932"/>
                              <a:gd name="T35" fmla="*/ 2306 h 2306"/>
                              <a:gd name="T36" fmla="*/ 1271 w 1932"/>
                              <a:gd name="T37" fmla="*/ 2285 h 2306"/>
                              <a:gd name="T38" fmla="*/ 1329 w 1932"/>
                              <a:gd name="T39" fmla="*/ 2244 h 2306"/>
                              <a:gd name="T40" fmla="*/ 1931 w 1932"/>
                              <a:gd name="T41" fmla="*/ 1641 h 2306"/>
                              <a:gd name="T42" fmla="*/ 1931 w 1932"/>
                              <a:gd name="T43" fmla="*/ 626 h 2306"/>
                              <a:gd name="T44" fmla="*/ 1932 w 1932"/>
                              <a:gd name="T45" fmla="*/ 0 h 2306"/>
                              <a:gd name="T46" fmla="*/ 1040 w 1932"/>
                              <a:gd name="T47" fmla="*/ 0 h 2306"/>
                              <a:gd name="T48" fmla="*/ 62 w 1932"/>
                              <a:gd name="T49" fmla="*/ 978 h 2306"/>
                              <a:gd name="T50" fmla="*/ 21 w 1932"/>
                              <a:gd name="T51" fmla="*/ 1035 h 2306"/>
                              <a:gd name="T52" fmla="*/ 0 w 1932"/>
                              <a:gd name="T53" fmla="*/ 1100 h 2306"/>
                              <a:gd name="T54" fmla="*/ 0 w 1932"/>
                              <a:gd name="T55" fmla="*/ 1168 h 2306"/>
                              <a:gd name="T56" fmla="*/ 21 w 1932"/>
                              <a:gd name="T57" fmla="*/ 1233 h 2306"/>
                              <a:gd name="T58" fmla="*/ 62 w 1932"/>
                              <a:gd name="T59" fmla="*/ 1290 h 2306"/>
                              <a:gd name="T60" fmla="*/ 257 w 1932"/>
                              <a:gd name="T61" fmla="*/ 1485 h 2306"/>
                              <a:gd name="T62" fmla="*/ 314 w 1932"/>
                              <a:gd name="T63" fmla="*/ 1526 h 2306"/>
                              <a:gd name="T64" fmla="*/ 380 w 1932"/>
                              <a:gd name="T65" fmla="*/ 1547 h 2306"/>
                              <a:gd name="T66" fmla="*/ 447 w 1932"/>
                              <a:gd name="T67" fmla="*/ 1547 h 2306"/>
                              <a:gd name="T68" fmla="*/ 512 w 1932"/>
                              <a:gd name="T69" fmla="*/ 1526 h 2306"/>
                              <a:gd name="T70" fmla="*/ 570 w 1932"/>
                              <a:gd name="T71" fmla="*/ 1485 h 2306"/>
                              <a:gd name="T72" fmla="*/ 1932 w 1932"/>
                              <a:gd name="T73" fmla="*/ 123 h 2306"/>
                              <a:gd name="T74" fmla="*/ 1932 w 1932"/>
                              <a:gd name="T75" fmla="*/ 0 h 230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32" h="2306">
                                <a:moveTo>
                                  <a:pt x="523" y="0"/>
                                </a:moveTo>
                                <a:lnTo>
                                  <a:pt x="306" y="0"/>
                                </a:lnTo>
                                <a:lnTo>
                                  <a:pt x="316" y="7"/>
                                </a:lnTo>
                                <a:lnTo>
                                  <a:pt x="381" y="28"/>
                                </a:lnTo>
                                <a:lnTo>
                                  <a:pt x="448" y="28"/>
                                </a:lnTo>
                                <a:lnTo>
                                  <a:pt x="514" y="7"/>
                                </a:lnTo>
                                <a:lnTo>
                                  <a:pt x="523" y="0"/>
                                </a:lnTo>
                                <a:moveTo>
                                  <a:pt x="1931" y="626"/>
                                </a:moveTo>
                                <a:lnTo>
                                  <a:pt x="821" y="1737"/>
                                </a:lnTo>
                                <a:lnTo>
                                  <a:pt x="780" y="1794"/>
                                </a:lnTo>
                                <a:lnTo>
                                  <a:pt x="759" y="1859"/>
                                </a:lnTo>
                                <a:lnTo>
                                  <a:pt x="759" y="1927"/>
                                </a:lnTo>
                                <a:lnTo>
                                  <a:pt x="780" y="1992"/>
                                </a:lnTo>
                                <a:lnTo>
                                  <a:pt x="821" y="2049"/>
                                </a:lnTo>
                                <a:lnTo>
                                  <a:pt x="1016" y="2244"/>
                                </a:lnTo>
                                <a:lnTo>
                                  <a:pt x="1074" y="2285"/>
                                </a:lnTo>
                                <a:lnTo>
                                  <a:pt x="1139" y="2306"/>
                                </a:lnTo>
                                <a:lnTo>
                                  <a:pt x="1206" y="2306"/>
                                </a:lnTo>
                                <a:lnTo>
                                  <a:pt x="1271" y="2285"/>
                                </a:lnTo>
                                <a:lnTo>
                                  <a:pt x="1329" y="2244"/>
                                </a:lnTo>
                                <a:lnTo>
                                  <a:pt x="1931" y="1641"/>
                                </a:lnTo>
                                <a:lnTo>
                                  <a:pt x="1931" y="626"/>
                                </a:lnTo>
                                <a:moveTo>
                                  <a:pt x="1932" y="0"/>
                                </a:moveTo>
                                <a:lnTo>
                                  <a:pt x="1040" y="0"/>
                                </a:lnTo>
                                <a:lnTo>
                                  <a:pt x="62" y="978"/>
                                </a:lnTo>
                                <a:lnTo>
                                  <a:pt x="21" y="1035"/>
                                </a:lnTo>
                                <a:lnTo>
                                  <a:pt x="0" y="1100"/>
                                </a:lnTo>
                                <a:lnTo>
                                  <a:pt x="0" y="1168"/>
                                </a:lnTo>
                                <a:lnTo>
                                  <a:pt x="21" y="1233"/>
                                </a:lnTo>
                                <a:lnTo>
                                  <a:pt x="62" y="1290"/>
                                </a:lnTo>
                                <a:lnTo>
                                  <a:pt x="257" y="1485"/>
                                </a:lnTo>
                                <a:lnTo>
                                  <a:pt x="314" y="1526"/>
                                </a:lnTo>
                                <a:lnTo>
                                  <a:pt x="380" y="1547"/>
                                </a:lnTo>
                                <a:lnTo>
                                  <a:pt x="447" y="1547"/>
                                </a:lnTo>
                                <a:lnTo>
                                  <a:pt x="512" y="1526"/>
                                </a:lnTo>
                                <a:lnTo>
                                  <a:pt x="570" y="1485"/>
                                </a:lnTo>
                                <a:lnTo>
                                  <a:pt x="1932" y="123"/>
                                </a:lnTo>
                                <a:lnTo>
                                  <a:pt x="1932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7703" y="1480"/>
                            <a:ext cx="3106" cy="3865"/>
                          </a:xfrm>
                          <a:custGeom>
                            <a:avLst/>
                            <a:gdLst>
                              <a:gd name="T0" fmla="*/ 2326 w 3106"/>
                              <a:gd name="T1" fmla="*/ 1795 h 3865"/>
                              <a:gd name="T2" fmla="*/ 2090 w 3106"/>
                              <a:gd name="T3" fmla="*/ 1543 h 3865"/>
                              <a:gd name="T4" fmla="*/ 1967 w 3106"/>
                              <a:gd name="T5" fmla="*/ 1481 h 3865"/>
                              <a:gd name="T6" fmla="*/ 1835 w 3106"/>
                              <a:gd name="T7" fmla="*/ 1501 h 3865"/>
                              <a:gd name="T8" fmla="*/ 62 w 3106"/>
                              <a:gd name="T9" fmla="*/ 3258 h 3865"/>
                              <a:gd name="T10" fmla="*/ 0 w 3106"/>
                              <a:gd name="T11" fmla="*/ 3380 h 3865"/>
                              <a:gd name="T12" fmla="*/ 21 w 3106"/>
                              <a:gd name="T13" fmla="*/ 3513 h 3865"/>
                              <a:gd name="T14" fmla="*/ 257 w 3106"/>
                              <a:gd name="T15" fmla="*/ 3765 h 3865"/>
                              <a:gd name="T16" fmla="*/ 379 w 3106"/>
                              <a:gd name="T17" fmla="*/ 3827 h 3865"/>
                              <a:gd name="T18" fmla="*/ 512 w 3106"/>
                              <a:gd name="T19" fmla="*/ 3806 h 3865"/>
                              <a:gd name="T20" fmla="*/ 2285 w 3106"/>
                              <a:gd name="T21" fmla="*/ 2050 h 3865"/>
                              <a:gd name="T22" fmla="*/ 2347 w 3106"/>
                              <a:gd name="T23" fmla="*/ 1928 h 3865"/>
                              <a:gd name="T24" fmla="*/ 3105 w 3106"/>
                              <a:gd name="T25" fmla="*/ 4138 h 3865"/>
                              <a:gd name="T26" fmla="*/ 3043 w 3106"/>
                              <a:gd name="T27" fmla="*/ 4016 h 3865"/>
                              <a:gd name="T28" fmla="*/ 2790 w 3106"/>
                              <a:gd name="T29" fmla="*/ 3779 h 3865"/>
                              <a:gd name="T30" fmla="*/ 2658 w 3106"/>
                              <a:gd name="T31" fmla="*/ 3759 h 3865"/>
                              <a:gd name="T32" fmla="*/ 2535 w 3106"/>
                              <a:gd name="T33" fmla="*/ 3821 h 3865"/>
                              <a:gd name="T34" fmla="*/ 1539 w 3106"/>
                              <a:gd name="T35" fmla="*/ 4833 h 3865"/>
                              <a:gd name="T36" fmla="*/ 1518 w 3106"/>
                              <a:gd name="T37" fmla="*/ 4966 h 3865"/>
                              <a:gd name="T38" fmla="*/ 1580 w 3106"/>
                              <a:gd name="T39" fmla="*/ 5088 h 3865"/>
                              <a:gd name="T40" fmla="*/ 1832 w 3106"/>
                              <a:gd name="T41" fmla="*/ 5324 h 3865"/>
                              <a:gd name="T42" fmla="*/ 1965 w 3106"/>
                              <a:gd name="T43" fmla="*/ 5345 h 3865"/>
                              <a:gd name="T44" fmla="*/ 2088 w 3106"/>
                              <a:gd name="T45" fmla="*/ 5283 h 3865"/>
                              <a:gd name="T46" fmla="*/ 3084 w 3106"/>
                              <a:gd name="T47" fmla="*/ 4271 h 3865"/>
                              <a:gd name="T48" fmla="*/ 3105 w 3106"/>
                              <a:gd name="T49" fmla="*/ 4138 h 3865"/>
                              <a:gd name="T50" fmla="*/ 3085 w 3106"/>
                              <a:gd name="T51" fmla="*/ 2554 h 3865"/>
                              <a:gd name="T52" fmla="*/ 2849 w 3106"/>
                              <a:gd name="T53" fmla="*/ 2302 h 3865"/>
                              <a:gd name="T54" fmla="*/ 2726 w 3106"/>
                              <a:gd name="T55" fmla="*/ 2240 h 3865"/>
                              <a:gd name="T56" fmla="*/ 2594 w 3106"/>
                              <a:gd name="T57" fmla="*/ 2260 h 3865"/>
                              <a:gd name="T58" fmla="*/ 821 w 3106"/>
                              <a:gd name="T59" fmla="*/ 4017 h 3865"/>
                              <a:gd name="T60" fmla="*/ 759 w 3106"/>
                              <a:gd name="T61" fmla="*/ 4139 h 3865"/>
                              <a:gd name="T62" fmla="*/ 780 w 3106"/>
                              <a:gd name="T63" fmla="*/ 4272 h 3865"/>
                              <a:gd name="T64" fmla="*/ 1016 w 3106"/>
                              <a:gd name="T65" fmla="*/ 4524 h 3865"/>
                              <a:gd name="T66" fmla="*/ 1139 w 3106"/>
                              <a:gd name="T67" fmla="*/ 4586 h 3865"/>
                              <a:gd name="T68" fmla="*/ 1271 w 3106"/>
                              <a:gd name="T69" fmla="*/ 4565 h 3865"/>
                              <a:gd name="T70" fmla="*/ 3044 w 3106"/>
                              <a:gd name="T71" fmla="*/ 2809 h 3865"/>
                              <a:gd name="T72" fmla="*/ 3106 w 3106"/>
                              <a:gd name="T73" fmla="*/ 2687 h 386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06" h="3865">
                                <a:moveTo>
                                  <a:pt x="2347" y="379"/>
                                </a:moveTo>
                                <a:lnTo>
                                  <a:pt x="2326" y="314"/>
                                </a:lnTo>
                                <a:lnTo>
                                  <a:pt x="2285" y="257"/>
                                </a:lnTo>
                                <a:lnTo>
                                  <a:pt x="2090" y="62"/>
                                </a:lnTo>
                                <a:lnTo>
                                  <a:pt x="2033" y="20"/>
                                </a:lnTo>
                                <a:lnTo>
                                  <a:pt x="1967" y="0"/>
                                </a:lnTo>
                                <a:lnTo>
                                  <a:pt x="1900" y="0"/>
                                </a:lnTo>
                                <a:lnTo>
                                  <a:pt x="1835" y="20"/>
                                </a:lnTo>
                                <a:lnTo>
                                  <a:pt x="1777" y="62"/>
                                </a:lnTo>
                                <a:lnTo>
                                  <a:pt x="62" y="1777"/>
                                </a:lnTo>
                                <a:lnTo>
                                  <a:pt x="21" y="1834"/>
                                </a:lnTo>
                                <a:lnTo>
                                  <a:pt x="0" y="1899"/>
                                </a:lnTo>
                                <a:lnTo>
                                  <a:pt x="0" y="1967"/>
                                </a:lnTo>
                                <a:lnTo>
                                  <a:pt x="21" y="2032"/>
                                </a:lnTo>
                                <a:lnTo>
                                  <a:pt x="62" y="2089"/>
                                </a:lnTo>
                                <a:lnTo>
                                  <a:pt x="257" y="2284"/>
                                </a:lnTo>
                                <a:lnTo>
                                  <a:pt x="314" y="2325"/>
                                </a:lnTo>
                                <a:lnTo>
                                  <a:pt x="379" y="2346"/>
                                </a:lnTo>
                                <a:lnTo>
                                  <a:pt x="447" y="2346"/>
                                </a:lnTo>
                                <a:lnTo>
                                  <a:pt x="512" y="2325"/>
                                </a:lnTo>
                                <a:lnTo>
                                  <a:pt x="570" y="2284"/>
                                </a:lnTo>
                                <a:lnTo>
                                  <a:pt x="2285" y="569"/>
                                </a:lnTo>
                                <a:lnTo>
                                  <a:pt x="2326" y="512"/>
                                </a:lnTo>
                                <a:lnTo>
                                  <a:pt x="2347" y="447"/>
                                </a:lnTo>
                                <a:lnTo>
                                  <a:pt x="2347" y="379"/>
                                </a:lnTo>
                                <a:moveTo>
                                  <a:pt x="3105" y="2657"/>
                                </a:moveTo>
                                <a:lnTo>
                                  <a:pt x="3084" y="2592"/>
                                </a:lnTo>
                                <a:lnTo>
                                  <a:pt x="3043" y="2535"/>
                                </a:lnTo>
                                <a:lnTo>
                                  <a:pt x="2848" y="2340"/>
                                </a:lnTo>
                                <a:lnTo>
                                  <a:pt x="2790" y="2298"/>
                                </a:lnTo>
                                <a:lnTo>
                                  <a:pt x="2725" y="2278"/>
                                </a:lnTo>
                                <a:lnTo>
                                  <a:pt x="2658" y="2278"/>
                                </a:lnTo>
                                <a:lnTo>
                                  <a:pt x="2592" y="2298"/>
                                </a:lnTo>
                                <a:lnTo>
                                  <a:pt x="2535" y="2340"/>
                                </a:lnTo>
                                <a:lnTo>
                                  <a:pt x="1580" y="3295"/>
                                </a:lnTo>
                                <a:lnTo>
                                  <a:pt x="1539" y="3352"/>
                                </a:lnTo>
                                <a:lnTo>
                                  <a:pt x="1518" y="3417"/>
                                </a:lnTo>
                                <a:lnTo>
                                  <a:pt x="1518" y="3485"/>
                                </a:lnTo>
                                <a:lnTo>
                                  <a:pt x="1539" y="3550"/>
                                </a:lnTo>
                                <a:lnTo>
                                  <a:pt x="1580" y="3607"/>
                                </a:lnTo>
                                <a:lnTo>
                                  <a:pt x="1775" y="3802"/>
                                </a:lnTo>
                                <a:lnTo>
                                  <a:pt x="1832" y="3843"/>
                                </a:lnTo>
                                <a:lnTo>
                                  <a:pt x="1898" y="3864"/>
                                </a:lnTo>
                                <a:lnTo>
                                  <a:pt x="1965" y="3864"/>
                                </a:lnTo>
                                <a:lnTo>
                                  <a:pt x="2030" y="3843"/>
                                </a:lnTo>
                                <a:lnTo>
                                  <a:pt x="2088" y="3802"/>
                                </a:lnTo>
                                <a:lnTo>
                                  <a:pt x="3043" y="2847"/>
                                </a:lnTo>
                                <a:lnTo>
                                  <a:pt x="3084" y="2790"/>
                                </a:lnTo>
                                <a:lnTo>
                                  <a:pt x="3105" y="2725"/>
                                </a:lnTo>
                                <a:lnTo>
                                  <a:pt x="3105" y="2657"/>
                                </a:lnTo>
                                <a:moveTo>
                                  <a:pt x="3106" y="1138"/>
                                </a:moveTo>
                                <a:lnTo>
                                  <a:pt x="3085" y="1073"/>
                                </a:lnTo>
                                <a:lnTo>
                                  <a:pt x="3044" y="1016"/>
                                </a:lnTo>
                                <a:lnTo>
                                  <a:pt x="2849" y="821"/>
                                </a:lnTo>
                                <a:lnTo>
                                  <a:pt x="2792" y="779"/>
                                </a:lnTo>
                                <a:lnTo>
                                  <a:pt x="2726" y="759"/>
                                </a:lnTo>
                                <a:lnTo>
                                  <a:pt x="2659" y="759"/>
                                </a:lnTo>
                                <a:lnTo>
                                  <a:pt x="2594" y="779"/>
                                </a:lnTo>
                                <a:lnTo>
                                  <a:pt x="2536" y="821"/>
                                </a:lnTo>
                                <a:lnTo>
                                  <a:pt x="821" y="2536"/>
                                </a:lnTo>
                                <a:lnTo>
                                  <a:pt x="780" y="2593"/>
                                </a:lnTo>
                                <a:lnTo>
                                  <a:pt x="759" y="2658"/>
                                </a:lnTo>
                                <a:lnTo>
                                  <a:pt x="759" y="2726"/>
                                </a:lnTo>
                                <a:lnTo>
                                  <a:pt x="780" y="2791"/>
                                </a:lnTo>
                                <a:lnTo>
                                  <a:pt x="821" y="2848"/>
                                </a:lnTo>
                                <a:lnTo>
                                  <a:pt x="1016" y="3043"/>
                                </a:lnTo>
                                <a:lnTo>
                                  <a:pt x="1073" y="3084"/>
                                </a:lnTo>
                                <a:lnTo>
                                  <a:pt x="1139" y="3105"/>
                                </a:lnTo>
                                <a:lnTo>
                                  <a:pt x="1206" y="3105"/>
                                </a:lnTo>
                                <a:lnTo>
                                  <a:pt x="1271" y="3084"/>
                                </a:lnTo>
                                <a:lnTo>
                                  <a:pt x="1329" y="3043"/>
                                </a:lnTo>
                                <a:lnTo>
                                  <a:pt x="3044" y="1328"/>
                                </a:lnTo>
                                <a:lnTo>
                                  <a:pt x="3085" y="1271"/>
                                </a:lnTo>
                                <a:lnTo>
                                  <a:pt x="3106" y="1206"/>
                                </a:lnTo>
                                <a:lnTo>
                                  <a:pt x="3106" y="1138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10740" y="2238"/>
                            <a:ext cx="1166" cy="3865"/>
                          </a:xfrm>
                          <a:custGeom>
                            <a:avLst/>
                            <a:gdLst>
                              <a:gd name="T0" fmla="*/ 1165 w 1166"/>
                              <a:gd name="T1" fmla="*/ 5189 h 3865"/>
                              <a:gd name="T2" fmla="*/ 821 w 1166"/>
                              <a:gd name="T3" fmla="*/ 5534 h 3865"/>
                              <a:gd name="T4" fmla="*/ 780 w 1166"/>
                              <a:gd name="T5" fmla="*/ 5591 h 3865"/>
                              <a:gd name="T6" fmla="*/ 759 w 1166"/>
                              <a:gd name="T7" fmla="*/ 5656 h 3865"/>
                              <a:gd name="T8" fmla="*/ 759 w 1166"/>
                              <a:gd name="T9" fmla="*/ 5724 h 3865"/>
                              <a:gd name="T10" fmla="*/ 780 w 1166"/>
                              <a:gd name="T11" fmla="*/ 5789 h 3865"/>
                              <a:gd name="T12" fmla="*/ 821 w 1166"/>
                              <a:gd name="T13" fmla="*/ 5846 h 3865"/>
                              <a:gd name="T14" fmla="*/ 1016 w 1166"/>
                              <a:gd name="T15" fmla="*/ 6041 h 3865"/>
                              <a:gd name="T16" fmla="*/ 1074 w 1166"/>
                              <a:gd name="T17" fmla="*/ 6082 h 3865"/>
                              <a:gd name="T18" fmla="*/ 1139 w 1166"/>
                              <a:gd name="T19" fmla="*/ 6103 h 3865"/>
                              <a:gd name="T20" fmla="*/ 1165 w 1166"/>
                              <a:gd name="T21" fmla="*/ 6103 h 3865"/>
                              <a:gd name="T22" fmla="*/ 1165 w 1166"/>
                              <a:gd name="T23" fmla="*/ 5189 h 3865"/>
                              <a:gd name="T24" fmla="*/ 1165 w 1166"/>
                              <a:gd name="T25" fmla="*/ 3671 h 3865"/>
                              <a:gd name="T26" fmla="*/ 62 w 1166"/>
                              <a:gd name="T27" fmla="*/ 4775 h 3865"/>
                              <a:gd name="T28" fmla="*/ 21 w 1166"/>
                              <a:gd name="T29" fmla="*/ 4832 h 3865"/>
                              <a:gd name="T30" fmla="*/ 0 w 1166"/>
                              <a:gd name="T31" fmla="*/ 4897 h 3865"/>
                              <a:gd name="T32" fmla="*/ 0 w 1166"/>
                              <a:gd name="T33" fmla="*/ 4965 h 3865"/>
                              <a:gd name="T34" fmla="*/ 21 w 1166"/>
                              <a:gd name="T35" fmla="*/ 5030 h 3865"/>
                              <a:gd name="T36" fmla="*/ 62 w 1166"/>
                              <a:gd name="T37" fmla="*/ 5087 h 3865"/>
                              <a:gd name="T38" fmla="*/ 257 w 1166"/>
                              <a:gd name="T39" fmla="*/ 5282 h 3865"/>
                              <a:gd name="T40" fmla="*/ 315 w 1166"/>
                              <a:gd name="T41" fmla="*/ 5323 h 3865"/>
                              <a:gd name="T42" fmla="*/ 380 w 1166"/>
                              <a:gd name="T43" fmla="*/ 5344 h 3865"/>
                              <a:gd name="T44" fmla="*/ 447 w 1166"/>
                              <a:gd name="T45" fmla="*/ 5344 h 3865"/>
                              <a:gd name="T46" fmla="*/ 512 w 1166"/>
                              <a:gd name="T47" fmla="*/ 5323 h 3865"/>
                              <a:gd name="T48" fmla="*/ 570 w 1166"/>
                              <a:gd name="T49" fmla="*/ 5282 h 3865"/>
                              <a:gd name="T50" fmla="*/ 1165 w 1166"/>
                              <a:gd name="T51" fmla="*/ 4686 h 3865"/>
                              <a:gd name="T52" fmla="*/ 1165 w 1166"/>
                              <a:gd name="T53" fmla="*/ 3671 h 3865"/>
                              <a:gd name="T54" fmla="*/ 1165 w 1166"/>
                              <a:gd name="T55" fmla="*/ 2239 h 3865"/>
                              <a:gd name="T56" fmla="*/ 1141 w 1166"/>
                              <a:gd name="T57" fmla="*/ 2239 h 3865"/>
                              <a:gd name="T58" fmla="*/ 1076 w 1166"/>
                              <a:gd name="T59" fmla="*/ 2259 h 3865"/>
                              <a:gd name="T60" fmla="*/ 1018 w 1166"/>
                              <a:gd name="T61" fmla="*/ 2300 h 3865"/>
                              <a:gd name="T62" fmla="*/ 63 w 1166"/>
                              <a:gd name="T63" fmla="*/ 3256 h 3865"/>
                              <a:gd name="T64" fmla="*/ 22 w 1166"/>
                              <a:gd name="T65" fmla="*/ 3313 h 3865"/>
                              <a:gd name="T66" fmla="*/ 1 w 1166"/>
                              <a:gd name="T67" fmla="*/ 3378 h 3865"/>
                              <a:gd name="T68" fmla="*/ 1 w 1166"/>
                              <a:gd name="T69" fmla="*/ 3446 h 3865"/>
                              <a:gd name="T70" fmla="*/ 22 w 1166"/>
                              <a:gd name="T71" fmla="*/ 3511 h 3865"/>
                              <a:gd name="T72" fmla="*/ 63 w 1166"/>
                              <a:gd name="T73" fmla="*/ 3568 h 3865"/>
                              <a:gd name="T74" fmla="*/ 258 w 1166"/>
                              <a:gd name="T75" fmla="*/ 3763 h 3865"/>
                              <a:gd name="T76" fmla="*/ 316 w 1166"/>
                              <a:gd name="T77" fmla="*/ 3804 h 3865"/>
                              <a:gd name="T78" fmla="*/ 381 w 1166"/>
                              <a:gd name="T79" fmla="*/ 3825 h 3865"/>
                              <a:gd name="T80" fmla="*/ 448 w 1166"/>
                              <a:gd name="T81" fmla="*/ 3825 h 3865"/>
                              <a:gd name="T82" fmla="*/ 514 w 1166"/>
                              <a:gd name="T83" fmla="*/ 3804 h 3865"/>
                              <a:gd name="T84" fmla="*/ 571 w 1166"/>
                              <a:gd name="T85" fmla="*/ 3763 h 3865"/>
                              <a:gd name="T86" fmla="*/ 1165 w 1166"/>
                              <a:gd name="T87" fmla="*/ 3168 h 3865"/>
                              <a:gd name="T88" fmla="*/ 1165 w 1166"/>
                              <a:gd name="T89" fmla="*/ 2239 h 386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66" h="3865">
                                <a:moveTo>
                                  <a:pt x="1165" y="2950"/>
                                </a:moveTo>
                                <a:lnTo>
                                  <a:pt x="821" y="3295"/>
                                </a:lnTo>
                                <a:lnTo>
                                  <a:pt x="780" y="3352"/>
                                </a:lnTo>
                                <a:lnTo>
                                  <a:pt x="759" y="3417"/>
                                </a:lnTo>
                                <a:lnTo>
                                  <a:pt x="759" y="3485"/>
                                </a:lnTo>
                                <a:lnTo>
                                  <a:pt x="780" y="3550"/>
                                </a:lnTo>
                                <a:lnTo>
                                  <a:pt x="821" y="3607"/>
                                </a:lnTo>
                                <a:lnTo>
                                  <a:pt x="1016" y="3802"/>
                                </a:lnTo>
                                <a:lnTo>
                                  <a:pt x="1074" y="3843"/>
                                </a:lnTo>
                                <a:lnTo>
                                  <a:pt x="1139" y="3864"/>
                                </a:lnTo>
                                <a:lnTo>
                                  <a:pt x="1165" y="3864"/>
                                </a:lnTo>
                                <a:lnTo>
                                  <a:pt x="1165" y="2950"/>
                                </a:lnTo>
                                <a:moveTo>
                                  <a:pt x="1165" y="1432"/>
                                </a:moveTo>
                                <a:lnTo>
                                  <a:pt x="62" y="2536"/>
                                </a:lnTo>
                                <a:lnTo>
                                  <a:pt x="21" y="2593"/>
                                </a:lnTo>
                                <a:lnTo>
                                  <a:pt x="0" y="2658"/>
                                </a:lnTo>
                                <a:lnTo>
                                  <a:pt x="0" y="2726"/>
                                </a:lnTo>
                                <a:lnTo>
                                  <a:pt x="21" y="2791"/>
                                </a:lnTo>
                                <a:lnTo>
                                  <a:pt x="62" y="2848"/>
                                </a:lnTo>
                                <a:lnTo>
                                  <a:pt x="257" y="3043"/>
                                </a:lnTo>
                                <a:lnTo>
                                  <a:pt x="315" y="3084"/>
                                </a:lnTo>
                                <a:lnTo>
                                  <a:pt x="380" y="3105"/>
                                </a:lnTo>
                                <a:lnTo>
                                  <a:pt x="447" y="3105"/>
                                </a:lnTo>
                                <a:lnTo>
                                  <a:pt x="512" y="3084"/>
                                </a:lnTo>
                                <a:lnTo>
                                  <a:pt x="570" y="3043"/>
                                </a:lnTo>
                                <a:lnTo>
                                  <a:pt x="1165" y="2447"/>
                                </a:lnTo>
                                <a:lnTo>
                                  <a:pt x="1165" y="1432"/>
                                </a:lnTo>
                                <a:moveTo>
                                  <a:pt x="1165" y="0"/>
                                </a:moveTo>
                                <a:lnTo>
                                  <a:pt x="1141" y="0"/>
                                </a:lnTo>
                                <a:lnTo>
                                  <a:pt x="1076" y="20"/>
                                </a:lnTo>
                                <a:lnTo>
                                  <a:pt x="1018" y="61"/>
                                </a:lnTo>
                                <a:lnTo>
                                  <a:pt x="63" y="1017"/>
                                </a:lnTo>
                                <a:lnTo>
                                  <a:pt x="22" y="1074"/>
                                </a:lnTo>
                                <a:lnTo>
                                  <a:pt x="1" y="1139"/>
                                </a:lnTo>
                                <a:lnTo>
                                  <a:pt x="1" y="1207"/>
                                </a:lnTo>
                                <a:lnTo>
                                  <a:pt x="22" y="1272"/>
                                </a:lnTo>
                                <a:lnTo>
                                  <a:pt x="63" y="1329"/>
                                </a:lnTo>
                                <a:lnTo>
                                  <a:pt x="258" y="1524"/>
                                </a:lnTo>
                                <a:lnTo>
                                  <a:pt x="316" y="1565"/>
                                </a:lnTo>
                                <a:lnTo>
                                  <a:pt x="381" y="1586"/>
                                </a:lnTo>
                                <a:lnTo>
                                  <a:pt x="448" y="1586"/>
                                </a:lnTo>
                                <a:lnTo>
                                  <a:pt x="514" y="1565"/>
                                </a:lnTo>
                                <a:lnTo>
                                  <a:pt x="571" y="1524"/>
                                </a:lnTo>
                                <a:lnTo>
                                  <a:pt x="1165" y="929"/>
                                </a:ln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E65FC" id="Group 52" o:spid="_x0000_s1026" style="position:absolute;margin-left:404.4pt;margin-top:-.35pt;width:210.5pt;height:305.15pt;z-index:251664384;mso-position-horizontal-relative:page;mso-position-vertical-relative:page" coordorigin="7696" coordsize="4210,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">
                <v:shape id="AutoShape 5" o:spid="_x0000_s1027" style="position:absolute;left:7696;width:2346;height:1548;visibility:visible;mso-wrap-style:square;v-text-anchor:top" coordsize="2346,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" path="m1297,l282,,62,220,21,277,,342r,68l21,475r41,57l257,727r57,41l379,789r68,l512,768r58,-41l1297,m2346,341r-21,-65l2284,219,2089,23,2056,,1809,r-33,23l821,979r-41,57l759,1101r,68l780,1234r41,57l1016,1486r57,41l1138,1548r68,l1271,1527r58,-41l2284,531r41,-57l2346,409r,-68e" fillcolor="#d2dce1" stroked="f">
                  <v:fill opacity="26214f"/>
                  <v:path arrowok="t" o:connecttype="custom" o:connectlocs="1297,0;282,0;62,220;21,277;0,342;0,410;21,475;62,532;257,727;314,768;379,789;447,789;512,768;570,727;1297,0;2346,341;2325,276;2284,219;2089,23;2056,0;1809,0;1776,23;821,979;780,1036;759,1101;759,1169;780,1234;821,1291;1016,1486;1073,1527;1138,1548;1206,1548;1271,1527;1329,1486;2284,531;2325,474;2346,409;2346,341" o:connectangles="0,0,0,0,0,0,0,0,0,0,0,0,0,0,0,0,0,0,0,0,0,0,0,0,0,0,0,0,0,0,0,0,0,0,0,0,0,0"/>
                </v:shape>
                <v:shape id="AutoShape 6" o:spid="_x0000_s1028" style="position:absolute;left:9974;width:1932;height:2306;visibility:visible;mso-wrap-style:square;v-text-anchor:top" coordsize="1932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" path="m523,l306,r10,7l381,28r67,l514,7,523,m1931,626l821,1737r-41,57l759,1859r,68l780,1992r41,57l1016,2244r58,41l1139,2306r67,l1271,2285r58,-41l1931,1641r,-1015m1932,l1040,,62,978r-41,57l,1100r,68l21,1233r41,57l257,1485r57,41l380,1547r67,l512,1526r58,-41l1932,123,1932,e" fillcolor="#d2dce1" stroked="f">
                  <v:fill opacity="32896f"/>
                  <v:path arrowok="t" o:connecttype="custom" o:connectlocs="523,0;306,0;316,7;381,28;448,28;514,7;523,0;1931,626;821,1737;780,1794;759,1859;759,1927;780,1992;821,2049;1016,2244;1074,2285;1139,2306;1206,2306;1271,2285;1329,2244;1931,1641;1931,626;1932,0;1040,0;62,978;21,1035;0,1100;0,1168;21,1233;62,1290;257,1485;314,1526;380,1547;447,1547;512,1526;570,1485;1932,123;1932,0" o:connectangles="0,0,0,0,0,0,0,0,0,0,0,0,0,0,0,0,0,0,0,0,0,0,0,0,0,0,0,0,0,0,0,0,0,0,0,0,0,0"/>
                </v:shape>
                <v:shape id="AutoShape 7" o:spid="_x0000_s1029" style="position:absolute;left:7703;top:1480;width:3106;height:3865;visibility:visible;mso-wrap-style:square;v-text-anchor:top" coordsize="310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" path="m2347,379r-21,-65l2285,257,2090,62,2033,20,1967,r-67,l1835,20r-58,42l62,1777r-41,57l,1899r,68l21,2032r41,57l257,2284r57,41l379,2346r68,l512,2325r58,-41l2285,569r41,-57l2347,447r,-68m3105,2657r-21,-65l3043,2535,2848,2340r-58,-42l2725,2278r-67,l2592,2298r-57,42l1580,3295r-41,57l1518,3417r,68l1539,3550r41,57l1775,3802r57,41l1898,3864r67,l2030,3843r58,-41l3043,2847r41,-57l3105,2725r,-68m3106,1138r-21,-65l3044,1016,2849,821r-57,-42l2726,759r-67,l2594,779r-58,42l821,2536r-41,57l759,2658r,68l780,2791r41,57l1016,3043r57,41l1139,3105r67,l1271,3084r58,-41l3044,1328r41,-57l3106,1206r,-68e" fillcolor="#d2dce1" stroked="f">
                  <v:fill opacity="13107f"/>
                  <v:path arrowok="t" o:connecttype="custom" o:connectlocs="2326,1795;2090,1543;1967,1481;1835,1501;62,3258;0,3380;21,3513;257,3765;379,3827;512,3806;2285,2050;2347,1928;3105,4138;3043,4016;2790,3779;2658,3759;2535,3821;1539,4833;1518,4966;1580,5088;1832,5324;1965,5345;2088,5283;3084,4271;3105,4138;3085,2554;2849,2302;2726,2240;2594,2260;821,4017;759,4139;780,4272;1016,4524;1139,4586;1271,4565;3044,2809;3106,2687" o:connectangles="0,0,0,0,0,0,0,0,0,0,0,0,0,0,0,0,0,0,0,0,0,0,0,0,0,0,0,0,0,0,0,0,0,0,0,0,0"/>
                </v:shape>
                <v:shape id="AutoShape 8" o:spid="_x0000_s1030" style="position:absolute;left:10740;top:2238;width:1166;height:3865;visibility:visible;mso-wrap-style:square;v-text-anchor:top" coordsize="116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" path="m1165,2950l821,3295r-41,57l759,3417r,68l780,3550r41,57l1016,3802r58,41l1139,3864r26,l1165,2950t,-1518l62,2536r-41,57l,2658r,68l21,2791r41,57l257,3043r58,41l380,3105r67,l512,3084r58,-41l1165,2447r,-1015m1165,r-24,l1076,20r-58,41l63,1017r-41,57l1,1139r,68l22,1272r41,57l258,1524r58,41l381,1586r67,l514,1565r57,-41l1165,929,1165,e" fillcolor="#d2dce1" stroked="f">
                  <v:fill opacity="19532f"/>
                  <v:path arrowok="t" o:connecttype="custom" o:connectlocs="1165,5189;821,5534;780,5591;759,5656;759,5724;780,5789;821,5846;1016,6041;1074,6082;1139,6103;1165,6103;1165,5189;1165,3671;62,4775;21,4832;0,4897;0,4965;21,5030;62,5087;257,5282;315,5323;380,5344;447,5344;512,5323;570,5282;1165,4686;1165,3671;1165,2239;1141,2239;1076,2259;1018,2300;63,3256;22,3313;1,3378;1,3446;22,3511;63,3568;258,3763;316,3804;381,3825;448,3825;514,3804;571,3763;1165,3168;1165,2239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A63B6C2" w14:textId="6534DE0A" w:rsidR="00FE1401" w:rsidRPr="00767A02" w:rsidRDefault="002E26B7" w:rsidP="00FE1401">
      <w:pPr>
        <w:ind w:left="-142"/>
        <w:rPr>
          <w:color w:val="849AA9" w:themeColor="accent5"/>
          <w:sz w:val="32"/>
        </w:rPr>
      </w:pPr>
      <w:r>
        <w:rPr>
          <w:color w:val="849AA9" w:themeColor="accent5"/>
          <w:sz w:val="32"/>
        </w:rPr>
        <w:t>Project Log</w:t>
      </w:r>
    </w:p>
    <w:p w14:paraId="3E672092" w14:textId="5B48944B" w:rsidR="00D76963" w:rsidRDefault="002E26B7" w:rsidP="00327177">
      <w:pPr>
        <w:ind w:left="-142"/>
        <w:rPr>
          <w:color w:val="849AA9"/>
          <w:sz w:val="32"/>
        </w:rPr>
      </w:pPr>
      <w:r>
        <w:rPr>
          <w:color w:val="849AA9"/>
          <w:sz w:val="32"/>
        </w:rPr>
        <w:t xml:space="preserve">Technical processes, </w:t>
      </w:r>
      <w:proofErr w:type="gramStart"/>
      <w:r>
        <w:rPr>
          <w:color w:val="849AA9"/>
          <w:sz w:val="32"/>
        </w:rPr>
        <w:t>issues</w:t>
      </w:r>
      <w:proofErr w:type="gramEnd"/>
      <w:r>
        <w:rPr>
          <w:color w:val="849AA9"/>
          <w:sz w:val="32"/>
        </w:rPr>
        <w:t xml:space="preserve"> and learning</w:t>
      </w:r>
    </w:p>
    <w:p w14:paraId="5AB41BAD" w14:textId="77777777" w:rsidR="00381FC9" w:rsidRDefault="00381FC9" w:rsidP="00327177">
      <w:pPr>
        <w:ind w:left="-142"/>
        <w:rPr>
          <w:color w:val="849AA9"/>
          <w:sz w:val="32"/>
        </w:rPr>
      </w:pPr>
    </w:p>
    <w:p w14:paraId="0D8657C9" w14:textId="77777777" w:rsidR="00381FC9" w:rsidRDefault="00381FC9" w:rsidP="00327177">
      <w:pPr>
        <w:ind w:left="-142"/>
        <w:rPr>
          <w:color w:val="849AA9"/>
          <w:sz w:val="32"/>
        </w:rPr>
      </w:pPr>
    </w:p>
    <w:p w14:paraId="0C331FEE" w14:textId="77777777" w:rsidR="00381FC9" w:rsidRDefault="00381FC9" w:rsidP="00327177">
      <w:pPr>
        <w:ind w:left="-142"/>
        <w:rPr>
          <w:color w:val="849AA9"/>
          <w:sz w:val="32"/>
        </w:rPr>
      </w:pPr>
    </w:p>
    <w:p w14:paraId="0A6DE009" w14:textId="75E2786F" w:rsidR="00381FC9" w:rsidRPr="00767A02" w:rsidRDefault="00381FC9" w:rsidP="00327177">
      <w:pPr>
        <w:ind w:left="-142"/>
        <w:rPr>
          <w:color w:val="849AA9" w:themeColor="accent5"/>
          <w:sz w:val="32"/>
        </w:rPr>
      </w:pPr>
      <w:r>
        <w:rPr>
          <w:color w:val="849AA9"/>
          <w:sz w:val="32"/>
        </w:rPr>
        <w:t>Last updated 06 Sep 2022</w:t>
      </w:r>
    </w:p>
    <w:p w14:paraId="155950B1" w14:textId="77777777" w:rsidR="000F2584" w:rsidRPr="00FE1401" w:rsidRDefault="000F2584" w:rsidP="00FE1401">
      <w:pPr>
        <w:ind w:left="-142"/>
        <w:rPr>
          <w:b/>
          <w:bCs/>
          <w:color w:val="849AA9"/>
          <w:sz w:val="48"/>
          <w:szCs w:val="48"/>
        </w:rPr>
      </w:pPr>
    </w:p>
    <w:p w14:paraId="1E794D00" w14:textId="77777777" w:rsidR="00FE1401" w:rsidRPr="005C6DCD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  <w:sectPr w:rsidR="00FE1401" w:rsidRPr="005C6DCD" w:rsidSect="00D13405">
          <w:footerReference w:type="default" r:id="rId11"/>
          <w:footerReference w:type="first" r:id="rId12"/>
          <w:pgSz w:w="11906" w:h="16838" w:code="9"/>
          <w:pgMar w:top="4820" w:right="1416" w:bottom="1440" w:left="1418" w:header="709" w:footer="534" w:gutter="0"/>
          <w:pgNumType w:start="0"/>
          <w:cols w:space="708"/>
          <w:docGrid w:linePitch="360"/>
        </w:sectPr>
      </w:pPr>
      <w:r>
        <w:rPr>
          <w:rFonts w:ascii="Times New Roman"/>
          <w:b/>
          <w:bCs/>
          <w:noProof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764C5B" wp14:editId="5D5C0E7B">
                <wp:simplePos x="0" y="0"/>
                <wp:positionH relativeFrom="page">
                  <wp:posOffset>-60325</wp:posOffset>
                </wp:positionH>
                <wp:positionV relativeFrom="page">
                  <wp:posOffset>6744335</wp:posOffset>
                </wp:positionV>
                <wp:extent cx="2723515" cy="3947795"/>
                <wp:effectExtent l="6350" t="635" r="3810" b="4445"/>
                <wp:wrapNone/>
                <wp:docPr id="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3515" cy="3947795"/>
                          <a:chOff x="0" y="10621"/>
                          <a:chExt cx="4289" cy="6217"/>
                        </a:xfrm>
                      </wpg:grpSpPr>
                      <wps:wsp>
                        <wps:cNvPr id="3" name="AutoShape 11"/>
                        <wps:cNvSpPr>
                          <a:spLocks/>
                        </wps:cNvSpPr>
                        <wps:spPr bwMode="auto">
                          <a:xfrm>
                            <a:off x="1900" y="15259"/>
                            <a:ext cx="2389" cy="1579"/>
                          </a:xfrm>
                          <a:custGeom>
                            <a:avLst/>
                            <a:gdLst>
                              <a:gd name="T0" fmla="*/ 1615 w 2389"/>
                              <a:gd name="T1" fmla="*/ 15646 h 1579"/>
                              <a:gd name="T2" fmla="*/ 1594 w 2389"/>
                              <a:gd name="T3" fmla="*/ 15579 h 1579"/>
                              <a:gd name="T4" fmla="*/ 1552 w 2389"/>
                              <a:gd name="T5" fmla="*/ 15521 h 1579"/>
                              <a:gd name="T6" fmla="*/ 1354 w 2389"/>
                              <a:gd name="T7" fmla="*/ 15323 h 1579"/>
                              <a:gd name="T8" fmla="*/ 1295 w 2389"/>
                              <a:gd name="T9" fmla="*/ 15281 h 1579"/>
                              <a:gd name="T10" fmla="*/ 1229 w 2389"/>
                              <a:gd name="T11" fmla="*/ 15260 h 1579"/>
                              <a:gd name="T12" fmla="*/ 1160 w 2389"/>
                              <a:gd name="T13" fmla="*/ 15260 h 1579"/>
                              <a:gd name="T14" fmla="*/ 1094 w 2389"/>
                              <a:gd name="T15" fmla="*/ 15281 h 1579"/>
                              <a:gd name="T16" fmla="*/ 1036 w 2389"/>
                              <a:gd name="T17" fmla="*/ 15323 h 1579"/>
                              <a:gd name="T18" fmla="*/ 63 w 2389"/>
                              <a:gd name="T19" fmla="*/ 16295 h 1579"/>
                              <a:gd name="T20" fmla="*/ 21 w 2389"/>
                              <a:gd name="T21" fmla="*/ 16353 h 1579"/>
                              <a:gd name="T22" fmla="*/ 0 w 2389"/>
                              <a:gd name="T23" fmla="*/ 16420 h 1579"/>
                              <a:gd name="T24" fmla="*/ 0 w 2389"/>
                              <a:gd name="T25" fmla="*/ 16489 h 1579"/>
                              <a:gd name="T26" fmla="*/ 21 w 2389"/>
                              <a:gd name="T27" fmla="*/ 16555 h 1579"/>
                              <a:gd name="T28" fmla="*/ 63 w 2389"/>
                              <a:gd name="T29" fmla="*/ 16613 h 1579"/>
                              <a:gd name="T30" fmla="*/ 262 w 2389"/>
                              <a:gd name="T31" fmla="*/ 16812 h 1579"/>
                              <a:gd name="T32" fmla="*/ 298 w 2389"/>
                              <a:gd name="T33" fmla="*/ 16838 h 1579"/>
                              <a:gd name="T34" fmla="*/ 544 w 2389"/>
                              <a:gd name="T35" fmla="*/ 16838 h 1579"/>
                              <a:gd name="T36" fmla="*/ 580 w 2389"/>
                              <a:gd name="T37" fmla="*/ 16812 h 1579"/>
                              <a:gd name="T38" fmla="*/ 1552 w 2389"/>
                              <a:gd name="T39" fmla="*/ 15839 h 1579"/>
                              <a:gd name="T40" fmla="*/ 1594 w 2389"/>
                              <a:gd name="T41" fmla="*/ 15781 h 1579"/>
                              <a:gd name="T42" fmla="*/ 1615 w 2389"/>
                              <a:gd name="T43" fmla="*/ 15715 h 1579"/>
                              <a:gd name="T44" fmla="*/ 1615 w 2389"/>
                              <a:gd name="T45" fmla="*/ 15646 h 1579"/>
                              <a:gd name="T46" fmla="*/ 2388 w 2389"/>
                              <a:gd name="T47" fmla="*/ 16419 h 1579"/>
                              <a:gd name="T48" fmla="*/ 2367 w 2389"/>
                              <a:gd name="T49" fmla="*/ 16352 h 1579"/>
                              <a:gd name="T50" fmla="*/ 2325 w 2389"/>
                              <a:gd name="T51" fmla="*/ 16294 h 1579"/>
                              <a:gd name="T52" fmla="*/ 2127 w 2389"/>
                              <a:gd name="T53" fmla="*/ 16095 h 1579"/>
                              <a:gd name="T54" fmla="*/ 2068 w 2389"/>
                              <a:gd name="T55" fmla="*/ 16053 h 1579"/>
                              <a:gd name="T56" fmla="*/ 2002 w 2389"/>
                              <a:gd name="T57" fmla="*/ 16033 h 1579"/>
                              <a:gd name="T58" fmla="*/ 1933 w 2389"/>
                              <a:gd name="T59" fmla="*/ 16033 h 1579"/>
                              <a:gd name="T60" fmla="*/ 1867 w 2389"/>
                              <a:gd name="T61" fmla="*/ 16053 h 1579"/>
                              <a:gd name="T62" fmla="*/ 1808 w 2389"/>
                              <a:gd name="T63" fmla="*/ 16095 h 1579"/>
                              <a:gd name="T64" fmla="*/ 1066 w 2389"/>
                              <a:gd name="T65" fmla="*/ 16838 h 1579"/>
                              <a:gd name="T66" fmla="*/ 2099 w 2389"/>
                              <a:gd name="T67" fmla="*/ 16838 h 1579"/>
                              <a:gd name="T68" fmla="*/ 2325 w 2389"/>
                              <a:gd name="T69" fmla="*/ 16612 h 1579"/>
                              <a:gd name="T70" fmla="*/ 2367 w 2389"/>
                              <a:gd name="T71" fmla="*/ 16554 h 1579"/>
                              <a:gd name="T72" fmla="*/ 2388 w 2389"/>
                              <a:gd name="T73" fmla="*/ 16488 h 1579"/>
                              <a:gd name="T74" fmla="*/ 2388 w 2389"/>
                              <a:gd name="T75" fmla="*/ 16419 h 1579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89" h="1579">
                                <a:moveTo>
                                  <a:pt x="1615" y="386"/>
                                </a:moveTo>
                                <a:lnTo>
                                  <a:pt x="1594" y="319"/>
                                </a:lnTo>
                                <a:lnTo>
                                  <a:pt x="1552" y="261"/>
                                </a:lnTo>
                                <a:lnTo>
                                  <a:pt x="1354" y="63"/>
                                </a:lnTo>
                                <a:lnTo>
                                  <a:pt x="1295" y="21"/>
                                </a:lnTo>
                                <a:lnTo>
                                  <a:pt x="1229" y="0"/>
                                </a:lnTo>
                                <a:lnTo>
                                  <a:pt x="1160" y="0"/>
                                </a:lnTo>
                                <a:lnTo>
                                  <a:pt x="1094" y="21"/>
                                </a:lnTo>
                                <a:lnTo>
                                  <a:pt x="1036" y="63"/>
                                </a:lnTo>
                                <a:lnTo>
                                  <a:pt x="63" y="1035"/>
                                </a:lnTo>
                                <a:lnTo>
                                  <a:pt x="21" y="1093"/>
                                </a:lnTo>
                                <a:lnTo>
                                  <a:pt x="0" y="1160"/>
                                </a:lnTo>
                                <a:lnTo>
                                  <a:pt x="0" y="1229"/>
                                </a:lnTo>
                                <a:lnTo>
                                  <a:pt x="21" y="1295"/>
                                </a:lnTo>
                                <a:lnTo>
                                  <a:pt x="63" y="1353"/>
                                </a:lnTo>
                                <a:lnTo>
                                  <a:pt x="262" y="1552"/>
                                </a:lnTo>
                                <a:lnTo>
                                  <a:pt x="298" y="1578"/>
                                </a:lnTo>
                                <a:lnTo>
                                  <a:pt x="544" y="1578"/>
                                </a:lnTo>
                                <a:lnTo>
                                  <a:pt x="580" y="1552"/>
                                </a:lnTo>
                                <a:lnTo>
                                  <a:pt x="1552" y="579"/>
                                </a:lnTo>
                                <a:lnTo>
                                  <a:pt x="1594" y="521"/>
                                </a:lnTo>
                                <a:lnTo>
                                  <a:pt x="1615" y="455"/>
                                </a:lnTo>
                                <a:lnTo>
                                  <a:pt x="1615" y="386"/>
                                </a:lnTo>
                                <a:moveTo>
                                  <a:pt x="2388" y="1159"/>
                                </a:moveTo>
                                <a:lnTo>
                                  <a:pt x="2367" y="1092"/>
                                </a:lnTo>
                                <a:lnTo>
                                  <a:pt x="2325" y="1034"/>
                                </a:lnTo>
                                <a:lnTo>
                                  <a:pt x="2127" y="835"/>
                                </a:lnTo>
                                <a:lnTo>
                                  <a:pt x="2068" y="793"/>
                                </a:lnTo>
                                <a:lnTo>
                                  <a:pt x="2002" y="773"/>
                                </a:lnTo>
                                <a:lnTo>
                                  <a:pt x="1933" y="773"/>
                                </a:lnTo>
                                <a:lnTo>
                                  <a:pt x="1867" y="793"/>
                                </a:lnTo>
                                <a:lnTo>
                                  <a:pt x="1808" y="835"/>
                                </a:lnTo>
                                <a:lnTo>
                                  <a:pt x="1066" y="1578"/>
                                </a:lnTo>
                                <a:lnTo>
                                  <a:pt x="2099" y="1578"/>
                                </a:lnTo>
                                <a:lnTo>
                                  <a:pt x="2325" y="1352"/>
                                </a:lnTo>
                                <a:lnTo>
                                  <a:pt x="2367" y="1294"/>
                                </a:lnTo>
                                <a:lnTo>
                                  <a:pt x="2388" y="1228"/>
                                </a:lnTo>
                                <a:lnTo>
                                  <a:pt x="23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0" y="14487"/>
                            <a:ext cx="1969" cy="2350"/>
                          </a:xfrm>
                          <a:custGeom>
                            <a:avLst/>
                            <a:gdLst>
                              <a:gd name="T0" fmla="*/ 1196 w 1969"/>
                              <a:gd name="T1" fmla="*/ 14874 h 2350"/>
                              <a:gd name="T2" fmla="*/ 1175 w 1969"/>
                              <a:gd name="T3" fmla="*/ 14808 h 2350"/>
                              <a:gd name="T4" fmla="*/ 1133 w 1969"/>
                              <a:gd name="T5" fmla="*/ 14749 h 2350"/>
                              <a:gd name="T6" fmla="*/ 934 w 1969"/>
                              <a:gd name="T7" fmla="*/ 14551 h 2350"/>
                              <a:gd name="T8" fmla="*/ 876 w 1969"/>
                              <a:gd name="T9" fmla="*/ 14509 h 2350"/>
                              <a:gd name="T10" fmla="*/ 809 w 1969"/>
                              <a:gd name="T11" fmla="*/ 14488 h 2350"/>
                              <a:gd name="T12" fmla="*/ 740 w 1969"/>
                              <a:gd name="T13" fmla="*/ 14488 h 2350"/>
                              <a:gd name="T14" fmla="*/ 674 w 1969"/>
                              <a:gd name="T15" fmla="*/ 14509 h 2350"/>
                              <a:gd name="T16" fmla="*/ 616 w 1969"/>
                              <a:gd name="T17" fmla="*/ 14551 h 2350"/>
                              <a:gd name="T18" fmla="*/ 0 w 1969"/>
                              <a:gd name="T19" fmla="*/ 15167 h 2350"/>
                              <a:gd name="T20" fmla="*/ 0 w 1969"/>
                              <a:gd name="T21" fmla="*/ 16200 h 2350"/>
                              <a:gd name="T22" fmla="*/ 1133 w 1969"/>
                              <a:gd name="T23" fmla="*/ 15068 h 2350"/>
                              <a:gd name="T24" fmla="*/ 1175 w 1969"/>
                              <a:gd name="T25" fmla="*/ 15009 h 2350"/>
                              <a:gd name="T26" fmla="*/ 1196 w 1969"/>
                              <a:gd name="T27" fmla="*/ 14943 h 2350"/>
                              <a:gd name="T28" fmla="*/ 1196 w 1969"/>
                              <a:gd name="T29" fmla="*/ 14874 h 2350"/>
                              <a:gd name="T30" fmla="*/ 1660 w 1969"/>
                              <a:gd name="T31" fmla="*/ 16838 h 2350"/>
                              <a:gd name="T32" fmla="*/ 1647 w 1969"/>
                              <a:gd name="T33" fmla="*/ 16829 h 2350"/>
                              <a:gd name="T34" fmla="*/ 1581 w 1969"/>
                              <a:gd name="T35" fmla="*/ 16808 h 2350"/>
                              <a:gd name="T36" fmla="*/ 1512 w 1969"/>
                              <a:gd name="T37" fmla="*/ 16808 h 2350"/>
                              <a:gd name="T38" fmla="*/ 1446 w 1969"/>
                              <a:gd name="T39" fmla="*/ 16829 h 2350"/>
                              <a:gd name="T40" fmla="*/ 1433 w 1969"/>
                              <a:gd name="T41" fmla="*/ 16838 h 2350"/>
                              <a:gd name="T42" fmla="*/ 1660 w 1969"/>
                              <a:gd name="T43" fmla="*/ 16838 h 2350"/>
                              <a:gd name="T44" fmla="*/ 1968 w 1969"/>
                              <a:gd name="T45" fmla="*/ 15647 h 2350"/>
                              <a:gd name="T46" fmla="*/ 1947 w 1969"/>
                              <a:gd name="T47" fmla="*/ 15581 h 2350"/>
                              <a:gd name="T48" fmla="*/ 1905 w 1969"/>
                              <a:gd name="T49" fmla="*/ 15522 h 2350"/>
                              <a:gd name="T50" fmla="*/ 1707 w 1969"/>
                              <a:gd name="T51" fmla="*/ 15324 h 2350"/>
                              <a:gd name="T52" fmla="*/ 1649 w 1969"/>
                              <a:gd name="T53" fmla="*/ 15282 h 2350"/>
                              <a:gd name="T54" fmla="*/ 1582 w 1969"/>
                              <a:gd name="T55" fmla="*/ 15261 h 2350"/>
                              <a:gd name="T56" fmla="*/ 1513 w 1969"/>
                              <a:gd name="T57" fmla="*/ 15261 h 2350"/>
                              <a:gd name="T58" fmla="*/ 1447 w 1969"/>
                              <a:gd name="T59" fmla="*/ 15282 h 2350"/>
                              <a:gd name="T60" fmla="*/ 1389 w 1969"/>
                              <a:gd name="T61" fmla="*/ 15324 h 2350"/>
                              <a:gd name="T62" fmla="*/ 0 w 1969"/>
                              <a:gd name="T63" fmla="*/ 16712 h 2350"/>
                              <a:gd name="T64" fmla="*/ 0 w 1969"/>
                              <a:gd name="T65" fmla="*/ 16838 h 2350"/>
                              <a:gd name="T66" fmla="*/ 908 w 1969"/>
                              <a:gd name="T67" fmla="*/ 16838 h 2350"/>
                              <a:gd name="T68" fmla="*/ 1905 w 1969"/>
                              <a:gd name="T69" fmla="*/ 15840 h 2350"/>
                              <a:gd name="T70" fmla="*/ 1947 w 1969"/>
                              <a:gd name="T71" fmla="*/ 15782 h 2350"/>
                              <a:gd name="T72" fmla="*/ 1968 w 1969"/>
                              <a:gd name="T73" fmla="*/ 15716 h 2350"/>
                              <a:gd name="T74" fmla="*/ 1968 w 1969"/>
                              <a:gd name="T75" fmla="*/ 15647 h 235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69" h="2350">
                                <a:moveTo>
                                  <a:pt x="1196" y="386"/>
                                </a:moveTo>
                                <a:lnTo>
                                  <a:pt x="1175" y="320"/>
                                </a:lnTo>
                                <a:lnTo>
                                  <a:pt x="1133" y="261"/>
                                </a:lnTo>
                                <a:lnTo>
                                  <a:pt x="934" y="63"/>
                                </a:lnTo>
                                <a:lnTo>
                                  <a:pt x="876" y="21"/>
                                </a:lnTo>
                                <a:lnTo>
                                  <a:pt x="809" y="0"/>
                                </a:lnTo>
                                <a:lnTo>
                                  <a:pt x="740" y="0"/>
                                </a:lnTo>
                                <a:lnTo>
                                  <a:pt x="674" y="21"/>
                                </a:lnTo>
                                <a:lnTo>
                                  <a:pt x="616" y="63"/>
                                </a:lnTo>
                                <a:lnTo>
                                  <a:pt x="0" y="679"/>
                                </a:lnTo>
                                <a:lnTo>
                                  <a:pt x="0" y="1712"/>
                                </a:lnTo>
                                <a:lnTo>
                                  <a:pt x="1133" y="580"/>
                                </a:lnTo>
                                <a:lnTo>
                                  <a:pt x="1175" y="521"/>
                                </a:lnTo>
                                <a:lnTo>
                                  <a:pt x="1196" y="455"/>
                                </a:lnTo>
                                <a:lnTo>
                                  <a:pt x="1196" y="386"/>
                                </a:lnTo>
                                <a:moveTo>
                                  <a:pt x="1660" y="2350"/>
                                </a:moveTo>
                                <a:lnTo>
                                  <a:pt x="1647" y="2341"/>
                                </a:lnTo>
                                <a:lnTo>
                                  <a:pt x="1581" y="2320"/>
                                </a:lnTo>
                                <a:lnTo>
                                  <a:pt x="1512" y="2320"/>
                                </a:lnTo>
                                <a:lnTo>
                                  <a:pt x="1446" y="2341"/>
                                </a:lnTo>
                                <a:lnTo>
                                  <a:pt x="1433" y="2350"/>
                                </a:lnTo>
                                <a:lnTo>
                                  <a:pt x="1660" y="2350"/>
                                </a:lnTo>
                                <a:moveTo>
                                  <a:pt x="1968" y="1159"/>
                                </a:moveTo>
                                <a:lnTo>
                                  <a:pt x="1947" y="1093"/>
                                </a:lnTo>
                                <a:lnTo>
                                  <a:pt x="1905" y="1034"/>
                                </a:lnTo>
                                <a:lnTo>
                                  <a:pt x="1707" y="836"/>
                                </a:lnTo>
                                <a:lnTo>
                                  <a:pt x="1649" y="794"/>
                                </a:lnTo>
                                <a:lnTo>
                                  <a:pt x="1582" y="773"/>
                                </a:lnTo>
                                <a:lnTo>
                                  <a:pt x="1513" y="773"/>
                                </a:lnTo>
                                <a:lnTo>
                                  <a:pt x="1447" y="794"/>
                                </a:lnTo>
                                <a:lnTo>
                                  <a:pt x="1389" y="836"/>
                                </a:lnTo>
                                <a:lnTo>
                                  <a:pt x="0" y="2224"/>
                                </a:lnTo>
                                <a:lnTo>
                                  <a:pt x="0" y="2350"/>
                                </a:lnTo>
                                <a:lnTo>
                                  <a:pt x="908" y="2350"/>
                                </a:lnTo>
                                <a:lnTo>
                                  <a:pt x="1905" y="1352"/>
                                </a:lnTo>
                                <a:lnTo>
                                  <a:pt x="1947" y="1294"/>
                                </a:lnTo>
                                <a:lnTo>
                                  <a:pt x="1968" y="1228"/>
                                </a:lnTo>
                                <a:lnTo>
                                  <a:pt x="196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118" y="11393"/>
                            <a:ext cx="3162" cy="3935"/>
                          </a:xfrm>
                          <a:custGeom>
                            <a:avLst/>
                            <a:gdLst>
                              <a:gd name="T0" fmla="*/ 1595 w 3162"/>
                              <a:gd name="T1" fmla="*/ 11713 h 3935"/>
                              <a:gd name="T2" fmla="*/ 1355 w 3162"/>
                              <a:gd name="T3" fmla="*/ 11456 h 3935"/>
                              <a:gd name="T4" fmla="*/ 1230 w 3162"/>
                              <a:gd name="T5" fmla="*/ 11393 h 3935"/>
                              <a:gd name="T6" fmla="*/ 1095 w 3162"/>
                              <a:gd name="T7" fmla="*/ 11414 h 3935"/>
                              <a:gd name="T8" fmla="*/ 64 w 3162"/>
                              <a:gd name="T9" fmla="*/ 12429 h 3935"/>
                              <a:gd name="T10" fmla="*/ 1 w 3162"/>
                              <a:gd name="T11" fmla="*/ 12553 h 3935"/>
                              <a:gd name="T12" fmla="*/ 22 w 3162"/>
                              <a:gd name="T13" fmla="*/ 12689 h 3935"/>
                              <a:gd name="T14" fmla="*/ 263 w 3162"/>
                              <a:gd name="T15" fmla="*/ 12945 h 3935"/>
                              <a:gd name="T16" fmla="*/ 387 w 3162"/>
                              <a:gd name="T17" fmla="*/ 13008 h 3935"/>
                              <a:gd name="T18" fmla="*/ 522 w 3162"/>
                              <a:gd name="T19" fmla="*/ 12987 h 3935"/>
                              <a:gd name="T20" fmla="*/ 1553 w 3162"/>
                              <a:gd name="T21" fmla="*/ 11973 h 3935"/>
                              <a:gd name="T22" fmla="*/ 1616 w 3162"/>
                              <a:gd name="T23" fmla="*/ 11848 h 3935"/>
                              <a:gd name="T24" fmla="*/ 2389 w 3162"/>
                              <a:gd name="T25" fmla="*/ 12552 h 3935"/>
                              <a:gd name="T26" fmla="*/ 2326 w 3162"/>
                              <a:gd name="T27" fmla="*/ 12428 h 3935"/>
                              <a:gd name="T28" fmla="*/ 2069 w 3162"/>
                              <a:gd name="T29" fmla="*/ 12187 h 3935"/>
                              <a:gd name="T30" fmla="*/ 1934 w 3162"/>
                              <a:gd name="T31" fmla="*/ 12166 h 3935"/>
                              <a:gd name="T32" fmla="*/ 1809 w 3162"/>
                              <a:gd name="T33" fmla="*/ 12229 h 3935"/>
                              <a:gd name="T34" fmla="*/ 21 w 3162"/>
                              <a:gd name="T35" fmla="*/ 14034 h 3935"/>
                              <a:gd name="T36" fmla="*/ 0 w 3162"/>
                              <a:gd name="T37" fmla="*/ 14169 h 3935"/>
                              <a:gd name="T38" fmla="*/ 63 w 3162"/>
                              <a:gd name="T39" fmla="*/ 14294 h 3935"/>
                              <a:gd name="T40" fmla="*/ 320 w 3162"/>
                              <a:gd name="T41" fmla="*/ 14534 h 3935"/>
                              <a:gd name="T42" fmla="*/ 455 w 3162"/>
                              <a:gd name="T43" fmla="*/ 14555 h 3935"/>
                              <a:gd name="T44" fmla="*/ 580 w 3162"/>
                              <a:gd name="T45" fmla="*/ 14492 h 3935"/>
                              <a:gd name="T46" fmla="*/ 2368 w 3162"/>
                              <a:gd name="T47" fmla="*/ 12688 h 3935"/>
                              <a:gd name="T48" fmla="*/ 2389 w 3162"/>
                              <a:gd name="T49" fmla="*/ 12552 h 3935"/>
                              <a:gd name="T50" fmla="*/ 3141 w 3162"/>
                              <a:gd name="T51" fmla="*/ 13259 h 3935"/>
                              <a:gd name="T52" fmla="*/ 2900 w 3162"/>
                              <a:gd name="T53" fmla="*/ 13002 h 3935"/>
                              <a:gd name="T54" fmla="*/ 2776 w 3162"/>
                              <a:gd name="T55" fmla="*/ 12939 h 3935"/>
                              <a:gd name="T56" fmla="*/ 2641 w 3162"/>
                              <a:gd name="T57" fmla="*/ 12960 h 3935"/>
                              <a:gd name="T58" fmla="*/ 836 w 3162"/>
                              <a:gd name="T59" fmla="*/ 14748 h 3935"/>
                              <a:gd name="T60" fmla="*/ 773 w 3162"/>
                              <a:gd name="T61" fmla="*/ 14873 h 3935"/>
                              <a:gd name="T62" fmla="*/ 794 w 3162"/>
                              <a:gd name="T63" fmla="*/ 15008 h 3935"/>
                              <a:gd name="T64" fmla="*/ 1034 w 3162"/>
                              <a:gd name="T65" fmla="*/ 15265 h 3935"/>
                              <a:gd name="T66" fmla="*/ 1159 w 3162"/>
                              <a:gd name="T67" fmla="*/ 15328 h 3935"/>
                              <a:gd name="T68" fmla="*/ 1294 w 3162"/>
                              <a:gd name="T69" fmla="*/ 15307 h 3935"/>
                              <a:gd name="T70" fmla="*/ 3099 w 3162"/>
                              <a:gd name="T71" fmla="*/ 13519 h 3935"/>
                              <a:gd name="T72" fmla="*/ 3162 w 3162"/>
                              <a:gd name="T73" fmla="*/ 13394 h 393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62" h="3935">
                                <a:moveTo>
                                  <a:pt x="1616" y="386"/>
                                </a:moveTo>
                                <a:lnTo>
                                  <a:pt x="1595" y="320"/>
                                </a:lnTo>
                                <a:lnTo>
                                  <a:pt x="1553" y="262"/>
                                </a:lnTo>
                                <a:lnTo>
                                  <a:pt x="1355" y="63"/>
                                </a:lnTo>
                                <a:lnTo>
                                  <a:pt x="1296" y="21"/>
                                </a:lnTo>
                                <a:lnTo>
                                  <a:pt x="1230" y="0"/>
                                </a:lnTo>
                                <a:lnTo>
                                  <a:pt x="1161" y="0"/>
                                </a:lnTo>
                                <a:lnTo>
                                  <a:pt x="1095" y="21"/>
                                </a:lnTo>
                                <a:lnTo>
                                  <a:pt x="1037" y="63"/>
                                </a:lnTo>
                                <a:lnTo>
                                  <a:pt x="64" y="1036"/>
                                </a:lnTo>
                                <a:lnTo>
                                  <a:pt x="22" y="1094"/>
                                </a:lnTo>
                                <a:lnTo>
                                  <a:pt x="1" y="1160"/>
                                </a:lnTo>
                                <a:lnTo>
                                  <a:pt x="1" y="1229"/>
                                </a:lnTo>
                                <a:lnTo>
                                  <a:pt x="22" y="1296"/>
                                </a:lnTo>
                                <a:lnTo>
                                  <a:pt x="64" y="1354"/>
                                </a:lnTo>
                                <a:lnTo>
                                  <a:pt x="263" y="1552"/>
                                </a:lnTo>
                                <a:lnTo>
                                  <a:pt x="321" y="1594"/>
                                </a:lnTo>
                                <a:lnTo>
                                  <a:pt x="387" y="1615"/>
                                </a:lnTo>
                                <a:lnTo>
                                  <a:pt x="456" y="1615"/>
                                </a:lnTo>
                                <a:lnTo>
                                  <a:pt x="522" y="1594"/>
                                </a:lnTo>
                                <a:lnTo>
                                  <a:pt x="581" y="1552"/>
                                </a:lnTo>
                                <a:lnTo>
                                  <a:pt x="1553" y="580"/>
                                </a:lnTo>
                                <a:lnTo>
                                  <a:pt x="1595" y="522"/>
                                </a:lnTo>
                                <a:lnTo>
                                  <a:pt x="1616" y="455"/>
                                </a:lnTo>
                                <a:lnTo>
                                  <a:pt x="1616" y="386"/>
                                </a:lnTo>
                                <a:moveTo>
                                  <a:pt x="2389" y="1159"/>
                                </a:moveTo>
                                <a:lnTo>
                                  <a:pt x="2368" y="1093"/>
                                </a:lnTo>
                                <a:lnTo>
                                  <a:pt x="2326" y="1035"/>
                                </a:lnTo>
                                <a:lnTo>
                                  <a:pt x="2128" y="836"/>
                                </a:lnTo>
                                <a:lnTo>
                                  <a:pt x="2069" y="794"/>
                                </a:lnTo>
                                <a:lnTo>
                                  <a:pt x="2003" y="773"/>
                                </a:lnTo>
                                <a:lnTo>
                                  <a:pt x="1934" y="773"/>
                                </a:lnTo>
                                <a:lnTo>
                                  <a:pt x="1868" y="794"/>
                                </a:lnTo>
                                <a:lnTo>
                                  <a:pt x="1809" y="836"/>
                                </a:lnTo>
                                <a:lnTo>
                                  <a:pt x="63" y="2583"/>
                                </a:lnTo>
                                <a:lnTo>
                                  <a:pt x="21" y="2641"/>
                                </a:lnTo>
                                <a:lnTo>
                                  <a:pt x="0" y="2707"/>
                                </a:lnTo>
                                <a:lnTo>
                                  <a:pt x="0" y="2776"/>
                                </a:lnTo>
                                <a:lnTo>
                                  <a:pt x="21" y="2842"/>
                                </a:lnTo>
                                <a:lnTo>
                                  <a:pt x="63" y="2901"/>
                                </a:lnTo>
                                <a:lnTo>
                                  <a:pt x="262" y="3099"/>
                                </a:lnTo>
                                <a:lnTo>
                                  <a:pt x="320" y="3141"/>
                                </a:lnTo>
                                <a:lnTo>
                                  <a:pt x="386" y="3162"/>
                                </a:lnTo>
                                <a:lnTo>
                                  <a:pt x="455" y="3162"/>
                                </a:lnTo>
                                <a:lnTo>
                                  <a:pt x="521" y="3141"/>
                                </a:lnTo>
                                <a:lnTo>
                                  <a:pt x="580" y="3099"/>
                                </a:lnTo>
                                <a:lnTo>
                                  <a:pt x="2326" y="1353"/>
                                </a:lnTo>
                                <a:lnTo>
                                  <a:pt x="2368" y="1295"/>
                                </a:lnTo>
                                <a:lnTo>
                                  <a:pt x="2389" y="1228"/>
                                </a:lnTo>
                                <a:lnTo>
                                  <a:pt x="2389" y="1159"/>
                                </a:lnTo>
                                <a:moveTo>
                                  <a:pt x="3162" y="1932"/>
                                </a:moveTo>
                                <a:lnTo>
                                  <a:pt x="3141" y="1866"/>
                                </a:lnTo>
                                <a:lnTo>
                                  <a:pt x="3099" y="1808"/>
                                </a:lnTo>
                                <a:lnTo>
                                  <a:pt x="2900" y="1609"/>
                                </a:lnTo>
                                <a:lnTo>
                                  <a:pt x="2842" y="1567"/>
                                </a:lnTo>
                                <a:lnTo>
                                  <a:pt x="2776" y="1546"/>
                                </a:lnTo>
                                <a:lnTo>
                                  <a:pt x="2707" y="1546"/>
                                </a:lnTo>
                                <a:lnTo>
                                  <a:pt x="2641" y="1567"/>
                                </a:lnTo>
                                <a:lnTo>
                                  <a:pt x="2582" y="1609"/>
                                </a:lnTo>
                                <a:lnTo>
                                  <a:pt x="836" y="3355"/>
                                </a:lnTo>
                                <a:lnTo>
                                  <a:pt x="794" y="3414"/>
                                </a:lnTo>
                                <a:lnTo>
                                  <a:pt x="773" y="3480"/>
                                </a:lnTo>
                                <a:lnTo>
                                  <a:pt x="773" y="3549"/>
                                </a:lnTo>
                                <a:lnTo>
                                  <a:pt x="794" y="3615"/>
                                </a:lnTo>
                                <a:lnTo>
                                  <a:pt x="836" y="3674"/>
                                </a:lnTo>
                                <a:lnTo>
                                  <a:pt x="1034" y="3872"/>
                                </a:lnTo>
                                <a:lnTo>
                                  <a:pt x="1093" y="3914"/>
                                </a:lnTo>
                                <a:lnTo>
                                  <a:pt x="1159" y="3935"/>
                                </a:lnTo>
                                <a:lnTo>
                                  <a:pt x="1228" y="3935"/>
                                </a:lnTo>
                                <a:lnTo>
                                  <a:pt x="1294" y="3914"/>
                                </a:lnTo>
                                <a:lnTo>
                                  <a:pt x="1352" y="3872"/>
                                </a:lnTo>
                                <a:lnTo>
                                  <a:pt x="3099" y="2126"/>
                                </a:lnTo>
                                <a:lnTo>
                                  <a:pt x="3141" y="2067"/>
                                </a:lnTo>
                                <a:lnTo>
                                  <a:pt x="3162" y="2001"/>
                                </a:lnTo>
                                <a:lnTo>
                                  <a:pt x="3162" y="1932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0" y="10621"/>
                            <a:ext cx="1189" cy="3935"/>
                          </a:xfrm>
                          <a:custGeom>
                            <a:avLst/>
                            <a:gdLst>
                              <a:gd name="T0" fmla="*/ 416 w 1189"/>
                              <a:gd name="T1" fmla="*/ 11008 h 3935"/>
                              <a:gd name="T2" fmla="*/ 395 w 1189"/>
                              <a:gd name="T3" fmla="*/ 10941 h 3935"/>
                              <a:gd name="T4" fmla="*/ 353 w 1189"/>
                              <a:gd name="T5" fmla="*/ 10883 h 3935"/>
                              <a:gd name="T6" fmla="*/ 154 w 1189"/>
                              <a:gd name="T7" fmla="*/ 10684 h 3935"/>
                              <a:gd name="T8" fmla="*/ 96 w 1189"/>
                              <a:gd name="T9" fmla="*/ 10642 h 3935"/>
                              <a:gd name="T10" fmla="*/ 29 w 1189"/>
                              <a:gd name="T11" fmla="*/ 10621 h 3935"/>
                              <a:gd name="T12" fmla="*/ 0 w 1189"/>
                              <a:gd name="T13" fmla="*/ 10621 h 3935"/>
                              <a:gd name="T14" fmla="*/ 0 w 1189"/>
                              <a:gd name="T15" fmla="*/ 11554 h 3935"/>
                              <a:gd name="T16" fmla="*/ 353 w 1189"/>
                              <a:gd name="T17" fmla="*/ 11201 h 3935"/>
                              <a:gd name="T18" fmla="*/ 395 w 1189"/>
                              <a:gd name="T19" fmla="*/ 11143 h 3935"/>
                              <a:gd name="T20" fmla="*/ 416 w 1189"/>
                              <a:gd name="T21" fmla="*/ 11077 h 3935"/>
                              <a:gd name="T22" fmla="*/ 416 w 1189"/>
                              <a:gd name="T23" fmla="*/ 11008 h 3935"/>
                              <a:gd name="T24" fmla="*/ 1187 w 1189"/>
                              <a:gd name="T25" fmla="*/ 13327 h 3935"/>
                              <a:gd name="T26" fmla="*/ 1166 w 1189"/>
                              <a:gd name="T27" fmla="*/ 13261 h 3935"/>
                              <a:gd name="T28" fmla="*/ 1124 w 1189"/>
                              <a:gd name="T29" fmla="*/ 13203 h 3935"/>
                              <a:gd name="T30" fmla="*/ 926 w 1189"/>
                              <a:gd name="T31" fmla="*/ 13004 h 3935"/>
                              <a:gd name="T32" fmla="*/ 867 w 1189"/>
                              <a:gd name="T33" fmla="*/ 12962 h 3935"/>
                              <a:gd name="T34" fmla="*/ 801 w 1189"/>
                              <a:gd name="T35" fmla="*/ 12941 h 3935"/>
                              <a:gd name="T36" fmla="*/ 732 w 1189"/>
                              <a:gd name="T37" fmla="*/ 12941 h 3935"/>
                              <a:gd name="T38" fmla="*/ 666 w 1189"/>
                              <a:gd name="T39" fmla="*/ 12962 h 3935"/>
                              <a:gd name="T40" fmla="*/ 608 w 1189"/>
                              <a:gd name="T41" fmla="*/ 13004 h 3935"/>
                              <a:gd name="T42" fmla="*/ 0 w 1189"/>
                              <a:gd name="T43" fmla="*/ 13612 h 3935"/>
                              <a:gd name="T44" fmla="*/ 0 w 1189"/>
                              <a:gd name="T45" fmla="*/ 14556 h 3935"/>
                              <a:gd name="T46" fmla="*/ 27 w 1189"/>
                              <a:gd name="T47" fmla="*/ 14556 h 3935"/>
                              <a:gd name="T48" fmla="*/ 94 w 1189"/>
                              <a:gd name="T49" fmla="*/ 14535 h 3935"/>
                              <a:gd name="T50" fmla="*/ 152 w 1189"/>
                              <a:gd name="T51" fmla="*/ 14493 h 3935"/>
                              <a:gd name="T52" fmla="*/ 1124 w 1189"/>
                              <a:gd name="T53" fmla="*/ 13521 h 3935"/>
                              <a:gd name="T54" fmla="*/ 1166 w 1189"/>
                              <a:gd name="T55" fmla="*/ 13463 h 3935"/>
                              <a:gd name="T56" fmla="*/ 1187 w 1189"/>
                              <a:gd name="T57" fmla="*/ 13396 h 3935"/>
                              <a:gd name="T58" fmla="*/ 1187 w 1189"/>
                              <a:gd name="T59" fmla="*/ 13327 h 3935"/>
                              <a:gd name="T60" fmla="*/ 1188 w 1189"/>
                              <a:gd name="T61" fmla="*/ 11780 h 3935"/>
                              <a:gd name="T62" fmla="*/ 1167 w 1189"/>
                              <a:gd name="T63" fmla="*/ 11714 h 3935"/>
                              <a:gd name="T64" fmla="*/ 1125 w 1189"/>
                              <a:gd name="T65" fmla="*/ 11656 h 3935"/>
                              <a:gd name="T66" fmla="*/ 927 w 1189"/>
                              <a:gd name="T67" fmla="*/ 11457 h 3935"/>
                              <a:gd name="T68" fmla="*/ 869 w 1189"/>
                              <a:gd name="T69" fmla="*/ 11415 h 3935"/>
                              <a:gd name="T70" fmla="*/ 802 w 1189"/>
                              <a:gd name="T71" fmla="*/ 11394 h 3935"/>
                              <a:gd name="T72" fmla="*/ 733 w 1189"/>
                              <a:gd name="T73" fmla="*/ 11394 h 3935"/>
                              <a:gd name="T74" fmla="*/ 667 w 1189"/>
                              <a:gd name="T75" fmla="*/ 11415 h 3935"/>
                              <a:gd name="T76" fmla="*/ 609 w 1189"/>
                              <a:gd name="T77" fmla="*/ 11457 h 3935"/>
                              <a:gd name="T78" fmla="*/ 0 w 1189"/>
                              <a:gd name="T79" fmla="*/ 12066 h 3935"/>
                              <a:gd name="T80" fmla="*/ 0 w 1189"/>
                              <a:gd name="T81" fmla="*/ 13099 h 3935"/>
                              <a:gd name="T82" fmla="*/ 1125 w 1189"/>
                              <a:gd name="T83" fmla="*/ 11974 h 3935"/>
                              <a:gd name="T84" fmla="*/ 1167 w 1189"/>
                              <a:gd name="T85" fmla="*/ 11916 h 3935"/>
                              <a:gd name="T86" fmla="*/ 1188 w 1189"/>
                              <a:gd name="T87" fmla="*/ 11849 h 3935"/>
                              <a:gd name="T88" fmla="*/ 1188 w 1189"/>
                              <a:gd name="T89" fmla="*/ 11780 h 393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89" h="3935">
                                <a:moveTo>
                                  <a:pt x="416" y="387"/>
                                </a:moveTo>
                                <a:lnTo>
                                  <a:pt x="395" y="320"/>
                                </a:lnTo>
                                <a:lnTo>
                                  <a:pt x="353" y="262"/>
                                </a:lnTo>
                                <a:lnTo>
                                  <a:pt x="154" y="63"/>
                                </a:lnTo>
                                <a:lnTo>
                                  <a:pt x="96" y="21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"/>
                                </a:lnTo>
                                <a:lnTo>
                                  <a:pt x="353" y="580"/>
                                </a:lnTo>
                                <a:lnTo>
                                  <a:pt x="395" y="522"/>
                                </a:lnTo>
                                <a:lnTo>
                                  <a:pt x="416" y="456"/>
                                </a:lnTo>
                                <a:lnTo>
                                  <a:pt x="416" y="387"/>
                                </a:lnTo>
                                <a:moveTo>
                                  <a:pt x="1187" y="2706"/>
                                </a:moveTo>
                                <a:lnTo>
                                  <a:pt x="1166" y="2640"/>
                                </a:lnTo>
                                <a:lnTo>
                                  <a:pt x="1124" y="2582"/>
                                </a:lnTo>
                                <a:lnTo>
                                  <a:pt x="926" y="2383"/>
                                </a:lnTo>
                                <a:lnTo>
                                  <a:pt x="867" y="2341"/>
                                </a:lnTo>
                                <a:lnTo>
                                  <a:pt x="801" y="2320"/>
                                </a:lnTo>
                                <a:lnTo>
                                  <a:pt x="732" y="2320"/>
                                </a:lnTo>
                                <a:lnTo>
                                  <a:pt x="666" y="2341"/>
                                </a:lnTo>
                                <a:lnTo>
                                  <a:pt x="608" y="2383"/>
                                </a:lnTo>
                                <a:lnTo>
                                  <a:pt x="0" y="2991"/>
                                </a:lnTo>
                                <a:lnTo>
                                  <a:pt x="0" y="3935"/>
                                </a:lnTo>
                                <a:lnTo>
                                  <a:pt x="27" y="3935"/>
                                </a:lnTo>
                                <a:lnTo>
                                  <a:pt x="94" y="3914"/>
                                </a:lnTo>
                                <a:lnTo>
                                  <a:pt x="152" y="3872"/>
                                </a:lnTo>
                                <a:lnTo>
                                  <a:pt x="1124" y="2900"/>
                                </a:lnTo>
                                <a:lnTo>
                                  <a:pt x="1166" y="2842"/>
                                </a:lnTo>
                                <a:lnTo>
                                  <a:pt x="1187" y="2775"/>
                                </a:lnTo>
                                <a:lnTo>
                                  <a:pt x="1187" y="2706"/>
                                </a:lnTo>
                                <a:moveTo>
                                  <a:pt x="1188" y="1159"/>
                                </a:moveTo>
                                <a:lnTo>
                                  <a:pt x="1167" y="1093"/>
                                </a:lnTo>
                                <a:lnTo>
                                  <a:pt x="1125" y="1035"/>
                                </a:lnTo>
                                <a:lnTo>
                                  <a:pt x="927" y="836"/>
                                </a:lnTo>
                                <a:lnTo>
                                  <a:pt x="869" y="794"/>
                                </a:lnTo>
                                <a:lnTo>
                                  <a:pt x="802" y="773"/>
                                </a:lnTo>
                                <a:lnTo>
                                  <a:pt x="733" y="773"/>
                                </a:lnTo>
                                <a:lnTo>
                                  <a:pt x="667" y="794"/>
                                </a:lnTo>
                                <a:lnTo>
                                  <a:pt x="609" y="836"/>
                                </a:lnTo>
                                <a:lnTo>
                                  <a:pt x="0" y="1445"/>
                                </a:lnTo>
                                <a:lnTo>
                                  <a:pt x="0" y="2478"/>
                                </a:lnTo>
                                <a:lnTo>
                                  <a:pt x="1125" y="1353"/>
                                </a:lnTo>
                                <a:lnTo>
                                  <a:pt x="1167" y="1295"/>
                                </a:lnTo>
                                <a:lnTo>
                                  <a:pt x="1188" y="1228"/>
                                </a:lnTo>
                                <a:lnTo>
                                  <a:pt x="11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0732F" id="Group 25" o:spid="_x0000_s1026" style="position:absolute;margin-left:-4.75pt;margin-top:531.05pt;width:214.45pt;height:310.85pt;z-index:251662336;mso-position-horizontal-relative:page;mso-position-vertical-relative:page" coordorigin=",10621" coordsize="4289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">
                <v:shape id="AutoShape 11" o:spid="_x0000_s1027" style="position:absolute;left:1900;top:15259;width:2389;height:1579;visibility:visible;mso-wrap-style:square;v-text-anchor:top" coordsize="2389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" path="m1615,386r-21,-67l1552,261,1354,63,1295,21,1229,r-69,l1094,21r-58,42l63,1035r-42,58l,1160r,69l21,1295r42,58l262,1552r36,26l544,1578r36,-26l1552,579r42,-58l1615,455r,-69m2388,1159r-21,-67l2325,1034,2127,835r-59,-42l2002,773r-69,l1867,793r-59,42l1066,1578r1033,l2325,1352r42,-58l2388,1228r,-69e" fillcolor="#d2dce1" stroked="f">
                  <v:fill opacity="26214f"/>
                  <v:path arrowok="t" o:connecttype="custom" o:connectlocs="1615,15646;1594,15579;1552,15521;1354,15323;1295,15281;1229,15260;1160,15260;1094,15281;1036,15323;63,16295;21,16353;0,16420;0,16489;21,16555;63,16613;262,16812;298,16838;544,16838;580,16812;1552,15839;1594,15781;1615,15715;1615,15646;2388,16419;2367,16352;2325,16294;2127,16095;2068,16053;2002,16033;1933,16033;1867,16053;1808,16095;1066,16838;2099,16838;2325,16612;2367,16554;2388,16488;2388,16419" o:connectangles="0,0,0,0,0,0,0,0,0,0,0,0,0,0,0,0,0,0,0,0,0,0,0,0,0,0,0,0,0,0,0,0,0,0,0,0,0,0"/>
                </v:shape>
                <v:shape id="AutoShape 12" o:spid="_x0000_s1028" style="position:absolute;top:14487;width:1969;height:2350;visibility:visible;mso-wrap-style:square;v-text-anchor:top" coordsize="1969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" path="m1196,386r-21,-66l1133,261,934,63,876,21,809,,740,,674,21,616,63,,679,,1712,1133,580r42,-59l1196,455r,-69m1660,2350r-13,-9l1581,2320r-69,l1446,2341r-13,9l1660,2350m1968,1159r-21,-66l1905,1034,1707,836r-58,-42l1582,773r-69,l1447,794r-58,42l,2224r,126l908,2350r997,-998l1947,1294r21,-66l1968,1159e" fillcolor="#d2dce1" stroked="f">
                  <v:fill opacity="32896f"/>
                  <v:path arrowok="t" o:connecttype="custom" o:connectlocs="1196,14874;1175,14808;1133,14749;934,14551;876,14509;809,14488;740,14488;674,14509;616,14551;0,15167;0,16200;1133,15068;1175,15009;1196,14943;1196,14874;1660,16838;1647,16829;1581,16808;1512,16808;1446,16829;1433,16838;1660,16838;1968,15647;1947,15581;1905,15522;1707,15324;1649,15282;1582,15261;1513,15261;1447,15282;1389,15324;0,16712;0,16838;908,16838;1905,15840;1947,15782;1968,15716;1968,15647" o:connectangles="0,0,0,0,0,0,0,0,0,0,0,0,0,0,0,0,0,0,0,0,0,0,0,0,0,0,0,0,0,0,0,0,0,0,0,0,0,0"/>
                </v:shape>
                <v:shape id="AutoShape 13" o:spid="_x0000_s1029" style="position:absolute;left:1118;top:11393;width:3162;height:3935;visibility:visible;mso-wrap-style:square;v-text-anchor:top" coordsize="3162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" path="m1616,386r-21,-66l1553,262,1355,63,1296,21,1230,r-69,l1095,21r-58,42l64,1036r-42,58l1,1160r,69l22,1296r42,58l263,1552r58,42l387,1615r69,l522,1594r59,-42l1553,580r42,-58l1616,455r,-69m2389,1159r-21,-66l2326,1035,2128,836r-59,-42l2003,773r-69,l1868,794r-59,42l63,2583r-42,58l,2707r,69l21,2842r42,59l262,3099r58,42l386,3162r69,l521,3141r59,-42l2326,1353r42,-58l2389,1228r,-69m3162,1932r-21,-66l3099,1808,2900,1609r-58,-42l2776,1546r-69,l2641,1567r-59,42l836,3355r-42,59l773,3480r,69l794,3615r42,59l1034,3872r59,42l1159,3935r69,l1294,3914r58,-42l3099,2126r42,-59l3162,2001r,-69e" fillcolor="#d2dce1" stroked="f">
                  <v:fill opacity="13107f"/>
                  <v:path arrowok="t" o:connecttype="custom" o:connectlocs="1595,11713;1355,11456;1230,11393;1095,11414;64,12429;1,12553;22,12689;263,12945;387,13008;522,12987;1553,11973;1616,11848;2389,12552;2326,12428;2069,12187;1934,12166;1809,12229;21,14034;0,14169;63,14294;320,14534;455,14555;580,14492;2368,12688;2389,12552;3141,13259;2900,13002;2776,12939;2641,12960;836,14748;773,14873;794,15008;1034,15265;1159,15328;1294,15307;3099,13519;3162,13394" o:connectangles="0,0,0,0,0,0,0,0,0,0,0,0,0,0,0,0,0,0,0,0,0,0,0,0,0,0,0,0,0,0,0,0,0,0,0,0,0"/>
                </v:shape>
                <v:shape id="AutoShape 14" o:spid="_x0000_s1030" style="position:absolute;top:10621;width:1189;height:3935;visibility:visible;mso-wrap-style:square;v-text-anchor:top" coordsize="1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" path="m416,387l395,320,353,262,154,63,96,21,29,,,,,933,353,580r42,-58l416,456r,-69m1187,2706r-21,-66l1124,2582,926,2383r-59,-42l801,2320r-69,l666,2341r-58,42l,2991r,944l27,3935r67,-21l152,3872r972,-972l1166,2842r21,-67l1187,2706t1,-1547l1167,1093r-42,-58l927,836,869,794,802,773r-69,l667,794r-58,42l,1445,,2478,1125,1353r42,-58l1188,1228r,-69e" fillcolor="#d2dce1" stroked="f">
                  <v:fill opacity="19532f"/>
                  <v:path arrowok="t" o:connecttype="custom" o:connectlocs="416,11008;395,10941;353,10883;154,10684;96,10642;29,10621;0,10621;0,11554;353,11201;395,11143;416,11077;416,11008;1187,13327;1166,13261;1124,13203;926,13004;867,12962;801,12941;732,12941;666,12962;608,13004;0,13612;0,14556;27,14556;94,14535;152,14493;1124,13521;1166,13463;1187,13396;1187,13327;1188,11780;1167,11714;1125,11656;927,11457;869,11415;802,11394;733,11394;667,11415;609,11457;0,12066;0,13099;1125,11974;1167,11916;1188,11849;1188,11780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E8BC368" w14:textId="77777777" w:rsidR="00FE1401" w:rsidRPr="006349FF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</w:pPr>
      <w:r>
        <w:rPr>
          <w:rFonts w:ascii="Trenda Bold"/>
          <w:b/>
          <w:bCs/>
          <w:noProof/>
          <w:sz w:val="48"/>
          <w:szCs w:val="4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7334" wp14:editId="52E468A8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1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B3181" id="Freeform: Shape 43" o:spid="_x0000_s1026" style="position:absolute;margin-left:226.2pt;margin-top:840.25pt;width:11.7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p w14:paraId="42D42E6B" w14:textId="77777777" w:rsidR="00FE1401" w:rsidRDefault="004433EC" w:rsidP="00FE1401">
      <w:pPr>
        <w:pStyle w:val="BodyText"/>
        <w:spacing w:line="29" w:lineRule="exact"/>
        <w:ind w:left="6658"/>
        <w:rPr>
          <w:rFonts w:ascii="Times New Roman"/>
          <w:b w:val="0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FDBE9" wp14:editId="6CF43C2E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0E212" id="Freeform: Shape 43" o:spid="_x0000_s1026" style="position:absolute;margin-left:226.2pt;margin-top:840.25pt;width:11.7pt;height: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bookmarkEnd w:id="2" w:displacedByCustomXml="next"/>
    <w:bookmarkEnd w:id="1" w:displacedByCustomXml="next"/>
    <w:bookmarkEnd w:id="0" w:displacedByCustomXml="next"/>
    <w:sdt>
      <w:sdtPr>
        <w:rPr>
          <w:rFonts w:eastAsia="Verdana"/>
          <w:b w:val="0"/>
          <w:bCs w:val="0"/>
          <w:color w:val="403F3F"/>
          <w:sz w:val="20"/>
          <w:szCs w:val="22"/>
        </w:rPr>
        <w:id w:val="265847244"/>
        <w:docPartObj>
          <w:docPartGallery w:val="Table of Contents"/>
          <w:docPartUnique/>
        </w:docPartObj>
      </w:sdtPr>
      <w:sdtEndPr/>
      <w:sdtContent>
        <w:p w14:paraId="61059D34" w14:textId="77777777" w:rsidR="00E302BB" w:rsidRPr="00E75B06" w:rsidRDefault="00E302BB" w:rsidP="000A41DF">
          <w:pPr>
            <w:pStyle w:val="Contents"/>
          </w:pPr>
          <w:r w:rsidRPr="00E75B06">
            <w:t>Contents</w:t>
          </w:r>
        </w:p>
        <w:p w14:paraId="7651340D" w14:textId="45AF3773" w:rsidR="00491DA2" w:rsidRDefault="00DB335B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r w:rsidRPr="005668AC">
            <w:fldChar w:fldCharType="begin"/>
          </w:r>
          <w:r w:rsidR="00E302BB" w:rsidRPr="005668AC">
            <w:instrText xml:space="preserve"> TOC \o "1-3" \h \z \u </w:instrText>
          </w:r>
          <w:r w:rsidRPr="005668AC">
            <w:fldChar w:fldCharType="separate"/>
          </w:r>
          <w:hyperlink w:anchor="_Toc152340092" w:history="1">
            <w:r w:rsidR="00491DA2" w:rsidRPr="0021528E">
              <w:rPr>
                <w:rStyle w:val="Hyperlink"/>
                <w:noProof/>
              </w:rPr>
              <w:t>1</w:t>
            </w:r>
            <w:r w:rsidR="00491DA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="00491DA2" w:rsidRPr="0021528E">
              <w:rPr>
                <w:rStyle w:val="Hyperlink"/>
                <w:noProof/>
              </w:rPr>
              <w:t>Introduction</w:t>
            </w:r>
            <w:r w:rsidR="00491DA2">
              <w:rPr>
                <w:noProof/>
                <w:webHidden/>
              </w:rPr>
              <w:tab/>
            </w:r>
            <w:r w:rsidR="00491DA2">
              <w:rPr>
                <w:noProof/>
                <w:webHidden/>
              </w:rPr>
              <w:fldChar w:fldCharType="begin"/>
            </w:r>
            <w:r w:rsidR="00491DA2">
              <w:rPr>
                <w:noProof/>
                <w:webHidden/>
              </w:rPr>
              <w:instrText xml:space="preserve"> PAGEREF _Toc152340092 \h </w:instrText>
            </w:r>
            <w:r w:rsidR="00491DA2">
              <w:rPr>
                <w:noProof/>
                <w:webHidden/>
              </w:rPr>
            </w:r>
            <w:r w:rsidR="00491DA2">
              <w:rPr>
                <w:noProof/>
                <w:webHidden/>
              </w:rPr>
              <w:fldChar w:fldCharType="separate"/>
            </w:r>
            <w:r w:rsidR="00491DA2">
              <w:rPr>
                <w:noProof/>
                <w:webHidden/>
              </w:rPr>
              <w:t>1</w:t>
            </w:r>
            <w:r w:rsidR="00491DA2">
              <w:rPr>
                <w:noProof/>
                <w:webHidden/>
              </w:rPr>
              <w:fldChar w:fldCharType="end"/>
            </w:r>
          </w:hyperlink>
        </w:p>
        <w:p w14:paraId="2446DFEB" w14:textId="156C1AE0" w:rsidR="00491DA2" w:rsidRDefault="00491DA2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3" w:history="1">
            <w:r w:rsidRPr="0021528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GCP Install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0453" w14:textId="380B2632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4" w:history="1">
            <w:r w:rsidRPr="0021528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Odysseus image (Linux 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C8B5" w14:textId="6D7321D4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5" w:history="1">
            <w:r w:rsidRPr="0021528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Windows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9874" w14:textId="03E42B98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6" w:history="1">
            <w:r w:rsidRPr="0021528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Linux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65AB" w14:textId="3CD8A27D" w:rsidR="00491DA2" w:rsidRDefault="00491DA2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7" w:history="1">
            <w:r w:rsidRPr="0021528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2E8F" w14:textId="55284B5F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8" w:history="1">
            <w:r w:rsidRPr="0021528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Private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EAD5" w14:textId="684F67BE" w:rsidR="00491DA2" w:rsidRDefault="00491DA2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099" w:history="1">
            <w:r w:rsidRPr="0021528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Walkthrough - using Odysseus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C0C6" w14:textId="00A1A562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0" w:history="1">
            <w:r w:rsidRPr="0021528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4C24" w14:textId="0B29DDBB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1" w:history="1">
            <w:r w:rsidRPr="0021528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Deploy the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BD40" w14:textId="3D4DA731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2" w:history="1">
            <w:r w:rsidRPr="0021528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Copy the service account private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EE42" w14:textId="410B34F6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3" w:history="1">
            <w:r w:rsidRPr="0021528E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Update the webapi database to use the omop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21AF" w14:textId="32E785DC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4" w:history="1">
            <w:r w:rsidRPr="0021528E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Update to the latest version of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09E6" w14:textId="0506CCB2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5" w:history="1">
            <w:r w:rsidRPr="0021528E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Install Achilles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6F6E" w14:textId="1F5200C4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6" w:history="1">
            <w:r w:rsidRPr="0021528E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Install CDM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B59D" w14:textId="087077E9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7" w:history="1">
            <w:r w:rsidRPr="0021528E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Install Hades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1C2D" w14:textId="25C63033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8" w:history="1">
            <w:r w:rsidRPr="0021528E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Install DataQualityDashboard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E9E0" w14:textId="53B5608C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09" w:history="1">
            <w:r w:rsidRPr="0021528E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Generate results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1635" w14:textId="557C64D0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10" w:history="1">
            <w:r w:rsidRPr="0021528E">
              <w:rPr>
                <w:rStyle w:val="Hyperlink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Run Achilles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D54E" w14:textId="3A39C62E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11" w:history="1">
            <w:r w:rsidRPr="0021528E">
              <w:rPr>
                <w:rStyle w:val="Hyperlink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Run DataQualityDashboard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FA50" w14:textId="5D1E99A3" w:rsidR="00491DA2" w:rsidRDefault="00491DA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12" w:history="1">
            <w:r w:rsidRPr="0021528E">
              <w:rPr>
                <w:rStyle w:val="Hyperlink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Run CDMInspectionReport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94E5" w14:textId="0DE2E407" w:rsidR="00491DA2" w:rsidRDefault="00491DA2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13" w:history="1">
            <w:r w:rsidRPr="0021528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21528E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8BDA" w14:textId="38E6FA1F" w:rsidR="00E302BB" w:rsidRPr="005668AC" w:rsidRDefault="00DB335B" w:rsidP="00A524CF">
          <w:r w:rsidRPr="005668AC">
            <w:fldChar w:fldCharType="end"/>
          </w:r>
        </w:p>
      </w:sdtContent>
    </w:sdt>
    <w:p w14:paraId="0C8E2DB3" w14:textId="77777777" w:rsidR="005D31B7" w:rsidRDefault="005D31B7" w:rsidP="009D5181">
      <w:pPr>
        <w:pStyle w:val="Heading1"/>
        <w:sectPr w:rsidR="005D31B7" w:rsidSect="00D13405">
          <w:footerReference w:type="default" r:id="rId13"/>
          <w:pgSz w:w="11906" w:h="16838" w:code="9"/>
          <w:pgMar w:top="1440" w:right="1440" w:bottom="1440" w:left="1440" w:header="567" w:footer="567" w:gutter="0"/>
          <w:pgNumType w:start="0"/>
          <w:cols w:space="708"/>
          <w:docGrid w:linePitch="360"/>
        </w:sectPr>
      </w:pPr>
    </w:p>
    <w:p w14:paraId="457BD71C" w14:textId="53A7484C" w:rsidR="000F2584" w:rsidRPr="00E75B06" w:rsidRDefault="002E26B7" w:rsidP="000F2584">
      <w:pPr>
        <w:pStyle w:val="Heading1"/>
      </w:pPr>
      <w:bookmarkStart w:id="3" w:name="_Toc478632583"/>
      <w:bookmarkStart w:id="4" w:name="_Toc152340092"/>
      <w:r>
        <w:lastRenderedPageBreak/>
        <w:t>Introduction</w:t>
      </w:r>
      <w:bookmarkEnd w:id="3"/>
      <w:bookmarkEnd w:id="4"/>
    </w:p>
    <w:p w14:paraId="0A365C7F" w14:textId="74C7D60B" w:rsidR="002E26B7" w:rsidRPr="002E26B7" w:rsidRDefault="002E26B7" w:rsidP="002E26B7">
      <w:bookmarkStart w:id="5" w:name="_Toc478632584"/>
      <w:r w:rsidRPr="002E26B7">
        <w:t xml:space="preserve">The Connected Bradford source data is located on a Google Cloud Platform project. This </w:t>
      </w:r>
      <w:r w:rsidR="004D1030">
        <w:t>isa guide</w:t>
      </w:r>
      <w:r w:rsidRPr="002E26B7">
        <w:t xml:space="preserve"> to</w:t>
      </w:r>
      <w:r w:rsidR="004D1030">
        <w:t xml:space="preserve"> Imosphere’s process to</w:t>
      </w:r>
      <w:r w:rsidRPr="002E26B7">
        <w:t xml:space="preserve"> install the necessary EHDEN prerequisites and build and deploy an ETL. </w:t>
      </w:r>
    </w:p>
    <w:p w14:paraId="5326F626" w14:textId="511E86F9" w:rsidR="002E26B7" w:rsidRPr="004D1030" w:rsidRDefault="002E26B7" w:rsidP="002E26B7">
      <w:r w:rsidRPr="002E26B7">
        <w:t>This space captures the learning, processes and issues encountered during the project related to working on GCP</w:t>
      </w:r>
      <w:r w:rsidR="004D1030">
        <w:t xml:space="preserve"> which is a less common approach to deploying a new target OMOP database, with less </w:t>
      </w:r>
      <w:r w:rsidR="00FB58AE">
        <w:t xml:space="preserve">community knowledge and learning </w:t>
      </w:r>
      <w:r w:rsidR="00FB58AE">
        <w:t>available</w:t>
      </w:r>
      <w:r w:rsidR="00FB58AE">
        <w:t xml:space="preserve">. </w:t>
      </w:r>
    </w:p>
    <w:p w14:paraId="216F9C70" w14:textId="77777777" w:rsidR="002E26B7" w:rsidRDefault="002E26B7" w:rsidP="002E26B7">
      <w:pPr>
        <w:pStyle w:val="Heading1"/>
      </w:pPr>
      <w:bookmarkStart w:id="6" w:name="_Toc152340093"/>
      <w:r>
        <w:t>GCP Install options:</w:t>
      </w:r>
      <w:bookmarkEnd w:id="6"/>
    </w:p>
    <w:p w14:paraId="51D13F51" w14:textId="77777777" w:rsidR="002E26B7" w:rsidRDefault="002E26B7" w:rsidP="00EF78B5">
      <w:pPr>
        <w:pStyle w:val="Heading2"/>
      </w:pPr>
      <w:bookmarkStart w:id="7" w:name="_Toc152340094"/>
      <w:r>
        <w:t>Odysseus image (Linux VM)</w:t>
      </w:r>
      <w:bookmarkEnd w:id="7"/>
    </w:p>
    <w:p w14:paraId="6376DCF7" w14:textId="5B1D502A" w:rsidR="002E26B7" w:rsidRDefault="002E26B7" w:rsidP="002E26B7">
      <w:pPr>
        <w:rPr>
          <w:rFonts w:eastAsiaTheme="minorEastAsia"/>
        </w:rPr>
      </w:pPr>
      <w:r w:rsidRPr="002E26B7">
        <w:rPr>
          <w:b/>
          <w:bCs/>
        </w:rPr>
        <w:t>Advantages</w:t>
      </w:r>
      <w:r>
        <w:t>: Prebuilt, most required packages included.</w:t>
      </w:r>
      <w:r>
        <w:br/>
      </w:r>
      <w:r w:rsidRPr="002E26B7">
        <w:rPr>
          <w:b/>
          <w:bCs/>
        </w:rPr>
        <w:t>Disadvantages</w:t>
      </w:r>
      <w:r>
        <w:t>: Sample data included; additional changes required to get it working properly.</w:t>
      </w:r>
    </w:p>
    <w:p w14:paraId="6207E810" w14:textId="77777777" w:rsidR="002E26B7" w:rsidRDefault="002E26B7" w:rsidP="00EF78B5">
      <w:pPr>
        <w:pStyle w:val="Heading2"/>
      </w:pPr>
      <w:bookmarkStart w:id="8" w:name="_Toc152340095"/>
      <w:r>
        <w:t>Windows VM</w:t>
      </w:r>
      <w:bookmarkEnd w:id="8"/>
    </w:p>
    <w:p w14:paraId="645EA313" w14:textId="77777777" w:rsidR="002E26B7" w:rsidRDefault="002E26B7" w:rsidP="002E26B7">
      <w:pPr>
        <w:rPr>
          <w:rFonts w:eastAsiaTheme="minorEastAsia"/>
        </w:rPr>
      </w:pPr>
      <w:r w:rsidRPr="002E26B7">
        <w:rPr>
          <w:b/>
          <w:bCs/>
        </w:rPr>
        <w:t>Advantages</w:t>
      </w:r>
      <w:r>
        <w:t>: Known installation and setup.</w:t>
      </w:r>
      <w:r>
        <w:br/>
      </w:r>
      <w:r w:rsidRPr="002E26B7">
        <w:rPr>
          <w:b/>
          <w:bCs/>
        </w:rPr>
        <w:t>Disadvantages</w:t>
      </w:r>
      <w:r>
        <w:t xml:space="preserve">: Additional costs to host, cannot use the standard installer due to </w:t>
      </w:r>
      <w:proofErr w:type="spellStart"/>
      <w:r>
        <w:t>BigQuery</w:t>
      </w:r>
      <w:proofErr w:type="spellEnd"/>
      <w:r>
        <w:t>. No testing carried out.</w:t>
      </w:r>
    </w:p>
    <w:p w14:paraId="1DA2F402" w14:textId="77777777" w:rsidR="002E26B7" w:rsidRDefault="002E26B7" w:rsidP="00EF78B5">
      <w:pPr>
        <w:pStyle w:val="Heading2"/>
      </w:pPr>
      <w:bookmarkStart w:id="9" w:name="_Toc152340096"/>
      <w:r>
        <w:t>Linux VM</w:t>
      </w:r>
      <w:bookmarkEnd w:id="9"/>
    </w:p>
    <w:p w14:paraId="0F77BDFB" w14:textId="77777777" w:rsidR="002E26B7" w:rsidRDefault="002E26B7" w:rsidP="002E26B7">
      <w:pPr>
        <w:rPr>
          <w:rFonts w:eastAsiaTheme="minorEastAsia"/>
        </w:rPr>
      </w:pPr>
      <w:r w:rsidRPr="002E26B7">
        <w:rPr>
          <w:b/>
          <w:bCs/>
        </w:rPr>
        <w:t>Advantages</w:t>
      </w:r>
      <w:r>
        <w:t>: Allows custom installation.</w:t>
      </w:r>
      <w:r>
        <w:br/>
      </w:r>
      <w:r w:rsidRPr="002E26B7">
        <w:rPr>
          <w:b/>
          <w:bCs/>
        </w:rPr>
        <w:t>Disadvantages</w:t>
      </w:r>
      <w:r>
        <w:t>: Additional time to setup. No testing carried out.</w:t>
      </w:r>
    </w:p>
    <w:p w14:paraId="7FC00412" w14:textId="77777777" w:rsidR="002E26B7" w:rsidRDefault="002E26B7" w:rsidP="00EF78B5">
      <w:pPr>
        <w:pStyle w:val="Heading1"/>
      </w:pPr>
      <w:bookmarkStart w:id="10" w:name="_Toc152340097"/>
      <w:r>
        <w:t>Connection string</w:t>
      </w:r>
      <w:bookmarkEnd w:id="10"/>
    </w:p>
    <w:p w14:paraId="04692818" w14:textId="77777777" w:rsidR="002E26B7" w:rsidRDefault="002E26B7" w:rsidP="00EF78B5">
      <w:pPr>
        <w:rPr>
          <w:rFonts w:eastAsiaTheme="minorEastAsia"/>
        </w:rPr>
      </w:pPr>
      <w:proofErr w:type="spellStart"/>
      <w:r w:rsidRPr="005D16BA">
        <w:rPr>
          <w:b/>
          <w:bCs/>
        </w:rPr>
        <w:t>ProjectId</w:t>
      </w:r>
      <w:proofErr w:type="spellEnd"/>
      <w:r>
        <w:t xml:space="preserve"> - Google project id.</w:t>
      </w:r>
    </w:p>
    <w:p w14:paraId="5133D671" w14:textId="77777777" w:rsidR="002E26B7" w:rsidRDefault="002E26B7" w:rsidP="00EF78B5">
      <w:proofErr w:type="spellStart"/>
      <w:r w:rsidRPr="005D16BA">
        <w:rPr>
          <w:b/>
          <w:bCs/>
        </w:rPr>
        <w:t>DefaultDataset</w:t>
      </w:r>
      <w:proofErr w:type="spellEnd"/>
      <w:r>
        <w:t xml:space="preserve"> - Default dataset to use in </w:t>
      </w:r>
      <w:proofErr w:type="spellStart"/>
      <w:r>
        <w:t>BigQuery</w:t>
      </w:r>
      <w:proofErr w:type="spellEnd"/>
      <w:r>
        <w:t>. Required for Achilles, not required for WebAPI.</w:t>
      </w:r>
    </w:p>
    <w:p w14:paraId="4CB68FF5" w14:textId="77777777" w:rsidR="002E26B7" w:rsidRDefault="002E26B7" w:rsidP="00EF78B5">
      <w:proofErr w:type="spellStart"/>
      <w:r w:rsidRPr="005D16BA">
        <w:rPr>
          <w:b/>
          <w:bCs/>
        </w:rPr>
        <w:t>OAuthServiceAcctEmail</w:t>
      </w:r>
      <w:proofErr w:type="spellEnd"/>
      <w:r w:rsidRPr="005D16BA">
        <w:rPr>
          <w:b/>
          <w:bCs/>
        </w:rPr>
        <w:t xml:space="preserve"> </w:t>
      </w:r>
      <w:r>
        <w:t xml:space="preserve">- The email address </w:t>
      </w:r>
      <w:proofErr w:type="spellStart"/>
      <w:r>
        <w:t>assoicated</w:t>
      </w:r>
      <w:proofErr w:type="spellEnd"/>
      <w:r>
        <w:t xml:space="preserve"> with the service account to be used in connecting to </w:t>
      </w:r>
      <w:proofErr w:type="spellStart"/>
      <w:r>
        <w:t>BigQuery</w:t>
      </w:r>
      <w:proofErr w:type="spellEnd"/>
      <w:r>
        <w:t>.</w:t>
      </w:r>
    </w:p>
    <w:p w14:paraId="12BD7ADB" w14:textId="77777777" w:rsidR="002E26B7" w:rsidRDefault="002E26B7" w:rsidP="00EF78B5">
      <w:proofErr w:type="spellStart"/>
      <w:r w:rsidRPr="005D16BA">
        <w:rPr>
          <w:b/>
          <w:bCs/>
        </w:rPr>
        <w:t>LocationOfServiceAccountPrivateKeyFile</w:t>
      </w:r>
      <w:proofErr w:type="spellEnd"/>
      <w:r>
        <w:t xml:space="preserve"> - A private key </w:t>
      </w:r>
      <w:proofErr w:type="spellStart"/>
      <w:r>
        <w:t>assoicated</w:t>
      </w:r>
      <w:proofErr w:type="spellEnd"/>
      <w:r>
        <w:t xml:space="preserve"> with the service account. Needs to be accessible to application using the connection string.</w:t>
      </w:r>
    </w:p>
    <w:p w14:paraId="0A1ED6AA" w14:textId="77777777" w:rsidR="002E26B7" w:rsidRPr="005D16BA" w:rsidRDefault="002E26B7" w:rsidP="005D16BA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5D16BA">
        <w:rPr>
          <w:rFonts w:ascii="Consolas" w:hAnsi="Consolas"/>
        </w:rPr>
        <w:t>jdbc:bigquery://https://www.googleapis.com/bigquery/v2:443;ProjectId=&lt;ProjectId&gt;;DefaultDataset=&lt;omop dataset&gt;;OAuthType=0;OAuthServiceAcctEmail=&lt;GoogleServiceAccountEmail&gt;;OAuthPvtKeyPath=&lt;LocationOfServiceAccountPrivateKeyFile&gt;;Timeout=1000;AllowLargeResults=0;EnableHighThroughputAPI=1;UseQueryCache=1;LogLevel=0;</w:t>
      </w:r>
    </w:p>
    <w:p w14:paraId="5C1DE696" w14:textId="77777777" w:rsidR="002E26B7" w:rsidRDefault="002E26B7" w:rsidP="00491DA2">
      <w:pPr>
        <w:pStyle w:val="Heading2"/>
        <w:spacing w:before="240"/>
      </w:pPr>
      <w:bookmarkStart w:id="11" w:name="_Toc152340098"/>
      <w:r>
        <w:t>Private key</w:t>
      </w:r>
      <w:bookmarkEnd w:id="11"/>
    </w:p>
    <w:p w14:paraId="0223F67E" w14:textId="77777777" w:rsidR="002E26B7" w:rsidRPr="00EF78B5" w:rsidRDefault="002E26B7" w:rsidP="00FB58AE">
      <w:r>
        <w:t xml:space="preserve">A private key is required to connect to </w:t>
      </w:r>
      <w:proofErr w:type="spellStart"/>
      <w:r>
        <w:t>BigQuery</w:t>
      </w:r>
      <w:proofErr w:type="spellEnd"/>
      <w:r>
        <w:t xml:space="preserve"> with a service account that has the required </w:t>
      </w:r>
      <w:r w:rsidRPr="00EF78B5">
        <w:t>permissions. If this isn’t provided, one will need to be created.</w:t>
      </w:r>
    </w:p>
    <w:p w14:paraId="38B3E5C3" w14:textId="77777777" w:rsidR="002E26B7" w:rsidRDefault="002E26B7" w:rsidP="00FB58AE">
      <w:r>
        <w:lastRenderedPageBreak/>
        <w:t>The private key file for the service account can be created on Google Cloud → APIs and services → Credentials</w:t>
      </w:r>
    </w:p>
    <w:p w14:paraId="68824733" w14:textId="77777777" w:rsidR="002E26B7" w:rsidRDefault="002E26B7" w:rsidP="002E26B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FAF736" wp14:editId="38EAB334">
            <wp:extent cx="4434840" cy="5684520"/>
            <wp:effectExtent l="0" t="0" r="381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6CCE" w14:textId="77777777" w:rsidR="002E26B7" w:rsidRDefault="002E26B7" w:rsidP="00FB58AE">
      <w:r>
        <w:t>Select the service account</w:t>
      </w:r>
    </w:p>
    <w:p w14:paraId="37450FA6" w14:textId="77777777" w:rsidR="002E26B7" w:rsidRDefault="002E26B7" w:rsidP="002E26B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EE99627" wp14:editId="7A5AF412">
            <wp:extent cx="3238500" cy="297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33F6" w14:textId="77777777" w:rsidR="002E26B7" w:rsidRDefault="002E26B7" w:rsidP="00FB58AE">
      <w:r>
        <w:t>Select the keys tab.</w:t>
      </w:r>
    </w:p>
    <w:p w14:paraId="24B44A59" w14:textId="77777777" w:rsidR="002E26B7" w:rsidRDefault="002E26B7" w:rsidP="002E26B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635130" wp14:editId="182E73DC">
            <wp:extent cx="4457700" cy="2644140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F40D" w14:textId="77777777" w:rsidR="002E26B7" w:rsidRDefault="002E26B7" w:rsidP="00EF78B5">
      <w:pPr>
        <w:rPr>
          <w:rFonts w:eastAsiaTheme="minorEastAsia"/>
        </w:rPr>
      </w:pPr>
      <w:r>
        <w:t>Create new key</w:t>
      </w:r>
    </w:p>
    <w:p w14:paraId="746367A4" w14:textId="77777777" w:rsidR="002E26B7" w:rsidRDefault="002E26B7" w:rsidP="002E26B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91F8C19" wp14:editId="5A4E785E">
            <wp:extent cx="1577340" cy="1143000"/>
            <wp:effectExtent l="0" t="0" r="381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0F6C8D76" wp14:editId="527B9D24">
            <wp:extent cx="4213860" cy="267462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0560" w14:textId="77777777" w:rsidR="002E26B7" w:rsidRDefault="002E26B7" w:rsidP="00EF78B5">
      <w:pPr>
        <w:pStyle w:val="Heading1"/>
      </w:pPr>
      <w:bookmarkStart w:id="12" w:name="_Toc152340099"/>
      <w:r>
        <w:t>Walkthrough - using Odysseus image</w:t>
      </w:r>
      <w:bookmarkEnd w:id="12"/>
    </w:p>
    <w:p w14:paraId="2AB70506" w14:textId="77777777" w:rsidR="002E26B7" w:rsidRDefault="002E26B7" w:rsidP="002E26B7">
      <w:pPr>
        <w:pStyle w:val="NormalWeb"/>
      </w:pPr>
      <w:r w:rsidRPr="00FB58AE">
        <w:rPr>
          <w:rFonts w:ascii="Verdana" w:eastAsia="Verdana" w:hAnsi="Verdana"/>
          <w:color w:val="403F3F"/>
          <w:sz w:val="20"/>
          <w:szCs w:val="22"/>
          <w:lang w:eastAsia="en-US"/>
        </w:rPr>
        <w:t>Odysseus image</w:t>
      </w:r>
      <w:r>
        <w:t xml:space="preserve"> - </w:t>
      </w:r>
      <w:hyperlink r:id="rId19" w:history="1">
        <w:r>
          <w:rPr>
            <w:rStyle w:val="Hyperlink"/>
          </w:rPr>
          <w:t>https://console.cloud.google.com/marketplace/product/odysseusinc-public/ohdsi-atlas</w:t>
        </w:r>
      </w:hyperlink>
      <w:r>
        <w:t xml:space="preserve"> </w:t>
      </w:r>
    </w:p>
    <w:p w14:paraId="4A488627" w14:textId="77777777" w:rsidR="002E26B7" w:rsidRDefault="002E26B7" w:rsidP="00EF78B5">
      <w:pPr>
        <w:pStyle w:val="Heading2"/>
      </w:pPr>
      <w:bookmarkStart w:id="13" w:name="_Toc152340100"/>
      <w:r>
        <w:t>Introduction</w:t>
      </w:r>
      <w:bookmarkEnd w:id="13"/>
    </w:p>
    <w:p w14:paraId="5B4F713D" w14:textId="77777777" w:rsidR="002E26B7" w:rsidRDefault="002E26B7" w:rsidP="00EF78B5">
      <w:pPr>
        <w:rPr>
          <w:rFonts w:eastAsiaTheme="minorEastAsia"/>
        </w:rPr>
      </w:pPr>
      <w:r>
        <w:t xml:space="preserve">This walkthrough assumes that you have an OMOP database that has been populated in </w:t>
      </w:r>
      <w:proofErr w:type="spellStart"/>
      <w:r>
        <w:t>BigQuery</w:t>
      </w:r>
      <w:proofErr w:type="spellEnd"/>
      <w:r>
        <w:t xml:space="preserve">. This walkthrough also doesn’t address public access to the </w:t>
      </w:r>
      <w:proofErr w:type="gramStart"/>
      <w:r>
        <w:t>data, or</w:t>
      </w:r>
      <w:proofErr w:type="gramEnd"/>
      <w:r>
        <w:t xml:space="preserve"> removing the sample data provided in the image. The default </w:t>
      </w:r>
      <w:proofErr w:type="gramStart"/>
      <w:r>
        <w:t>user name</w:t>
      </w:r>
      <w:proofErr w:type="gramEnd"/>
      <w:r>
        <w:t xml:space="preserve"> or passwords should be changed.</w:t>
      </w:r>
    </w:p>
    <w:p w14:paraId="11B820A8" w14:textId="77777777" w:rsidR="002E26B7" w:rsidRDefault="002E26B7" w:rsidP="00EF78B5">
      <w:pPr>
        <w:pStyle w:val="Heading2"/>
      </w:pPr>
      <w:bookmarkStart w:id="14" w:name="_Toc152340101"/>
      <w:r>
        <w:t>Deploy the image</w:t>
      </w:r>
      <w:bookmarkEnd w:id="14"/>
    </w:p>
    <w:p w14:paraId="5FC98B4C" w14:textId="0B6358CB" w:rsidR="002E26B7" w:rsidRDefault="002E26B7" w:rsidP="00EF78B5">
      <w:pPr>
        <w:rPr>
          <w:rFonts w:eastAsiaTheme="minorEastAsia"/>
        </w:rPr>
      </w:pPr>
      <w:r>
        <w:t>Make sure the correct google project is selected, and the open the image link and click Deploy.</w:t>
      </w:r>
    </w:p>
    <w:p w14:paraId="51F1BA46" w14:textId="77777777" w:rsidR="002E26B7" w:rsidRDefault="002E26B7" w:rsidP="00EF78B5">
      <w:r>
        <w:t>Populate the details for the deployment. Review requirements, accept licences and click Deploy.</w:t>
      </w:r>
    </w:p>
    <w:p w14:paraId="4183FD33" w14:textId="77777777" w:rsidR="002E26B7" w:rsidRDefault="002E26B7" w:rsidP="002E26B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B484D89" wp14:editId="4FD36A58">
            <wp:extent cx="3238500" cy="259080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6B56" w14:textId="77777777" w:rsidR="002E26B7" w:rsidRDefault="002E26B7" w:rsidP="00EF78B5">
      <w:pPr>
        <w:rPr>
          <w:rFonts w:eastAsiaTheme="minorEastAsia"/>
        </w:rPr>
      </w:pPr>
      <w:r>
        <w:t xml:space="preserve">Make sure the correct google project is selected, and the open the </w:t>
      </w:r>
      <w:proofErr w:type="spellStart"/>
      <w:r>
        <w:t>the</w:t>
      </w:r>
      <w:proofErr w:type="spellEnd"/>
      <w:r>
        <w:t xml:space="preserve"> image link and click Deploy.</w:t>
      </w:r>
    </w:p>
    <w:p w14:paraId="2243ABF8" w14:textId="77777777" w:rsidR="002E26B7" w:rsidRDefault="002E26B7" w:rsidP="00CC58B6">
      <w:pPr>
        <w:pStyle w:val="Heading2"/>
      </w:pPr>
      <w:bookmarkStart w:id="15" w:name="_Toc152340102"/>
      <w:r>
        <w:t>Copy the service account private key</w:t>
      </w:r>
      <w:bookmarkEnd w:id="15"/>
    </w:p>
    <w:p w14:paraId="192907F6" w14:textId="77777777" w:rsidR="002E26B7" w:rsidRDefault="002E26B7" w:rsidP="00CC58B6">
      <w:pPr>
        <w:rPr>
          <w:rFonts w:eastAsiaTheme="minorEastAsia"/>
        </w:rPr>
      </w:pPr>
      <w:r>
        <w:t>Connect to the deployed VM via SSH. The run the following commands.</w:t>
      </w:r>
    </w:p>
    <w:p w14:paraId="56232B0D" w14:textId="77777777" w:rsidR="002E26B7" w:rsidRPr="00E14621" w:rsidRDefault="002E26B7" w:rsidP="00E14621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E14621">
        <w:rPr>
          <w:rFonts w:ascii="Consolas" w:hAnsi="Consolas"/>
        </w:rPr>
        <w:t>cd /opt/</w:t>
      </w:r>
      <w:proofErr w:type="spellStart"/>
      <w:r w:rsidRPr="00E14621">
        <w:rPr>
          <w:rFonts w:ascii="Consolas" w:hAnsi="Consolas"/>
        </w:rPr>
        <w:t>workdir</w:t>
      </w:r>
      <w:proofErr w:type="spellEnd"/>
    </w:p>
    <w:p w14:paraId="1E3784E4" w14:textId="77777777" w:rsidR="002E26B7" w:rsidRPr="00E14621" w:rsidRDefault="002E26B7" w:rsidP="00E14621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E14621">
        <w:rPr>
          <w:rFonts w:ascii="Consolas" w:hAnsi="Consolas"/>
        </w:rPr>
        <w:t>sudo</w:t>
      </w:r>
      <w:proofErr w:type="spellEnd"/>
      <w:r w:rsidRPr="00E14621">
        <w:rPr>
          <w:rFonts w:ascii="Consolas" w:hAnsi="Consolas"/>
        </w:rPr>
        <w:t xml:space="preserve"> </w:t>
      </w:r>
      <w:proofErr w:type="spellStart"/>
      <w:r w:rsidRPr="00E14621">
        <w:rPr>
          <w:rFonts w:ascii="Consolas" w:hAnsi="Consolas"/>
        </w:rPr>
        <w:t>mkdir</w:t>
      </w:r>
      <w:proofErr w:type="spellEnd"/>
      <w:r w:rsidRPr="00E14621">
        <w:rPr>
          <w:rFonts w:ascii="Consolas" w:hAnsi="Consolas"/>
        </w:rPr>
        <w:t xml:space="preserve"> key</w:t>
      </w:r>
    </w:p>
    <w:p w14:paraId="52F1D945" w14:textId="77777777" w:rsidR="002E26B7" w:rsidRPr="00E14621" w:rsidRDefault="002E26B7" w:rsidP="00E14621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E14621">
        <w:rPr>
          <w:rFonts w:ascii="Consolas" w:hAnsi="Consolas"/>
        </w:rPr>
        <w:t>cd key</w:t>
      </w:r>
    </w:p>
    <w:p w14:paraId="23291FFC" w14:textId="77777777" w:rsidR="002E26B7" w:rsidRDefault="002E26B7" w:rsidP="00CC58B6">
      <w:pPr>
        <w:spacing w:before="240"/>
      </w:pPr>
      <w:r>
        <w:t>Click upload and browse to the key file and then upload. Run the following commands.</w:t>
      </w:r>
    </w:p>
    <w:p w14:paraId="7BBCB9F2" w14:textId="77777777" w:rsidR="002E26B7" w:rsidRPr="00E14621" w:rsidRDefault="002E26B7" w:rsidP="00E14621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E14621">
        <w:rPr>
          <w:rFonts w:ascii="Consolas" w:hAnsi="Consolas"/>
        </w:rPr>
        <w:t>sudo</w:t>
      </w:r>
      <w:proofErr w:type="spellEnd"/>
      <w:r w:rsidRPr="00E14621">
        <w:rPr>
          <w:rFonts w:ascii="Consolas" w:hAnsi="Consolas"/>
        </w:rPr>
        <w:t xml:space="preserve"> cp /home/&lt;user&gt;/</w:t>
      </w:r>
      <w:proofErr w:type="spellStart"/>
      <w:r w:rsidRPr="00E14621">
        <w:rPr>
          <w:rFonts w:ascii="Consolas" w:hAnsi="Consolas"/>
        </w:rPr>
        <w:t>key.json</w:t>
      </w:r>
      <w:proofErr w:type="spellEnd"/>
      <w:r w:rsidRPr="00E14621">
        <w:rPr>
          <w:rFonts w:ascii="Consolas" w:hAnsi="Consolas"/>
        </w:rPr>
        <w:t xml:space="preserve"> /opt/</w:t>
      </w:r>
      <w:proofErr w:type="spellStart"/>
      <w:r w:rsidRPr="00E14621">
        <w:rPr>
          <w:rFonts w:ascii="Consolas" w:hAnsi="Consolas"/>
        </w:rPr>
        <w:t>workdir</w:t>
      </w:r>
      <w:proofErr w:type="spellEnd"/>
      <w:r w:rsidRPr="00E14621">
        <w:rPr>
          <w:rFonts w:ascii="Consolas" w:hAnsi="Consolas"/>
        </w:rPr>
        <w:t>/key</w:t>
      </w:r>
    </w:p>
    <w:p w14:paraId="123669FC" w14:textId="77777777" w:rsidR="002E26B7" w:rsidRDefault="002E26B7" w:rsidP="00CC58B6">
      <w:pPr>
        <w:pStyle w:val="Heading2"/>
      </w:pPr>
      <w:bookmarkStart w:id="16" w:name="_Toc152340103"/>
      <w:r>
        <w:t xml:space="preserve">Update the </w:t>
      </w:r>
      <w:proofErr w:type="spellStart"/>
      <w:r>
        <w:t>webapi</w:t>
      </w:r>
      <w:proofErr w:type="spellEnd"/>
      <w:r>
        <w:t xml:space="preserve"> database to use the </w:t>
      </w:r>
      <w:proofErr w:type="spellStart"/>
      <w:r>
        <w:t>omop</w:t>
      </w:r>
      <w:proofErr w:type="spellEnd"/>
      <w:r>
        <w:t xml:space="preserve"> database</w:t>
      </w:r>
      <w:bookmarkEnd w:id="16"/>
    </w:p>
    <w:p w14:paraId="4C8C9FC5" w14:textId="77777777" w:rsidR="002E26B7" w:rsidRDefault="002E26B7" w:rsidP="00CC58B6">
      <w:pPr>
        <w:rPr>
          <w:rFonts w:eastAsiaTheme="minorEastAsia"/>
        </w:rPr>
      </w:pPr>
      <w:r>
        <w:t xml:space="preserve">Update the web </w:t>
      </w:r>
      <w:proofErr w:type="spellStart"/>
      <w:r>
        <w:t>api</w:t>
      </w:r>
      <w:proofErr w:type="spellEnd"/>
      <w:r>
        <w:t xml:space="preserve"> source table. Make sure to </w:t>
      </w:r>
      <w:proofErr w:type="spellStart"/>
      <w:r>
        <w:t>specifiy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project and account email, and datasets. When prompted, enter the password, by </w:t>
      </w:r>
      <w:proofErr w:type="spellStart"/>
      <w:r>
        <w:t>deafult</w:t>
      </w:r>
      <w:proofErr w:type="spellEnd"/>
      <w:r>
        <w:t xml:space="preserve"> this is @tlaS.</w:t>
      </w:r>
    </w:p>
    <w:p w14:paraId="49DA1D6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psql</w:t>
      </w:r>
      <w:proofErr w:type="spellEnd"/>
      <w:r w:rsidRPr="00FB58AE">
        <w:rPr>
          <w:rFonts w:ascii="Consolas" w:hAnsi="Consolas"/>
        </w:rPr>
        <w:t xml:space="preserve"> -U </w:t>
      </w:r>
      <w:proofErr w:type="spellStart"/>
      <w:r w:rsidRPr="00FB58AE">
        <w:rPr>
          <w:rFonts w:ascii="Consolas" w:hAnsi="Consolas"/>
        </w:rPr>
        <w:t>ohdsi</w:t>
      </w:r>
      <w:proofErr w:type="spellEnd"/>
      <w:r w:rsidRPr="00FB58AE">
        <w:rPr>
          <w:rFonts w:ascii="Consolas" w:hAnsi="Consolas"/>
        </w:rPr>
        <w:t xml:space="preserve"> -h localhost -d </w:t>
      </w:r>
      <w:proofErr w:type="spellStart"/>
      <w:r w:rsidRPr="00FB58AE">
        <w:rPr>
          <w:rFonts w:ascii="Consolas" w:hAnsi="Consolas"/>
        </w:rPr>
        <w:t>webapi</w:t>
      </w:r>
      <w:proofErr w:type="spellEnd"/>
      <w:r w:rsidRPr="00FB58AE">
        <w:rPr>
          <w:rFonts w:ascii="Consolas" w:hAnsi="Consolas"/>
        </w:rPr>
        <w:t xml:space="preserve"> -c "UPDATE </w:t>
      </w:r>
      <w:proofErr w:type="spellStart"/>
      <w:r w:rsidRPr="00FB58AE">
        <w:rPr>
          <w:rFonts w:ascii="Consolas" w:hAnsi="Consolas"/>
        </w:rPr>
        <w:t>webapi.source</w:t>
      </w:r>
      <w:proofErr w:type="spellEnd"/>
      <w:r w:rsidRPr="00FB58AE">
        <w:rPr>
          <w:rFonts w:ascii="Consolas" w:hAnsi="Consolas"/>
        </w:rPr>
        <w:t xml:space="preserve"> SET </w:t>
      </w:r>
      <w:proofErr w:type="spellStart"/>
      <w:r w:rsidRPr="00FB58AE">
        <w:rPr>
          <w:rFonts w:ascii="Consolas" w:hAnsi="Consolas"/>
        </w:rPr>
        <w:t>source_name</w:t>
      </w:r>
      <w:proofErr w:type="spellEnd"/>
      <w:r w:rsidRPr="00FB58AE">
        <w:rPr>
          <w:rFonts w:ascii="Consolas" w:hAnsi="Consolas"/>
        </w:rPr>
        <w:t xml:space="preserve"> = '</w:t>
      </w:r>
      <w:proofErr w:type="spellStart"/>
      <w:r w:rsidRPr="00FB58AE">
        <w:rPr>
          <w:rFonts w:ascii="Consolas" w:hAnsi="Consolas"/>
        </w:rPr>
        <w:t>atlasbig</w:t>
      </w:r>
      <w:proofErr w:type="spellEnd"/>
      <w:r w:rsidRPr="00FB58AE">
        <w:rPr>
          <w:rFonts w:ascii="Consolas" w:hAnsi="Consolas"/>
        </w:rPr>
        <w:t xml:space="preserve">', </w:t>
      </w:r>
      <w:proofErr w:type="spellStart"/>
      <w:r w:rsidRPr="00FB58AE">
        <w:rPr>
          <w:rFonts w:ascii="Consolas" w:hAnsi="Consolas"/>
        </w:rPr>
        <w:t>source_key</w:t>
      </w:r>
      <w:proofErr w:type="spellEnd"/>
      <w:r w:rsidRPr="00FB58AE">
        <w:rPr>
          <w:rFonts w:ascii="Consolas" w:hAnsi="Consolas"/>
        </w:rPr>
        <w:t xml:space="preserve"> = '</w:t>
      </w:r>
      <w:proofErr w:type="spellStart"/>
      <w:r w:rsidRPr="00FB58AE">
        <w:rPr>
          <w:rFonts w:ascii="Consolas" w:hAnsi="Consolas"/>
        </w:rPr>
        <w:t>atlasbig</w:t>
      </w:r>
      <w:proofErr w:type="spellEnd"/>
      <w:r w:rsidRPr="00FB58AE">
        <w:rPr>
          <w:rFonts w:ascii="Consolas" w:hAnsi="Consolas"/>
        </w:rPr>
        <w:t xml:space="preserve">', </w:t>
      </w:r>
      <w:proofErr w:type="spellStart"/>
      <w:r w:rsidRPr="00FB58AE">
        <w:rPr>
          <w:rFonts w:ascii="Consolas" w:hAnsi="Consolas"/>
        </w:rPr>
        <w:t>source_connection</w:t>
      </w:r>
      <w:proofErr w:type="spellEnd"/>
      <w:r w:rsidRPr="00FB58AE">
        <w:rPr>
          <w:rFonts w:ascii="Consolas" w:hAnsi="Consolas"/>
        </w:rPr>
        <w:t xml:space="preserve"> = 'jdbc:bigquery://https://www.googleapis.com/bigquery/v2:443;ProjectId=&lt;ProjectId&gt;;OAuthType=0;OAuthServiceAcctEmail=&lt;LocationOfServiceAccountPrivateKeyFile&gt;;OAuthPvtKeyPath=/opt/workdir/key/key.json;Timeout=1000;AllowLargeResults=0;EnableHighThroughputAPI=1;UseQueryCache=1;LogLevel=0;',source_dialect='bigquery',username='',password=''"</w:t>
      </w:r>
    </w:p>
    <w:p w14:paraId="4FA62A1E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psql</w:t>
      </w:r>
      <w:proofErr w:type="spellEnd"/>
      <w:r w:rsidRPr="00FB58AE">
        <w:rPr>
          <w:rFonts w:ascii="Consolas" w:hAnsi="Consolas"/>
        </w:rPr>
        <w:t xml:space="preserve"> -U </w:t>
      </w:r>
      <w:proofErr w:type="spellStart"/>
      <w:r w:rsidRPr="00FB58AE">
        <w:rPr>
          <w:rFonts w:ascii="Consolas" w:hAnsi="Consolas"/>
        </w:rPr>
        <w:t>ohdsi</w:t>
      </w:r>
      <w:proofErr w:type="spellEnd"/>
      <w:r w:rsidRPr="00FB58AE">
        <w:rPr>
          <w:rFonts w:ascii="Consolas" w:hAnsi="Consolas"/>
        </w:rPr>
        <w:t xml:space="preserve"> -h localhost -d </w:t>
      </w:r>
      <w:proofErr w:type="spellStart"/>
      <w:r w:rsidRPr="00FB58AE">
        <w:rPr>
          <w:rFonts w:ascii="Consolas" w:hAnsi="Consolas"/>
        </w:rPr>
        <w:t>webapi</w:t>
      </w:r>
      <w:proofErr w:type="spellEnd"/>
      <w:r w:rsidRPr="00FB58AE">
        <w:rPr>
          <w:rFonts w:ascii="Consolas" w:hAnsi="Consolas"/>
        </w:rPr>
        <w:t xml:space="preserve"> -c "UPDATE </w:t>
      </w:r>
      <w:proofErr w:type="spellStart"/>
      <w:r w:rsidRPr="00FB58AE">
        <w:rPr>
          <w:rFonts w:ascii="Consolas" w:hAnsi="Consolas"/>
        </w:rPr>
        <w:t>webapi.source_daimon</w:t>
      </w:r>
      <w:proofErr w:type="spellEnd"/>
      <w:r w:rsidRPr="00FB58AE">
        <w:rPr>
          <w:rFonts w:ascii="Consolas" w:hAnsi="Consolas"/>
        </w:rPr>
        <w:t xml:space="preserve"> SET </w:t>
      </w:r>
      <w:proofErr w:type="spellStart"/>
      <w:r w:rsidRPr="00FB58AE">
        <w:rPr>
          <w:rFonts w:ascii="Consolas" w:hAnsi="Consolas"/>
        </w:rPr>
        <w:t>table_qualifier</w:t>
      </w:r>
      <w:proofErr w:type="spellEnd"/>
      <w:r w:rsidRPr="00FB58AE">
        <w:rPr>
          <w:rFonts w:ascii="Consolas" w:hAnsi="Consolas"/>
        </w:rPr>
        <w:t xml:space="preserve"> = '&lt;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 xml:space="preserve">&gt;' WHERE </w:t>
      </w:r>
      <w:proofErr w:type="spellStart"/>
      <w:r w:rsidRPr="00FB58AE">
        <w:rPr>
          <w:rFonts w:ascii="Consolas" w:hAnsi="Consolas"/>
        </w:rPr>
        <w:t>source_daimon_id</w:t>
      </w:r>
      <w:proofErr w:type="spellEnd"/>
      <w:r w:rsidRPr="00FB58AE">
        <w:rPr>
          <w:rFonts w:ascii="Consolas" w:hAnsi="Consolas"/>
        </w:rPr>
        <w:t xml:space="preserve"> = 1"</w:t>
      </w:r>
    </w:p>
    <w:p w14:paraId="34AAA1DB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psql</w:t>
      </w:r>
      <w:proofErr w:type="spellEnd"/>
      <w:r w:rsidRPr="00FB58AE">
        <w:rPr>
          <w:rFonts w:ascii="Consolas" w:hAnsi="Consolas"/>
        </w:rPr>
        <w:t xml:space="preserve"> -U </w:t>
      </w:r>
      <w:proofErr w:type="spellStart"/>
      <w:r w:rsidRPr="00FB58AE">
        <w:rPr>
          <w:rFonts w:ascii="Consolas" w:hAnsi="Consolas"/>
        </w:rPr>
        <w:t>ohdsi</w:t>
      </w:r>
      <w:proofErr w:type="spellEnd"/>
      <w:r w:rsidRPr="00FB58AE">
        <w:rPr>
          <w:rFonts w:ascii="Consolas" w:hAnsi="Consolas"/>
        </w:rPr>
        <w:t xml:space="preserve"> -h localhost -d </w:t>
      </w:r>
      <w:proofErr w:type="spellStart"/>
      <w:r w:rsidRPr="00FB58AE">
        <w:rPr>
          <w:rFonts w:ascii="Consolas" w:hAnsi="Consolas"/>
        </w:rPr>
        <w:t>webapi</w:t>
      </w:r>
      <w:proofErr w:type="spellEnd"/>
      <w:r w:rsidRPr="00FB58AE">
        <w:rPr>
          <w:rFonts w:ascii="Consolas" w:hAnsi="Consolas"/>
        </w:rPr>
        <w:t xml:space="preserve"> -c "UPDATE </w:t>
      </w:r>
      <w:proofErr w:type="spellStart"/>
      <w:r w:rsidRPr="00FB58AE">
        <w:rPr>
          <w:rFonts w:ascii="Consolas" w:hAnsi="Consolas"/>
        </w:rPr>
        <w:t>webapi.source_daimon</w:t>
      </w:r>
      <w:proofErr w:type="spellEnd"/>
      <w:r w:rsidRPr="00FB58AE">
        <w:rPr>
          <w:rFonts w:ascii="Consolas" w:hAnsi="Consolas"/>
        </w:rPr>
        <w:t xml:space="preserve"> SET </w:t>
      </w:r>
      <w:proofErr w:type="spellStart"/>
      <w:r w:rsidRPr="00FB58AE">
        <w:rPr>
          <w:rFonts w:ascii="Consolas" w:hAnsi="Consolas"/>
        </w:rPr>
        <w:t>table_qualifier</w:t>
      </w:r>
      <w:proofErr w:type="spellEnd"/>
      <w:r w:rsidRPr="00FB58AE">
        <w:rPr>
          <w:rFonts w:ascii="Consolas" w:hAnsi="Consolas"/>
        </w:rPr>
        <w:t xml:space="preserve"> = '&lt;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 xml:space="preserve">&gt;' WHERE </w:t>
      </w:r>
      <w:proofErr w:type="spellStart"/>
      <w:r w:rsidRPr="00FB58AE">
        <w:rPr>
          <w:rFonts w:ascii="Consolas" w:hAnsi="Consolas"/>
        </w:rPr>
        <w:t>source_daimon_id</w:t>
      </w:r>
      <w:proofErr w:type="spellEnd"/>
      <w:r w:rsidRPr="00FB58AE">
        <w:rPr>
          <w:rFonts w:ascii="Consolas" w:hAnsi="Consolas"/>
        </w:rPr>
        <w:t xml:space="preserve"> = 2"</w:t>
      </w:r>
    </w:p>
    <w:p w14:paraId="11102A0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psql</w:t>
      </w:r>
      <w:proofErr w:type="spellEnd"/>
      <w:r w:rsidRPr="00FB58AE">
        <w:rPr>
          <w:rFonts w:ascii="Consolas" w:hAnsi="Consolas"/>
        </w:rPr>
        <w:t xml:space="preserve"> -U </w:t>
      </w:r>
      <w:proofErr w:type="spellStart"/>
      <w:r w:rsidRPr="00FB58AE">
        <w:rPr>
          <w:rFonts w:ascii="Consolas" w:hAnsi="Consolas"/>
        </w:rPr>
        <w:t>ohdsi</w:t>
      </w:r>
      <w:proofErr w:type="spellEnd"/>
      <w:r w:rsidRPr="00FB58AE">
        <w:rPr>
          <w:rFonts w:ascii="Consolas" w:hAnsi="Consolas"/>
        </w:rPr>
        <w:t xml:space="preserve"> -h localhost -d </w:t>
      </w:r>
      <w:proofErr w:type="spellStart"/>
      <w:r w:rsidRPr="00FB58AE">
        <w:rPr>
          <w:rFonts w:ascii="Consolas" w:hAnsi="Consolas"/>
        </w:rPr>
        <w:t>webapi</w:t>
      </w:r>
      <w:proofErr w:type="spellEnd"/>
      <w:r w:rsidRPr="00FB58AE">
        <w:rPr>
          <w:rFonts w:ascii="Consolas" w:hAnsi="Consolas"/>
        </w:rPr>
        <w:t xml:space="preserve"> -c "UPDATE </w:t>
      </w:r>
      <w:proofErr w:type="spellStart"/>
      <w:r w:rsidRPr="00FB58AE">
        <w:rPr>
          <w:rFonts w:ascii="Consolas" w:hAnsi="Consolas"/>
        </w:rPr>
        <w:t>webapi.source_daimon</w:t>
      </w:r>
      <w:proofErr w:type="spellEnd"/>
      <w:r w:rsidRPr="00FB58AE">
        <w:rPr>
          <w:rFonts w:ascii="Consolas" w:hAnsi="Consolas"/>
        </w:rPr>
        <w:t xml:space="preserve"> SET </w:t>
      </w:r>
      <w:proofErr w:type="spellStart"/>
      <w:r w:rsidRPr="00FB58AE">
        <w:rPr>
          <w:rFonts w:ascii="Consolas" w:hAnsi="Consolas"/>
        </w:rPr>
        <w:t>table_qualifier</w:t>
      </w:r>
      <w:proofErr w:type="spellEnd"/>
      <w:r w:rsidRPr="00FB58AE">
        <w:rPr>
          <w:rFonts w:ascii="Consolas" w:hAnsi="Consolas"/>
        </w:rPr>
        <w:t xml:space="preserve"> = '&lt;</w:t>
      </w:r>
      <w:proofErr w:type="spellStart"/>
      <w:r w:rsidRPr="00FB58AE">
        <w:rPr>
          <w:rFonts w:ascii="Consolas" w:hAnsi="Consolas"/>
        </w:rPr>
        <w:t>omop_results_dataset</w:t>
      </w:r>
      <w:proofErr w:type="spellEnd"/>
      <w:r w:rsidRPr="00FB58AE">
        <w:rPr>
          <w:rFonts w:ascii="Consolas" w:hAnsi="Consolas"/>
        </w:rPr>
        <w:t xml:space="preserve">&gt;' WHERE </w:t>
      </w:r>
      <w:proofErr w:type="spellStart"/>
      <w:r w:rsidRPr="00FB58AE">
        <w:rPr>
          <w:rFonts w:ascii="Consolas" w:hAnsi="Consolas"/>
        </w:rPr>
        <w:t>source_daimon_id</w:t>
      </w:r>
      <w:proofErr w:type="spellEnd"/>
      <w:r w:rsidRPr="00FB58AE">
        <w:rPr>
          <w:rFonts w:ascii="Consolas" w:hAnsi="Consolas"/>
        </w:rPr>
        <w:t xml:space="preserve"> = 3"</w:t>
      </w:r>
    </w:p>
    <w:p w14:paraId="3429DFE2" w14:textId="77777777" w:rsidR="002E26B7" w:rsidRPr="00FB58AE" w:rsidRDefault="002E26B7" w:rsidP="00FB58AE">
      <w:pPr>
        <w:pStyle w:val="HTMLPreformatted"/>
        <w:shd w:val="clear" w:color="auto" w:fill="F1F1F1" w:themeFill="background2"/>
        <w:spacing w:after="240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psql</w:t>
      </w:r>
      <w:proofErr w:type="spellEnd"/>
      <w:r w:rsidRPr="00FB58AE">
        <w:rPr>
          <w:rFonts w:ascii="Consolas" w:hAnsi="Consolas"/>
        </w:rPr>
        <w:t xml:space="preserve"> -U </w:t>
      </w:r>
      <w:proofErr w:type="spellStart"/>
      <w:r w:rsidRPr="00FB58AE">
        <w:rPr>
          <w:rFonts w:ascii="Consolas" w:hAnsi="Consolas"/>
        </w:rPr>
        <w:t>ohdsi</w:t>
      </w:r>
      <w:proofErr w:type="spellEnd"/>
      <w:r w:rsidRPr="00FB58AE">
        <w:rPr>
          <w:rFonts w:ascii="Consolas" w:hAnsi="Consolas"/>
        </w:rPr>
        <w:t xml:space="preserve"> -h localhost -d </w:t>
      </w:r>
      <w:proofErr w:type="spellStart"/>
      <w:r w:rsidRPr="00FB58AE">
        <w:rPr>
          <w:rFonts w:ascii="Consolas" w:hAnsi="Consolas"/>
        </w:rPr>
        <w:t>webapi</w:t>
      </w:r>
      <w:proofErr w:type="spellEnd"/>
      <w:r w:rsidRPr="00FB58AE">
        <w:rPr>
          <w:rFonts w:ascii="Consolas" w:hAnsi="Consolas"/>
        </w:rPr>
        <w:t xml:space="preserve"> -c "UPDATE </w:t>
      </w:r>
      <w:proofErr w:type="spellStart"/>
      <w:r w:rsidRPr="00FB58AE">
        <w:rPr>
          <w:rFonts w:ascii="Consolas" w:hAnsi="Consolas"/>
        </w:rPr>
        <w:t>webapi.source_daimon</w:t>
      </w:r>
      <w:proofErr w:type="spellEnd"/>
      <w:r w:rsidRPr="00FB58AE">
        <w:rPr>
          <w:rFonts w:ascii="Consolas" w:hAnsi="Consolas"/>
        </w:rPr>
        <w:t xml:space="preserve"> SET </w:t>
      </w:r>
      <w:proofErr w:type="spellStart"/>
      <w:r w:rsidRPr="00FB58AE">
        <w:rPr>
          <w:rFonts w:ascii="Consolas" w:hAnsi="Consolas"/>
        </w:rPr>
        <w:t>table_qualifier</w:t>
      </w:r>
      <w:proofErr w:type="spellEnd"/>
      <w:r w:rsidRPr="00FB58AE">
        <w:rPr>
          <w:rFonts w:ascii="Consolas" w:hAnsi="Consolas"/>
        </w:rPr>
        <w:t xml:space="preserve"> = '&lt;</w:t>
      </w:r>
      <w:proofErr w:type="spellStart"/>
      <w:r w:rsidRPr="00FB58AE">
        <w:rPr>
          <w:rFonts w:ascii="Consolas" w:hAnsi="Consolas"/>
        </w:rPr>
        <w:t>omop_temp</w:t>
      </w:r>
      <w:proofErr w:type="spellEnd"/>
      <w:r w:rsidRPr="00FB58AE">
        <w:rPr>
          <w:rFonts w:ascii="Consolas" w:hAnsi="Consolas"/>
        </w:rPr>
        <w:t xml:space="preserve">&gt;' WHERE </w:t>
      </w:r>
      <w:proofErr w:type="spellStart"/>
      <w:r w:rsidRPr="00FB58AE">
        <w:rPr>
          <w:rFonts w:ascii="Consolas" w:hAnsi="Consolas"/>
        </w:rPr>
        <w:t>source_daimon_id</w:t>
      </w:r>
      <w:proofErr w:type="spellEnd"/>
      <w:r w:rsidRPr="00FB58AE">
        <w:rPr>
          <w:rFonts w:ascii="Consolas" w:hAnsi="Consolas"/>
        </w:rPr>
        <w:t xml:space="preserve"> = 4"</w:t>
      </w:r>
    </w:p>
    <w:p w14:paraId="457EAC8E" w14:textId="77777777" w:rsidR="002E26B7" w:rsidRDefault="002E26B7" w:rsidP="00CC58B6">
      <w:pPr>
        <w:pStyle w:val="Heading2"/>
      </w:pPr>
      <w:bookmarkStart w:id="17" w:name="_Toc152340104"/>
      <w:r>
        <w:t>Update to the latest version of R</w:t>
      </w:r>
      <w:bookmarkEnd w:id="17"/>
    </w:p>
    <w:p w14:paraId="27AE9A0E" w14:textId="77777777" w:rsidR="002E26B7" w:rsidRDefault="002E26B7" w:rsidP="00CC58B6">
      <w:pPr>
        <w:rPr>
          <w:rFonts w:eastAsiaTheme="minorEastAsia"/>
        </w:rPr>
      </w:pPr>
      <w:r>
        <w:t>When prompted, say Y</w:t>
      </w:r>
    </w:p>
    <w:p w14:paraId="7058D616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/home/&lt;user&gt;</w:t>
      </w:r>
    </w:p>
    <w:p w14:paraId="1B1A0361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 update -</w:t>
      </w:r>
      <w:proofErr w:type="spellStart"/>
      <w:r w:rsidRPr="00FB58AE">
        <w:rPr>
          <w:rFonts w:ascii="Consolas" w:hAnsi="Consolas"/>
        </w:rPr>
        <w:t>qq</w:t>
      </w:r>
      <w:proofErr w:type="spellEnd"/>
    </w:p>
    <w:p w14:paraId="50005D9B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 install --no-install-recommends software-properties-common </w:t>
      </w:r>
      <w:proofErr w:type="spellStart"/>
      <w:r w:rsidRPr="00FB58AE">
        <w:rPr>
          <w:rFonts w:ascii="Consolas" w:hAnsi="Consolas"/>
        </w:rPr>
        <w:t>dirmngr</w:t>
      </w:r>
      <w:proofErr w:type="spellEnd"/>
    </w:p>
    <w:p w14:paraId="3913D41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wget</w:t>
      </w:r>
      <w:proofErr w:type="spellEnd"/>
      <w:r w:rsidRPr="00FB58AE">
        <w:rPr>
          <w:rFonts w:ascii="Consolas" w:hAnsi="Consolas"/>
        </w:rPr>
        <w:t xml:space="preserve"> -</w:t>
      </w:r>
      <w:proofErr w:type="spellStart"/>
      <w:r w:rsidRPr="00FB58AE">
        <w:rPr>
          <w:rFonts w:ascii="Consolas" w:hAnsi="Consolas"/>
        </w:rPr>
        <w:t>qO</w:t>
      </w:r>
      <w:proofErr w:type="spellEnd"/>
      <w:r w:rsidRPr="00FB58AE">
        <w:rPr>
          <w:rFonts w:ascii="Consolas" w:hAnsi="Consolas"/>
        </w:rPr>
        <w:t xml:space="preserve">- https://cloud.r-project.org/bin/linux/ubuntu/marutter_pubkey.asc | </w:t>
      </w: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tee -a /etc/apt/</w:t>
      </w:r>
      <w:proofErr w:type="spellStart"/>
      <w:r w:rsidRPr="00FB58AE">
        <w:rPr>
          <w:rFonts w:ascii="Consolas" w:hAnsi="Consolas"/>
        </w:rPr>
        <w:t>trusted.gpg.d</w:t>
      </w:r>
      <w:proofErr w:type="spellEnd"/>
      <w:r w:rsidRPr="00FB58AE">
        <w:rPr>
          <w:rFonts w:ascii="Consolas" w:hAnsi="Consolas"/>
        </w:rPr>
        <w:t>/</w:t>
      </w:r>
      <w:proofErr w:type="spellStart"/>
      <w:r w:rsidRPr="00FB58AE">
        <w:rPr>
          <w:rFonts w:ascii="Consolas" w:hAnsi="Consolas"/>
        </w:rPr>
        <w:t>cran_ubuntu_key.asc</w:t>
      </w:r>
      <w:proofErr w:type="spellEnd"/>
    </w:p>
    <w:p w14:paraId="48BBFC20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add-apt-repository "deb https://cloud.r-project.org/bin/linux/ubuntu $(</w:t>
      </w:r>
      <w:proofErr w:type="spellStart"/>
      <w:r w:rsidRPr="00FB58AE">
        <w:rPr>
          <w:rFonts w:ascii="Consolas" w:hAnsi="Consolas"/>
        </w:rPr>
        <w:t>lsb_release</w:t>
      </w:r>
      <w:proofErr w:type="spellEnd"/>
      <w:r w:rsidRPr="00FB58AE">
        <w:rPr>
          <w:rFonts w:ascii="Consolas" w:hAnsi="Consolas"/>
        </w:rPr>
        <w:t xml:space="preserve"> -cs)-cran40/"</w:t>
      </w:r>
    </w:p>
    <w:p w14:paraId="6EC430F0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 install --no-install-recommends r-base</w:t>
      </w:r>
    </w:p>
    <w:p w14:paraId="779654CE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r-base-dev</w:t>
      </w:r>
    </w:p>
    <w:p w14:paraId="5D40592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add-apt-repository ppa:c2d4u.team/c2d4u4.0+</w:t>
      </w:r>
    </w:p>
    <w:p w14:paraId="08A8D974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-y r-</w:t>
      </w:r>
      <w:proofErr w:type="spellStart"/>
      <w:r w:rsidRPr="00FB58AE">
        <w:rPr>
          <w:rFonts w:ascii="Consolas" w:hAnsi="Consolas"/>
        </w:rPr>
        <w:t>cran</w:t>
      </w:r>
      <w:proofErr w:type="spellEnd"/>
      <w:r w:rsidRPr="00FB58AE">
        <w:rPr>
          <w:rFonts w:ascii="Consolas" w:hAnsi="Consolas"/>
        </w:rPr>
        <w:t>-</w:t>
      </w:r>
      <w:proofErr w:type="spellStart"/>
      <w:r w:rsidRPr="00FB58AE">
        <w:rPr>
          <w:rFonts w:ascii="Consolas" w:hAnsi="Consolas"/>
        </w:rPr>
        <w:t>rjava</w:t>
      </w:r>
      <w:proofErr w:type="spellEnd"/>
    </w:p>
    <w:p w14:paraId="50AAF807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xml2</w:t>
      </w:r>
    </w:p>
    <w:p w14:paraId="49FA09E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libxml2-dev</w:t>
      </w:r>
    </w:p>
    <w:p w14:paraId="185B735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</w:t>
      </w:r>
      <w:proofErr w:type="spellStart"/>
      <w:r w:rsidRPr="00FB58AE">
        <w:rPr>
          <w:rFonts w:ascii="Consolas" w:hAnsi="Consolas"/>
        </w:rPr>
        <w:t>libssl</w:t>
      </w:r>
      <w:proofErr w:type="spellEnd"/>
      <w:r w:rsidRPr="00FB58AE">
        <w:rPr>
          <w:rFonts w:ascii="Consolas" w:hAnsi="Consolas"/>
        </w:rPr>
        <w:t>-dev</w:t>
      </w:r>
    </w:p>
    <w:p w14:paraId="076554F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-y install libcurl4-gnutls-dev</w:t>
      </w:r>
    </w:p>
    <w:p w14:paraId="557A02B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libfontconfig1-dev</w:t>
      </w:r>
    </w:p>
    <w:p w14:paraId="44C7F988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apt-get install libcairo2-dev</w:t>
      </w:r>
    </w:p>
    <w:p w14:paraId="46BCAD5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sudo</w:t>
      </w:r>
      <w:proofErr w:type="spellEnd"/>
      <w:r w:rsidRPr="00FB58AE">
        <w:rPr>
          <w:rFonts w:ascii="Consolas" w:hAnsi="Consolas"/>
        </w:rPr>
        <w:t xml:space="preserve"> apt install </w:t>
      </w:r>
      <w:proofErr w:type="spellStart"/>
      <w:r w:rsidRPr="00FB58AE">
        <w:rPr>
          <w:rFonts w:ascii="Consolas" w:hAnsi="Consolas"/>
        </w:rPr>
        <w:t>cmake</w:t>
      </w:r>
      <w:proofErr w:type="spellEnd"/>
    </w:p>
    <w:p w14:paraId="4F52179A" w14:textId="77777777" w:rsidR="002E26B7" w:rsidRDefault="002E26B7" w:rsidP="00E14621">
      <w:pPr>
        <w:pStyle w:val="Heading2"/>
        <w:spacing w:before="240"/>
      </w:pPr>
      <w:bookmarkStart w:id="18" w:name="_Toc152340105"/>
      <w:r>
        <w:t>Install Achilles</w:t>
      </w:r>
      <w:bookmarkEnd w:id="18"/>
    </w:p>
    <w:p w14:paraId="1B604F9B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</w:t>
      </w:r>
    </w:p>
    <w:p w14:paraId="58DAACE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install.packages</w:t>
      </w:r>
      <w:proofErr w:type="spellEnd"/>
      <w:r w:rsidRPr="00FB58AE">
        <w:rPr>
          <w:rFonts w:ascii="Consolas" w:hAnsi="Consolas"/>
        </w:rPr>
        <w:t>("</w:t>
      </w:r>
      <w:proofErr w:type="spellStart"/>
      <w:r w:rsidRPr="00FB58AE">
        <w:rPr>
          <w:rFonts w:ascii="Consolas" w:hAnsi="Consolas"/>
        </w:rPr>
        <w:t>devtools</w:t>
      </w:r>
      <w:proofErr w:type="spellEnd"/>
      <w:r w:rsidRPr="00FB58AE">
        <w:rPr>
          <w:rFonts w:ascii="Consolas" w:hAnsi="Consolas"/>
        </w:rPr>
        <w:t>")</w:t>
      </w:r>
    </w:p>
    <w:p w14:paraId="5828BBB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install.packages</w:t>
      </w:r>
      <w:proofErr w:type="spellEnd"/>
      <w:r w:rsidRPr="00FB58AE">
        <w:rPr>
          <w:rFonts w:ascii="Consolas" w:hAnsi="Consolas"/>
        </w:rPr>
        <w:t>("</w:t>
      </w:r>
      <w:proofErr w:type="spellStart"/>
      <w:r w:rsidRPr="00FB58AE">
        <w:rPr>
          <w:rFonts w:ascii="Consolas" w:hAnsi="Consolas"/>
        </w:rPr>
        <w:t>DatabaseConnector</w:t>
      </w:r>
      <w:proofErr w:type="spellEnd"/>
      <w:r w:rsidRPr="00FB58AE">
        <w:rPr>
          <w:rFonts w:ascii="Consolas" w:hAnsi="Consolas"/>
        </w:rPr>
        <w:t>")</w:t>
      </w:r>
    </w:p>
    <w:p w14:paraId="2DB731FB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library(</w:t>
      </w:r>
      <w:proofErr w:type="spellStart"/>
      <w:r w:rsidRPr="00FB58AE">
        <w:rPr>
          <w:rFonts w:ascii="Consolas" w:hAnsi="Consolas"/>
        </w:rPr>
        <w:t>devtools</w:t>
      </w:r>
      <w:proofErr w:type="spellEnd"/>
      <w:r w:rsidRPr="00FB58AE">
        <w:rPr>
          <w:rFonts w:ascii="Consolas" w:hAnsi="Consolas"/>
        </w:rPr>
        <w:t>)</w:t>
      </w:r>
    </w:p>
    <w:p w14:paraId="6805285F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install_github</w:t>
      </w:r>
      <w:proofErr w:type="spellEnd"/>
      <w:r w:rsidRPr="00FB58AE">
        <w:rPr>
          <w:rFonts w:ascii="Consolas" w:hAnsi="Consolas"/>
        </w:rPr>
        <w:t>("</w:t>
      </w:r>
      <w:proofErr w:type="spellStart"/>
      <w:r w:rsidRPr="00FB58AE">
        <w:rPr>
          <w:rFonts w:ascii="Consolas" w:hAnsi="Consolas"/>
        </w:rPr>
        <w:t>jdposada</w:t>
      </w:r>
      <w:proofErr w:type="spellEnd"/>
      <w:r w:rsidRPr="00FB58AE">
        <w:rPr>
          <w:rFonts w:ascii="Consolas" w:hAnsi="Consolas"/>
        </w:rPr>
        <w:t>/</w:t>
      </w:r>
      <w:proofErr w:type="spellStart"/>
      <w:r w:rsidRPr="00FB58AE">
        <w:rPr>
          <w:rFonts w:ascii="Consolas" w:hAnsi="Consolas"/>
        </w:rPr>
        <w:t>BQJdbcConnectionStringR</w:t>
      </w:r>
      <w:proofErr w:type="spellEnd"/>
      <w:r w:rsidRPr="00FB58AE">
        <w:rPr>
          <w:rFonts w:ascii="Consolas" w:hAnsi="Consolas"/>
        </w:rPr>
        <w:t>")</w:t>
      </w:r>
    </w:p>
    <w:p w14:paraId="28EABB9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install_github</w:t>
      </w:r>
      <w:proofErr w:type="spellEnd"/>
      <w:r w:rsidRPr="00FB58AE">
        <w:rPr>
          <w:rFonts w:ascii="Consolas" w:hAnsi="Consolas"/>
        </w:rPr>
        <w:t>("OHDSI/Achilles")</w:t>
      </w:r>
    </w:p>
    <w:p w14:paraId="502AC1EE" w14:textId="77777777" w:rsidR="002E26B7" w:rsidRDefault="002E26B7" w:rsidP="00E14621">
      <w:pPr>
        <w:pStyle w:val="Heading2"/>
        <w:spacing w:before="240"/>
      </w:pPr>
      <w:bookmarkStart w:id="19" w:name="_Toc152340106"/>
      <w:r>
        <w:t>Install CDM Inspection</w:t>
      </w:r>
      <w:bookmarkEnd w:id="19"/>
    </w:p>
    <w:p w14:paraId="135EA4E6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</w:t>
      </w:r>
    </w:p>
    <w:p w14:paraId="30E8D270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remotes::</w:t>
      </w:r>
      <w:proofErr w:type="spellStart"/>
      <w:r w:rsidRPr="00FB58AE">
        <w:rPr>
          <w:rFonts w:ascii="Consolas" w:hAnsi="Consolas"/>
        </w:rPr>
        <w:t>install_github</w:t>
      </w:r>
      <w:proofErr w:type="spellEnd"/>
      <w:r w:rsidRPr="00FB58AE">
        <w:rPr>
          <w:rFonts w:ascii="Consolas" w:hAnsi="Consolas"/>
        </w:rPr>
        <w:t>("OHDSI/</w:t>
      </w:r>
      <w:proofErr w:type="spellStart"/>
      <w:r w:rsidRPr="00FB58AE">
        <w:rPr>
          <w:rFonts w:ascii="Consolas" w:hAnsi="Consolas"/>
        </w:rPr>
        <w:t>ROhdsiWebApi</w:t>
      </w:r>
      <w:proofErr w:type="spellEnd"/>
      <w:r w:rsidRPr="00FB58AE">
        <w:rPr>
          <w:rFonts w:ascii="Consolas" w:hAnsi="Consolas"/>
        </w:rPr>
        <w:t>")</w:t>
      </w:r>
    </w:p>
    <w:p w14:paraId="6EDDE61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remotes::</w:t>
      </w:r>
      <w:proofErr w:type="spellStart"/>
      <w:r w:rsidRPr="00FB58AE">
        <w:rPr>
          <w:rFonts w:ascii="Consolas" w:hAnsi="Consolas"/>
        </w:rPr>
        <w:t>install_github</w:t>
      </w:r>
      <w:proofErr w:type="spellEnd"/>
      <w:r w:rsidRPr="00FB58AE">
        <w:rPr>
          <w:rFonts w:ascii="Consolas" w:hAnsi="Consolas"/>
        </w:rPr>
        <w:t>("EHDEN/</w:t>
      </w:r>
      <w:proofErr w:type="spellStart"/>
      <w:r w:rsidRPr="00FB58AE">
        <w:rPr>
          <w:rFonts w:ascii="Consolas" w:hAnsi="Consolas"/>
        </w:rPr>
        <w:t>CdmInspection</w:t>
      </w:r>
      <w:proofErr w:type="spellEnd"/>
      <w:r w:rsidRPr="00FB58AE">
        <w:rPr>
          <w:rFonts w:ascii="Consolas" w:hAnsi="Consolas"/>
        </w:rPr>
        <w:t>")</w:t>
      </w:r>
    </w:p>
    <w:p w14:paraId="51D093D6" w14:textId="77777777" w:rsidR="002E26B7" w:rsidRDefault="002E26B7" w:rsidP="00E14621">
      <w:pPr>
        <w:pStyle w:val="Heading2"/>
        <w:spacing w:before="240"/>
      </w:pPr>
      <w:bookmarkStart w:id="20" w:name="_Toc152340107"/>
      <w:r>
        <w:t>Install Hades</w:t>
      </w:r>
      <w:bookmarkEnd w:id="20"/>
    </w:p>
    <w:p w14:paraId="49C45B46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</w:t>
      </w:r>
    </w:p>
    <w:p w14:paraId="0CEE60C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install.packages</w:t>
      </w:r>
      <w:proofErr w:type="spellEnd"/>
      <w:r w:rsidRPr="00FB58AE">
        <w:rPr>
          <w:rFonts w:ascii="Consolas" w:hAnsi="Consolas"/>
        </w:rPr>
        <w:t>("remotes")</w:t>
      </w:r>
    </w:p>
    <w:p w14:paraId="3004602E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library(remotes)</w:t>
      </w:r>
    </w:p>
    <w:p w14:paraId="32EA9808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Sys.setenv(GITHUB_PAT="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");</w:t>
      </w:r>
    </w:p>
    <w:p w14:paraId="6CD7442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install_github</w:t>
      </w:r>
      <w:proofErr w:type="spellEnd"/>
      <w:r w:rsidRPr="00FB58AE">
        <w:rPr>
          <w:rFonts w:ascii="Consolas" w:hAnsi="Consolas"/>
        </w:rPr>
        <w:t>("</w:t>
      </w:r>
      <w:proofErr w:type="spellStart"/>
      <w:r w:rsidRPr="00FB58AE">
        <w:rPr>
          <w:rFonts w:ascii="Consolas" w:hAnsi="Consolas"/>
        </w:rPr>
        <w:t>ohdsi</w:t>
      </w:r>
      <w:proofErr w:type="spellEnd"/>
      <w:r w:rsidRPr="00FB58AE">
        <w:rPr>
          <w:rFonts w:ascii="Consolas" w:hAnsi="Consolas"/>
        </w:rPr>
        <w:t>/Hades", upgrade = "always")</w:t>
      </w:r>
    </w:p>
    <w:p w14:paraId="195E2619" w14:textId="77777777" w:rsidR="002E26B7" w:rsidRDefault="002E26B7" w:rsidP="00E14621">
      <w:pPr>
        <w:pStyle w:val="Heading2"/>
        <w:spacing w:before="240"/>
      </w:pPr>
      <w:bookmarkStart w:id="21" w:name="_Toc152340108"/>
      <w:r>
        <w:t>Install DataQualityDashboard</w:t>
      </w:r>
      <w:bookmarkEnd w:id="21"/>
    </w:p>
    <w:p w14:paraId="4BE83ADD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</w:t>
      </w:r>
    </w:p>
    <w:p w14:paraId="27270974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install.packages</w:t>
      </w:r>
      <w:proofErr w:type="spellEnd"/>
      <w:r w:rsidRPr="00FB58AE">
        <w:rPr>
          <w:rFonts w:ascii="Consolas" w:hAnsi="Consolas"/>
        </w:rPr>
        <w:t>('DT')</w:t>
      </w:r>
    </w:p>
    <w:p w14:paraId="1FA26077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devtools</w:t>
      </w:r>
      <w:proofErr w:type="spellEnd"/>
      <w:r w:rsidRPr="00FB58AE">
        <w:rPr>
          <w:rFonts w:ascii="Consolas" w:hAnsi="Consolas"/>
        </w:rPr>
        <w:t>::</w:t>
      </w:r>
      <w:proofErr w:type="spellStart"/>
      <w:r w:rsidRPr="00FB58AE">
        <w:rPr>
          <w:rFonts w:ascii="Consolas" w:hAnsi="Consolas"/>
        </w:rPr>
        <w:t>install_github</w:t>
      </w:r>
      <w:proofErr w:type="spellEnd"/>
      <w:r w:rsidRPr="00FB58AE">
        <w:rPr>
          <w:rFonts w:ascii="Consolas" w:hAnsi="Consolas"/>
        </w:rPr>
        <w:t>("OHDSI/DataQualityDashboard")</w:t>
      </w:r>
    </w:p>
    <w:p w14:paraId="335B66FC" w14:textId="77777777" w:rsidR="002E26B7" w:rsidRDefault="002E26B7" w:rsidP="00E14621">
      <w:pPr>
        <w:pStyle w:val="Heading2"/>
        <w:spacing w:before="240"/>
      </w:pPr>
      <w:bookmarkStart w:id="22" w:name="_Toc152340109"/>
      <w:r>
        <w:t>Generate results schema</w:t>
      </w:r>
      <w:bookmarkEnd w:id="22"/>
    </w:p>
    <w:p w14:paraId="6455CCBF" w14:textId="77777777" w:rsidR="00CC58B6" w:rsidRDefault="002E26B7" w:rsidP="00CC58B6">
      <w:r>
        <w:t>Go to</w:t>
      </w:r>
      <w:r w:rsidR="00CC58B6">
        <w:t>:</w:t>
      </w:r>
    </w:p>
    <w:p w14:paraId="2728C19C" w14:textId="64CA48E7" w:rsidR="00CC58B6" w:rsidRPr="00491DA2" w:rsidRDefault="00CC58B6" w:rsidP="00491DA2">
      <w:pPr>
        <w:pStyle w:val="HTMLPreformatted"/>
        <w:shd w:val="clear" w:color="auto" w:fill="F1F1F1" w:themeFill="background2"/>
        <w:spacing w:after="240"/>
        <w:rPr>
          <w:rFonts w:ascii="Consolas" w:hAnsi="Consolas"/>
        </w:rPr>
      </w:pPr>
      <w:r w:rsidRPr="00491DA2">
        <w:rPr>
          <w:rFonts w:ascii="Consolas" w:hAnsi="Consolas"/>
        </w:rPr>
        <w:t>http://&lt;vmipaddress&gt;/WebAPI/ddl/results?dialect=bigquery&amp;schema=&lt;omop_results_dataset&gt;&amp;vocabSchema=&lt;omop_dataset&gt;&amp;tempSchema=&lt;omop_temp_dataset&gt;&amp;initConceptHierarchy=true</w:t>
      </w:r>
    </w:p>
    <w:p w14:paraId="548A9C66" w14:textId="47FBEFBB" w:rsidR="002E26B7" w:rsidRDefault="002E26B7" w:rsidP="00CC58B6">
      <w:pPr>
        <w:rPr>
          <w:rFonts w:eastAsiaTheme="minorEastAsia"/>
        </w:rPr>
      </w:pPr>
      <w:r>
        <w:t xml:space="preserve">Go to </w:t>
      </w:r>
      <w:proofErr w:type="spellStart"/>
      <w:r>
        <w:t>bigquery</w:t>
      </w:r>
      <w:proofErr w:type="spellEnd"/>
      <w:r>
        <w:t xml:space="preserve"> and run the results of the above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agasint</w:t>
      </w:r>
      <w:proofErr w:type="spellEnd"/>
      <w:r>
        <w:t xml:space="preserve"> the </w:t>
      </w:r>
      <w:proofErr w:type="spellStart"/>
      <w:r>
        <w:t>omop</w:t>
      </w:r>
      <w:proofErr w:type="spellEnd"/>
      <w:r>
        <w:t xml:space="preserve"> results dataset.</w:t>
      </w:r>
    </w:p>
    <w:p w14:paraId="649EE080" w14:textId="77777777" w:rsidR="002E26B7" w:rsidRDefault="002E26B7" w:rsidP="00CC58B6">
      <w:pPr>
        <w:pStyle w:val="Heading2"/>
      </w:pPr>
      <w:bookmarkStart w:id="23" w:name="_Toc152340110"/>
      <w:r>
        <w:t>Run Achilles</w:t>
      </w:r>
      <w:bookmarkEnd w:id="23"/>
    </w:p>
    <w:p w14:paraId="3E177A79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R. Note some analysis ids don’t currently work.</w:t>
      </w:r>
    </w:p>
    <w:p w14:paraId="25C243FB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bqDriverPath</w:t>
      </w:r>
      <w:proofErr w:type="spellEnd"/>
      <w:r w:rsidRPr="00FB58AE">
        <w:rPr>
          <w:rFonts w:ascii="Consolas" w:hAnsi="Consolas"/>
        </w:rPr>
        <w:t xml:space="preserve"> &lt;- "/opt/</w:t>
      </w:r>
      <w:proofErr w:type="spellStart"/>
      <w:r w:rsidRPr="00FB58AE">
        <w:rPr>
          <w:rFonts w:ascii="Consolas" w:hAnsi="Consolas"/>
        </w:rPr>
        <w:t>workdir</w:t>
      </w:r>
      <w:proofErr w:type="spellEnd"/>
      <w:r w:rsidRPr="00FB58AE">
        <w:rPr>
          <w:rFonts w:ascii="Consolas" w:hAnsi="Consolas"/>
        </w:rPr>
        <w:t>/</w:t>
      </w:r>
      <w:proofErr w:type="spellStart"/>
      <w:r w:rsidRPr="00FB58AE">
        <w:rPr>
          <w:rFonts w:ascii="Consolas" w:hAnsi="Consolas"/>
        </w:rPr>
        <w:t>bigquery</w:t>
      </w:r>
      <w:proofErr w:type="spellEnd"/>
      <w:r w:rsidRPr="00FB58AE">
        <w:rPr>
          <w:rFonts w:ascii="Consolas" w:hAnsi="Consolas"/>
        </w:rPr>
        <w:t>"</w:t>
      </w:r>
    </w:p>
    <w:p w14:paraId="28B6CDB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connectionString</w:t>
      </w:r>
      <w:proofErr w:type="spellEnd"/>
      <w:r w:rsidRPr="00FB58AE">
        <w:rPr>
          <w:rFonts w:ascii="Consolas" w:hAnsi="Consolas"/>
        </w:rPr>
        <w:t xml:space="preserve"> &lt;- </w:t>
      </w:r>
      <w:proofErr w:type="spellStart"/>
      <w:r w:rsidRPr="00FB58AE">
        <w:rPr>
          <w:rFonts w:ascii="Consolas" w:hAnsi="Consolas"/>
        </w:rPr>
        <w:t>BQJdbcConnectionStringR</w:t>
      </w:r>
      <w:proofErr w:type="spellEnd"/>
      <w:r w:rsidRPr="00FB58AE">
        <w:rPr>
          <w:rFonts w:ascii="Consolas" w:hAnsi="Consolas"/>
        </w:rPr>
        <w:t>::</w:t>
      </w:r>
      <w:proofErr w:type="spellStart"/>
      <w:r w:rsidRPr="00FB58AE">
        <w:rPr>
          <w:rFonts w:ascii="Consolas" w:hAnsi="Consolas"/>
        </w:rPr>
        <w:t>createBQConnectionString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projectId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ProjectId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defaultDataset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DefaultDataset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authType</w:t>
      </w:r>
      <w:proofErr w:type="spellEnd"/>
      <w:r w:rsidRPr="00FB58AE">
        <w:rPr>
          <w:rFonts w:ascii="Consolas" w:hAnsi="Consolas"/>
        </w:rPr>
        <w:t xml:space="preserve"> = 0, </w:t>
      </w:r>
      <w:proofErr w:type="spellStart"/>
      <w:r w:rsidRPr="00FB58AE">
        <w:rPr>
          <w:rFonts w:ascii="Consolas" w:hAnsi="Consolas"/>
        </w:rPr>
        <w:t>accountEmail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OAuthServiceAcctEmail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jsonCredentialsPath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LocationOfServiceAccountPrivateKeyFile</w:t>
      </w:r>
      <w:proofErr w:type="spellEnd"/>
      <w:r w:rsidRPr="00FB58AE">
        <w:rPr>
          <w:rFonts w:ascii="Consolas" w:hAnsi="Consolas"/>
        </w:rPr>
        <w:t>&gt;")</w:t>
      </w:r>
    </w:p>
    <w:p w14:paraId="07FF0E5F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 xml:space="preserve"> &lt;- DatabaseConnector::createConnectionDetails(dbms="bigquery",connectionString=connectionString,user="",password='',pathToDriver = </w:t>
      </w:r>
      <w:proofErr w:type="spellStart"/>
      <w:r w:rsidRPr="00FB58AE">
        <w:rPr>
          <w:rFonts w:ascii="Consolas" w:hAnsi="Consolas"/>
        </w:rPr>
        <w:t>bqDriverPath</w:t>
      </w:r>
      <w:proofErr w:type="spellEnd"/>
      <w:r w:rsidRPr="00FB58AE">
        <w:rPr>
          <w:rFonts w:ascii="Consolas" w:hAnsi="Consolas"/>
        </w:rPr>
        <w:t>)</w:t>
      </w:r>
    </w:p>
    <w:p w14:paraId="5ED7160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databaseDescription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</w:t>
      </w:r>
      <w:proofErr w:type="spellEnd"/>
      <w:r w:rsidRPr="00FB58AE">
        <w:rPr>
          <w:rFonts w:ascii="Consolas" w:hAnsi="Consolas"/>
        </w:rPr>
        <w:t>&gt;"</w:t>
      </w:r>
    </w:p>
    <w:p w14:paraId="7C74B0E7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>&gt;"</w:t>
      </w:r>
    </w:p>
    <w:p w14:paraId="23B38E1F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omop_results_dataset</w:t>
      </w:r>
      <w:proofErr w:type="spellEnd"/>
      <w:r w:rsidRPr="00FB58AE">
        <w:rPr>
          <w:rFonts w:ascii="Consolas" w:hAnsi="Consolas"/>
        </w:rPr>
        <w:t>&gt;"</w:t>
      </w:r>
    </w:p>
    <w:p w14:paraId="3A600D02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>&gt;"</w:t>
      </w:r>
    </w:p>
    <w:p w14:paraId="11DFE616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library(Achilles)</w:t>
      </w:r>
    </w:p>
    <w:p w14:paraId="558AA418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connection &lt;- connect(</w:t>
      </w: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>)</w:t>
      </w:r>
    </w:p>
    <w:p w14:paraId="42C61F36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achilles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>=</w:t>
      </w: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 xml:space="preserve">,  </w:t>
      </w:r>
      <w:proofErr w:type="spellStart"/>
      <w:r w:rsidRPr="00FB58AE">
        <w:rPr>
          <w:rFonts w:ascii="Consolas" w:hAnsi="Consolas"/>
        </w:rPr>
        <w:t>numThreads</w:t>
      </w:r>
      <w:proofErr w:type="spellEnd"/>
      <w:r w:rsidRPr="00FB58AE">
        <w:rPr>
          <w:rFonts w:ascii="Consolas" w:hAnsi="Consolas"/>
        </w:rPr>
        <w:t xml:space="preserve"> = 1, </w:t>
      </w:r>
      <w:proofErr w:type="spellStart"/>
      <w:r w:rsidRPr="00FB58AE">
        <w:rPr>
          <w:rFonts w:ascii="Consolas" w:hAnsi="Consolas"/>
        </w:rPr>
        <w:t>sourceName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databaseDescription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cdmVersion</w:t>
      </w:r>
      <w:proofErr w:type="spellEnd"/>
      <w:r w:rsidRPr="00FB58AE">
        <w:rPr>
          <w:rFonts w:ascii="Consolas" w:hAnsi="Consolas"/>
        </w:rPr>
        <w:t xml:space="preserve"> = "5.3.1",  </w:t>
      </w:r>
      <w:proofErr w:type="spellStart"/>
      <w:r w:rsidRPr="00FB58AE">
        <w:rPr>
          <w:rFonts w:ascii="Consolas" w:hAnsi="Consolas"/>
        </w:rPr>
        <w:t>optimizeAtlasCache</w:t>
      </w:r>
      <w:proofErr w:type="spellEnd"/>
      <w:r w:rsidRPr="00FB58AE">
        <w:rPr>
          <w:rFonts w:ascii="Consolas" w:hAnsi="Consolas"/>
        </w:rPr>
        <w:t xml:space="preserve"> = TRUE, </w:t>
      </w: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 xml:space="preserve"> = "</w:t>
      </w:r>
      <w:proofErr w:type="spellStart"/>
      <w:r w:rsidRPr="00FB58AE">
        <w:rPr>
          <w:rFonts w:ascii="Consolas" w:hAnsi="Consolas"/>
        </w:rPr>
        <w:t>OutputAchilles</w:t>
      </w:r>
      <w:proofErr w:type="spellEnd"/>
      <w:r w:rsidRPr="00FB58AE">
        <w:rPr>
          <w:rFonts w:ascii="Consolas" w:hAnsi="Consolas"/>
        </w:rPr>
        <w:t xml:space="preserve">", </w:t>
      </w:r>
      <w:proofErr w:type="spellStart"/>
      <w:r w:rsidRPr="00FB58AE">
        <w:rPr>
          <w:rFonts w:ascii="Consolas" w:hAnsi="Consolas"/>
        </w:rPr>
        <w:t>analysisIds</w:t>
      </w:r>
      <w:proofErr w:type="spellEnd"/>
      <w:r w:rsidRPr="00FB58AE">
        <w:rPr>
          <w:rFonts w:ascii="Consolas" w:hAnsi="Consolas"/>
        </w:rPr>
        <w:t xml:space="preserve"> = c(0,1,2,3,4,5,7,8,9,10,11,12,101,102,103,104,105,106,107,108,109,110,111,112,113,114,115,116,117,118,119,200,201,202,203,204,206,207,209,210,211,212,213,220,221,225,226,230,300,301,303,325,400,401,402,403,404,405,409,410,411,412,413,414,415,416,420,425,430,500,501,502,504,505,506,509,510,511,512,513,514,515,525,530,600,601,602,603,604,605,606,609,610,612,613,620,625,630,691,700,701,702,703,704,705,706,709,710,711,712,713,715,716,717,720,725,730,791,800,801,802,803,804,805,806,807,809,810,812,813,814,815,820,822,823,825,826,827,830,891,900,901,902,903,904,906,907,908,910,911,920,930,1000,1001,1002,1004,1006,1007,1008,1010,1011,1020,1030,1100,1101,1102,1103,1200,1201,1202,1300,1301,1302,1303,1304,1306,1307,1309,1310,1311,1312,1313,1320,1321,1325,1326,1330,1406,1407,1408,1409,1410,1411,1412,1413,1414,1415,1425,1800,1801,1802,1803,1804,1805,1806,1807,1809,1810,1811,1812,1813,1814,1815,1817,1818,1819,1820,1821,1822,1823,1825,1826,1827,1830,1891,2000,2001,2002,2003,2100,2101,2102,2104,2105,2106,2110,2125,2130,2191,2200,2201))</w:t>
      </w:r>
    </w:p>
    <w:p w14:paraId="45A82313" w14:textId="77777777" w:rsidR="002E26B7" w:rsidRDefault="002E26B7" w:rsidP="00E14621">
      <w:pPr>
        <w:pStyle w:val="Heading2"/>
        <w:spacing w:before="240"/>
      </w:pPr>
      <w:bookmarkStart w:id="24" w:name="_Toc152340111"/>
      <w:r>
        <w:t>Run DataQualityDashboard</w:t>
      </w:r>
      <w:bookmarkEnd w:id="24"/>
    </w:p>
    <w:p w14:paraId="5E565C2E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</w:t>
      </w:r>
    </w:p>
    <w:p w14:paraId="321B271B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bqDriverPath</w:t>
      </w:r>
      <w:proofErr w:type="spellEnd"/>
      <w:r w:rsidRPr="00FB58AE">
        <w:rPr>
          <w:rFonts w:ascii="Consolas" w:hAnsi="Consolas"/>
        </w:rPr>
        <w:t xml:space="preserve"> &lt;- "/opt/</w:t>
      </w:r>
      <w:proofErr w:type="spellStart"/>
      <w:r w:rsidRPr="00FB58AE">
        <w:rPr>
          <w:rFonts w:ascii="Consolas" w:hAnsi="Consolas"/>
        </w:rPr>
        <w:t>workdir</w:t>
      </w:r>
      <w:proofErr w:type="spellEnd"/>
      <w:r w:rsidRPr="00FB58AE">
        <w:rPr>
          <w:rFonts w:ascii="Consolas" w:hAnsi="Consolas"/>
        </w:rPr>
        <w:t>/</w:t>
      </w:r>
      <w:proofErr w:type="spellStart"/>
      <w:r w:rsidRPr="00FB58AE">
        <w:rPr>
          <w:rFonts w:ascii="Consolas" w:hAnsi="Consolas"/>
        </w:rPr>
        <w:t>bigquery</w:t>
      </w:r>
      <w:proofErr w:type="spellEnd"/>
      <w:r w:rsidRPr="00FB58AE">
        <w:rPr>
          <w:rFonts w:ascii="Consolas" w:hAnsi="Consolas"/>
        </w:rPr>
        <w:t>"</w:t>
      </w:r>
    </w:p>
    <w:p w14:paraId="56B7FAD8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connectionString</w:t>
      </w:r>
      <w:proofErr w:type="spellEnd"/>
      <w:r w:rsidRPr="00FB58AE">
        <w:rPr>
          <w:rFonts w:ascii="Consolas" w:hAnsi="Consolas"/>
        </w:rPr>
        <w:t xml:space="preserve"> &lt;- </w:t>
      </w:r>
      <w:proofErr w:type="spellStart"/>
      <w:r w:rsidRPr="00FB58AE">
        <w:rPr>
          <w:rFonts w:ascii="Consolas" w:hAnsi="Consolas"/>
        </w:rPr>
        <w:t>BQJdbcConnectionStringR</w:t>
      </w:r>
      <w:proofErr w:type="spellEnd"/>
      <w:r w:rsidRPr="00FB58AE">
        <w:rPr>
          <w:rFonts w:ascii="Consolas" w:hAnsi="Consolas"/>
        </w:rPr>
        <w:t>::</w:t>
      </w:r>
      <w:proofErr w:type="spellStart"/>
      <w:r w:rsidRPr="00FB58AE">
        <w:rPr>
          <w:rFonts w:ascii="Consolas" w:hAnsi="Consolas"/>
        </w:rPr>
        <w:t>createBQConnectionString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projectId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ProjectId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defaultDataset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DefaultDataset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authType</w:t>
      </w:r>
      <w:proofErr w:type="spellEnd"/>
      <w:r w:rsidRPr="00FB58AE">
        <w:rPr>
          <w:rFonts w:ascii="Consolas" w:hAnsi="Consolas"/>
        </w:rPr>
        <w:t xml:space="preserve"> = 0, </w:t>
      </w:r>
      <w:proofErr w:type="spellStart"/>
      <w:r w:rsidRPr="00FB58AE">
        <w:rPr>
          <w:rFonts w:ascii="Consolas" w:hAnsi="Consolas"/>
        </w:rPr>
        <w:t>accountEmail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OAuthServiceAcctEmail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jsonCredentialsPath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LocationOfServiceAccountPrivateKeyFile</w:t>
      </w:r>
      <w:proofErr w:type="spellEnd"/>
      <w:r w:rsidRPr="00FB58AE">
        <w:rPr>
          <w:rFonts w:ascii="Consolas" w:hAnsi="Consolas"/>
        </w:rPr>
        <w:t>&gt;")</w:t>
      </w:r>
    </w:p>
    <w:p w14:paraId="6B1F079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 xml:space="preserve"> &lt;- DatabaseConnector::createConnectionDetails(dbms="bigquery",connectionString=connectionString,user="",password='',pathToDriver = </w:t>
      </w:r>
      <w:proofErr w:type="spellStart"/>
      <w:r w:rsidRPr="00FB58AE">
        <w:rPr>
          <w:rFonts w:ascii="Consolas" w:hAnsi="Consolas"/>
        </w:rPr>
        <w:t>bqDriverPath</w:t>
      </w:r>
      <w:proofErr w:type="spellEnd"/>
      <w:r w:rsidRPr="00FB58AE">
        <w:rPr>
          <w:rFonts w:ascii="Consolas" w:hAnsi="Consolas"/>
        </w:rPr>
        <w:t>)</w:t>
      </w:r>
    </w:p>
    <w:p w14:paraId="2073CF07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outputFile</w:t>
      </w:r>
      <w:proofErr w:type="spellEnd"/>
      <w:r w:rsidRPr="00FB58AE">
        <w:rPr>
          <w:rFonts w:ascii="Consolas" w:hAnsi="Consolas"/>
        </w:rPr>
        <w:t xml:space="preserve"> &lt;- "Data Quality Dashboard </w:t>
      </w:r>
      <w:proofErr w:type="spellStart"/>
      <w:r w:rsidRPr="00FB58AE">
        <w:rPr>
          <w:rFonts w:ascii="Consolas" w:hAnsi="Consolas"/>
        </w:rPr>
        <w:t>Results.json</w:t>
      </w:r>
      <w:proofErr w:type="spellEnd"/>
      <w:r w:rsidRPr="00FB58AE">
        <w:rPr>
          <w:rFonts w:ascii="Consolas" w:hAnsi="Consolas"/>
        </w:rPr>
        <w:t>"</w:t>
      </w:r>
    </w:p>
    <w:p w14:paraId="15DA13F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 xml:space="preserve"> &lt;- "</w:t>
      </w:r>
      <w:proofErr w:type="spellStart"/>
      <w:r w:rsidRPr="00FB58AE">
        <w:rPr>
          <w:rFonts w:ascii="Consolas" w:hAnsi="Consolas"/>
        </w:rPr>
        <w:t>OutputDQD</w:t>
      </w:r>
      <w:proofErr w:type="spellEnd"/>
      <w:r w:rsidRPr="00FB58AE">
        <w:rPr>
          <w:rFonts w:ascii="Consolas" w:hAnsi="Consolas"/>
        </w:rPr>
        <w:t>"</w:t>
      </w:r>
    </w:p>
    <w:p w14:paraId="6A3D9F9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checkNames</w:t>
      </w:r>
      <w:proofErr w:type="spellEnd"/>
      <w:r w:rsidRPr="00FB58AE">
        <w:rPr>
          <w:rFonts w:ascii="Consolas" w:hAnsi="Consolas"/>
        </w:rPr>
        <w:t xml:space="preserve"> &lt;- c()</w:t>
      </w:r>
    </w:p>
    <w:p w14:paraId="59200CB1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cdmSourceName</w:t>
      </w:r>
      <w:proofErr w:type="spellEnd"/>
      <w:r w:rsidRPr="00FB58AE">
        <w:rPr>
          <w:rFonts w:ascii="Consolas" w:hAnsi="Consolas"/>
        </w:rPr>
        <w:t xml:space="preserve"> = &lt;- "&lt;</w:t>
      </w:r>
      <w:proofErr w:type="spellStart"/>
      <w:r w:rsidRPr="00FB58AE">
        <w:rPr>
          <w:rFonts w:ascii="Consolas" w:hAnsi="Consolas"/>
        </w:rPr>
        <w:t>omop</w:t>
      </w:r>
      <w:proofErr w:type="spellEnd"/>
      <w:r w:rsidRPr="00FB58AE">
        <w:rPr>
          <w:rFonts w:ascii="Consolas" w:hAnsi="Consolas"/>
        </w:rPr>
        <w:t>&gt;"</w:t>
      </w:r>
    </w:p>
    <w:p w14:paraId="3D93BBE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>&gt;"</w:t>
      </w:r>
    </w:p>
    <w:p w14:paraId="679CE32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omop_results_dataset</w:t>
      </w:r>
      <w:proofErr w:type="spellEnd"/>
      <w:r w:rsidRPr="00FB58AE">
        <w:rPr>
          <w:rFonts w:ascii="Consolas" w:hAnsi="Consolas"/>
        </w:rPr>
        <w:t>&gt;"</w:t>
      </w:r>
    </w:p>
    <w:p w14:paraId="08C29B79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>&gt;"</w:t>
      </w:r>
    </w:p>
    <w:p w14:paraId="2CD317B2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DataQualityDashboard::</w:t>
      </w:r>
      <w:proofErr w:type="spellStart"/>
      <w:r w:rsidRPr="00FB58AE">
        <w:rPr>
          <w:rFonts w:ascii="Consolas" w:hAnsi="Consolas"/>
        </w:rPr>
        <w:t>executeDqChecks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cdmSourceName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cdmSourceName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numThreads</w:t>
      </w:r>
      <w:proofErr w:type="spellEnd"/>
      <w:r w:rsidRPr="00FB58AE">
        <w:rPr>
          <w:rFonts w:ascii="Consolas" w:hAnsi="Consolas"/>
        </w:rPr>
        <w:t xml:space="preserve"> = 1, </w:t>
      </w:r>
      <w:proofErr w:type="spellStart"/>
      <w:r w:rsidRPr="00FB58AE">
        <w:rPr>
          <w:rFonts w:ascii="Consolas" w:hAnsi="Consolas"/>
        </w:rPr>
        <w:t>sqlOnly</w:t>
      </w:r>
      <w:proofErr w:type="spellEnd"/>
      <w:r w:rsidRPr="00FB58AE">
        <w:rPr>
          <w:rFonts w:ascii="Consolas" w:hAnsi="Consolas"/>
        </w:rPr>
        <w:t xml:space="preserve"> = FALSE, </w:t>
      </w:r>
      <w:proofErr w:type="spellStart"/>
      <w:r w:rsidRPr="00FB58AE">
        <w:rPr>
          <w:rFonts w:ascii="Consolas" w:hAnsi="Consolas"/>
        </w:rPr>
        <w:t>outputFile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outputFile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verboseMode</w:t>
      </w:r>
      <w:proofErr w:type="spellEnd"/>
      <w:r w:rsidRPr="00FB58AE">
        <w:rPr>
          <w:rFonts w:ascii="Consolas" w:hAnsi="Consolas"/>
        </w:rPr>
        <w:t xml:space="preserve"> = TRUE, </w:t>
      </w:r>
      <w:proofErr w:type="spellStart"/>
      <w:r w:rsidRPr="00FB58AE">
        <w:rPr>
          <w:rFonts w:ascii="Consolas" w:hAnsi="Consolas"/>
        </w:rPr>
        <w:t>writeToTable</w:t>
      </w:r>
      <w:proofErr w:type="spellEnd"/>
      <w:r w:rsidRPr="00FB58AE">
        <w:rPr>
          <w:rFonts w:ascii="Consolas" w:hAnsi="Consolas"/>
        </w:rPr>
        <w:t xml:space="preserve"> = TRUE, </w:t>
      </w:r>
      <w:proofErr w:type="spellStart"/>
      <w:r w:rsidRPr="00FB58AE">
        <w:rPr>
          <w:rFonts w:ascii="Consolas" w:hAnsi="Consolas"/>
        </w:rPr>
        <w:t>checkLevels</w:t>
      </w:r>
      <w:proofErr w:type="spellEnd"/>
      <w:r w:rsidRPr="00FB58AE">
        <w:rPr>
          <w:rFonts w:ascii="Consolas" w:hAnsi="Consolas"/>
        </w:rPr>
        <w:t xml:space="preserve"> = c("TABLE", "FIELD", "CONCEPT"), </w:t>
      </w:r>
      <w:proofErr w:type="spellStart"/>
      <w:r w:rsidRPr="00FB58AE">
        <w:rPr>
          <w:rFonts w:ascii="Consolas" w:hAnsi="Consolas"/>
        </w:rPr>
        <w:t>tablesToExclude</w:t>
      </w:r>
      <w:proofErr w:type="spellEnd"/>
      <w:r w:rsidRPr="00FB58AE">
        <w:rPr>
          <w:rFonts w:ascii="Consolas" w:hAnsi="Consolas"/>
        </w:rPr>
        <w:t xml:space="preserve"> = c("COST", "SPECIMEN", "DOSE_ERA"), </w:t>
      </w:r>
      <w:proofErr w:type="spellStart"/>
      <w:r w:rsidRPr="00FB58AE">
        <w:rPr>
          <w:rFonts w:ascii="Consolas" w:hAnsi="Consolas"/>
        </w:rPr>
        <w:t>checkNames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checkNames</w:t>
      </w:r>
      <w:proofErr w:type="spellEnd"/>
      <w:r w:rsidRPr="00FB58AE">
        <w:rPr>
          <w:rFonts w:ascii="Consolas" w:hAnsi="Consolas"/>
        </w:rPr>
        <w:t>)</w:t>
      </w:r>
    </w:p>
    <w:p w14:paraId="3940DDFB" w14:textId="77777777" w:rsidR="002E26B7" w:rsidRDefault="002E26B7" w:rsidP="00491DA2">
      <w:pPr>
        <w:pStyle w:val="Heading2"/>
        <w:spacing w:before="240"/>
      </w:pPr>
      <w:bookmarkStart w:id="25" w:name="_Toc152340112"/>
      <w:r>
        <w:t xml:space="preserve">Run </w:t>
      </w:r>
      <w:proofErr w:type="spellStart"/>
      <w:r>
        <w:t>CDMInspectionReport</w:t>
      </w:r>
      <w:bookmarkEnd w:id="25"/>
      <w:proofErr w:type="spellEnd"/>
    </w:p>
    <w:p w14:paraId="0890C99E" w14:textId="77777777" w:rsidR="002E26B7" w:rsidRDefault="002E26B7" w:rsidP="00CC58B6">
      <w:pPr>
        <w:rPr>
          <w:rFonts w:eastAsiaTheme="minorEastAsia"/>
        </w:rPr>
      </w:pPr>
      <w:r>
        <w:t xml:space="preserve">Open a R prompt using </w:t>
      </w:r>
      <w:proofErr w:type="spellStart"/>
      <w:r>
        <w:t>sudo</w:t>
      </w:r>
      <w:proofErr w:type="spellEnd"/>
      <w:r>
        <w:t xml:space="preserve"> R. Note: This isn’t currently working. There seems to </w:t>
      </w:r>
      <w:proofErr w:type="gramStart"/>
      <w:r>
        <w:t>issues</w:t>
      </w:r>
      <w:proofErr w:type="gramEnd"/>
      <w:r>
        <w:t xml:space="preserve"> with the generated </w:t>
      </w:r>
      <w:proofErr w:type="spellStart"/>
      <w:r>
        <w:t>sql</w:t>
      </w:r>
      <w:proofErr w:type="spellEnd"/>
      <w:r>
        <w:t>.</w:t>
      </w:r>
    </w:p>
    <w:p w14:paraId="3593674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library(</w:t>
      </w:r>
      <w:proofErr w:type="spellStart"/>
      <w:r w:rsidRPr="00FB58AE">
        <w:rPr>
          <w:rFonts w:ascii="Consolas" w:hAnsi="Consolas"/>
        </w:rPr>
        <w:t>CdmInspection</w:t>
      </w:r>
      <w:proofErr w:type="spellEnd"/>
      <w:r w:rsidRPr="00FB58AE">
        <w:rPr>
          <w:rFonts w:ascii="Consolas" w:hAnsi="Consolas"/>
        </w:rPr>
        <w:t>)</w:t>
      </w:r>
    </w:p>
    <w:p w14:paraId="72EEB196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fftempdir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fftemp</w:t>
      </w:r>
      <w:proofErr w:type="spellEnd"/>
      <w:r w:rsidRPr="00FB58AE">
        <w:rPr>
          <w:rFonts w:ascii="Consolas" w:hAnsi="Consolas"/>
        </w:rPr>
        <w:t>&gt;"</w:t>
      </w:r>
    </w:p>
    <w:p w14:paraId="4A1FC5AC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options(</w:t>
      </w:r>
      <w:proofErr w:type="spellStart"/>
      <w:r w:rsidRPr="00FB58AE">
        <w:rPr>
          <w:rFonts w:ascii="Consolas" w:hAnsi="Consolas"/>
        </w:rPr>
        <w:t>fftempdir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fftempdir</w:t>
      </w:r>
      <w:proofErr w:type="spellEnd"/>
    </w:p>
    <w:p w14:paraId="3FEF2CD4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bqDriverPath</w:t>
      </w:r>
      <w:proofErr w:type="spellEnd"/>
      <w:r w:rsidRPr="00FB58AE">
        <w:rPr>
          <w:rFonts w:ascii="Consolas" w:hAnsi="Consolas"/>
        </w:rPr>
        <w:t xml:space="preserve"> &lt;- "/opt/</w:t>
      </w:r>
      <w:proofErr w:type="spellStart"/>
      <w:r w:rsidRPr="00FB58AE">
        <w:rPr>
          <w:rFonts w:ascii="Consolas" w:hAnsi="Consolas"/>
        </w:rPr>
        <w:t>workdir</w:t>
      </w:r>
      <w:proofErr w:type="spellEnd"/>
      <w:r w:rsidRPr="00FB58AE">
        <w:rPr>
          <w:rFonts w:ascii="Consolas" w:hAnsi="Consolas"/>
        </w:rPr>
        <w:t>/</w:t>
      </w:r>
      <w:proofErr w:type="spellStart"/>
      <w:r w:rsidRPr="00FB58AE">
        <w:rPr>
          <w:rFonts w:ascii="Consolas" w:hAnsi="Consolas"/>
        </w:rPr>
        <w:t>bigquery</w:t>
      </w:r>
      <w:proofErr w:type="spellEnd"/>
      <w:r w:rsidRPr="00FB58AE">
        <w:rPr>
          <w:rFonts w:ascii="Consolas" w:hAnsi="Consolas"/>
        </w:rPr>
        <w:t>"</w:t>
      </w:r>
    </w:p>
    <w:p w14:paraId="5597969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connectionString</w:t>
      </w:r>
      <w:proofErr w:type="spellEnd"/>
      <w:r w:rsidRPr="00FB58AE">
        <w:rPr>
          <w:rFonts w:ascii="Consolas" w:hAnsi="Consolas"/>
        </w:rPr>
        <w:t xml:space="preserve"> &lt;- </w:t>
      </w:r>
      <w:proofErr w:type="spellStart"/>
      <w:r w:rsidRPr="00FB58AE">
        <w:rPr>
          <w:rFonts w:ascii="Consolas" w:hAnsi="Consolas"/>
        </w:rPr>
        <w:t>BQJdbcConnectionStringR</w:t>
      </w:r>
      <w:proofErr w:type="spellEnd"/>
      <w:r w:rsidRPr="00FB58AE">
        <w:rPr>
          <w:rFonts w:ascii="Consolas" w:hAnsi="Consolas"/>
        </w:rPr>
        <w:t>::</w:t>
      </w:r>
      <w:proofErr w:type="spellStart"/>
      <w:r w:rsidRPr="00FB58AE">
        <w:rPr>
          <w:rFonts w:ascii="Consolas" w:hAnsi="Consolas"/>
        </w:rPr>
        <w:t>createBQConnectionString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projectId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ProjectId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defaultDataset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DefaultDataset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authType</w:t>
      </w:r>
      <w:proofErr w:type="spellEnd"/>
      <w:r w:rsidRPr="00FB58AE">
        <w:rPr>
          <w:rFonts w:ascii="Consolas" w:hAnsi="Consolas"/>
        </w:rPr>
        <w:t xml:space="preserve"> = 0, </w:t>
      </w:r>
      <w:proofErr w:type="spellStart"/>
      <w:r w:rsidRPr="00FB58AE">
        <w:rPr>
          <w:rFonts w:ascii="Consolas" w:hAnsi="Consolas"/>
        </w:rPr>
        <w:t>accountEmail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OAuthServiceAcctEmail</w:t>
      </w:r>
      <w:proofErr w:type="spellEnd"/>
      <w:r w:rsidRPr="00FB58AE">
        <w:rPr>
          <w:rFonts w:ascii="Consolas" w:hAnsi="Consolas"/>
        </w:rPr>
        <w:t xml:space="preserve">&gt;", </w:t>
      </w:r>
      <w:proofErr w:type="spellStart"/>
      <w:r w:rsidRPr="00FB58AE">
        <w:rPr>
          <w:rFonts w:ascii="Consolas" w:hAnsi="Consolas"/>
        </w:rPr>
        <w:t>jsonCredentialsPath</w:t>
      </w:r>
      <w:proofErr w:type="spellEnd"/>
      <w:r w:rsidRPr="00FB58AE">
        <w:rPr>
          <w:rFonts w:ascii="Consolas" w:hAnsi="Consolas"/>
        </w:rPr>
        <w:t xml:space="preserve"> = "&lt;</w:t>
      </w:r>
      <w:proofErr w:type="spellStart"/>
      <w:r w:rsidRPr="00FB58AE">
        <w:rPr>
          <w:rFonts w:ascii="Consolas" w:hAnsi="Consolas"/>
        </w:rPr>
        <w:t>LocationOfServiceAccountPrivateKeyFile</w:t>
      </w:r>
      <w:proofErr w:type="spellEnd"/>
      <w:r w:rsidRPr="00FB58AE">
        <w:rPr>
          <w:rFonts w:ascii="Consolas" w:hAnsi="Consolas"/>
        </w:rPr>
        <w:t>&gt;")</w:t>
      </w:r>
    </w:p>
    <w:p w14:paraId="3378BC9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 xml:space="preserve"> &lt;- DatabaseConnector::createConnectionDetails(dbms="bigquery",connectionString=connectionString,user="",password='',pathToDriver = </w:t>
      </w:r>
      <w:proofErr w:type="spellStart"/>
      <w:r w:rsidRPr="00FB58AE">
        <w:rPr>
          <w:rFonts w:ascii="Consolas" w:hAnsi="Consolas"/>
        </w:rPr>
        <w:t>bqDriverPath</w:t>
      </w:r>
      <w:proofErr w:type="spellEnd"/>
      <w:r w:rsidRPr="00FB58AE">
        <w:rPr>
          <w:rFonts w:ascii="Consolas" w:hAnsi="Consolas"/>
        </w:rPr>
        <w:t>)</w:t>
      </w:r>
    </w:p>
    <w:p w14:paraId="39E83E0E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authors &lt;- "&lt;Authors&gt;"</w:t>
      </w:r>
    </w:p>
    <w:p w14:paraId="1DA17E52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databaseId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</w:t>
      </w:r>
      <w:proofErr w:type="spellEnd"/>
      <w:r w:rsidRPr="00FB58AE">
        <w:rPr>
          <w:rFonts w:ascii="Consolas" w:hAnsi="Consolas"/>
        </w:rPr>
        <w:t>&gt;"</w:t>
      </w:r>
    </w:p>
    <w:p w14:paraId="5777E47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databaseName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</w:t>
      </w:r>
      <w:proofErr w:type="spellEnd"/>
      <w:r w:rsidRPr="00FB58AE">
        <w:rPr>
          <w:rFonts w:ascii="Consolas" w:hAnsi="Consolas"/>
        </w:rPr>
        <w:t>&gt;"</w:t>
      </w:r>
    </w:p>
    <w:p w14:paraId="2D844016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databaseDescription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</w:t>
      </w:r>
      <w:proofErr w:type="spellEnd"/>
      <w:r w:rsidRPr="00FB58AE">
        <w:rPr>
          <w:rFonts w:ascii="Consolas" w:hAnsi="Consolas"/>
        </w:rPr>
        <w:t>&gt;"</w:t>
      </w:r>
    </w:p>
    <w:p w14:paraId="459B4ED4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oracleTempSchema</w:t>
      </w:r>
      <w:proofErr w:type="spellEnd"/>
      <w:r w:rsidRPr="00FB58AE">
        <w:rPr>
          <w:rFonts w:ascii="Consolas" w:hAnsi="Consolas"/>
        </w:rPr>
        <w:t xml:space="preserve"> &lt;- NULL</w:t>
      </w:r>
    </w:p>
    <w:p w14:paraId="722BF5C0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 xml:space="preserve"> &lt;- </w:t>
      </w:r>
      <w:proofErr w:type="spellStart"/>
      <w:r w:rsidRPr="00FB58AE">
        <w:rPr>
          <w:rFonts w:ascii="Consolas" w:hAnsi="Consolas"/>
        </w:rPr>
        <w:t>file.path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getwd</w:t>
      </w:r>
      <w:proofErr w:type="spellEnd"/>
      <w:r w:rsidRPr="00FB58AE">
        <w:rPr>
          <w:rFonts w:ascii="Consolas" w:hAnsi="Consolas"/>
        </w:rPr>
        <w:t>(), "</w:t>
      </w:r>
      <w:proofErr w:type="spellStart"/>
      <w:r w:rsidRPr="00FB58AE">
        <w:rPr>
          <w:rFonts w:ascii="Consolas" w:hAnsi="Consolas"/>
        </w:rPr>
        <w:t>OutputInspection</w:t>
      </w:r>
      <w:proofErr w:type="spellEnd"/>
      <w:r w:rsidRPr="00FB58AE">
        <w:rPr>
          <w:rFonts w:ascii="Consolas" w:hAnsi="Consolas"/>
        </w:rPr>
        <w:t xml:space="preserve">", </w:t>
      </w:r>
      <w:proofErr w:type="spellStart"/>
      <w:r w:rsidRPr="00FB58AE">
        <w:rPr>
          <w:rFonts w:ascii="Consolas" w:hAnsi="Consolas"/>
        </w:rPr>
        <w:t>databaseId</w:t>
      </w:r>
      <w:proofErr w:type="spellEnd"/>
      <w:r w:rsidRPr="00FB58AE">
        <w:rPr>
          <w:rFonts w:ascii="Consolas" w:hAnsi="Consolas"/>
        </w:rPr>
        <w:t>)</w:t>
      </w:r>
    </w:p>
    <w:p w14:paraId="1B7FC5AE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cdmSourceName</w:t>
      </w:r>
      <w:proofErr w:type="spellEnd"/>
      <w:r w:rsidRPr="00FB58AE">
        <w:rPr>
          <w:rFonts w:ascii="Consolas" w:hAnsi="Consolas"/>
        </w:rPr>
        <w:t xml:space="preserve"> = &lt;- "&lt;</w:t>
      </w:r>
      <w:proofErr w:type="spellStart"/>
      <w:r w:rsidRPr="00FB58AE">
        <w:rPr>
          <w:rFonts w:ascii="Consolas" w:hAnsi="Consolas"/>
        </w:rPr>
        <w:t>omop</w:t>
      </w:r>
      <w:proofErr w:type="spellEnd"/>
      <w:r w:rsidRPr="00FB58AE">
        <w:rPr>
          <w:rFonts w:ascii="Consolas" w:hAnsi="Consolas"/>
        </w:rPr>
        <w:t>&gt;"</w:t>
      </w:r>
    </w:p>
    <w:p w14:paraId="0FCF72A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>&gt;"</w:t>
      </w:r>
    </w:p>
    <w:p w14:paraId="246E9E0E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omop_results_dataset</w:t>
      </w:r>
      <w:proofErr w:type="spellEnd"/>
      <w:r w:rsidRPr="00FB58AE">
        <w:rPr>
          <w:rFonts w:ascii="Consolas" w:hAnsi="Consolas"/>
        </w:rPr>
        <w:t>&gt;"</w:t>
      </w:r>
    </w:p>
    <w:p w14:paraId="42B23EB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 xml:space="preserve"> &lt;- "&lt;</w:t>
      </w:r>
      <w:proofErr w:type="spellStart"/>
      <w:r w:rsidRPr="00FB58AE">
        <w:rPr>
          <w:rFonts w:ascii="Consolas" w:hAnsi="Consolas"/>
        </w:rPr>
        <w:t>omop_dataset</w:t>
      </w:r>
      <w:proofErr w:type="spellEnd"/>
      <w:r w:rsidRPr="00FB58AE">
        <w:rPr>
          <w:rFonts w:ascii="Consolas" w:hAnsi="Consolas"/>
        </w:rPr>
        <w:t>&gt;"</w:t>
      </w:r>
    </w:p>
    <w:p w14:paraId="4B1C3B08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baseUrl</w:t>
      </w:r>
      <w:proofErr w:type="spellEnd"/>
      <w:r w:rsidRPr="00FB58AE">
        <w:rPr>
          <w:rFonts w:ascii="Consolas" w:hAnsi="Consolas"/>
        </w:rPr>
        <w:t xml:space="preserve"> &lt;- "http://&lt;</w:t>
      </w:r>
      <w:proofErr w:type="spellStart"/>
      <w:r w:rsidRPr="00FB58AE">
        <w:rPr>
          <w:rFonts w:ascii="Consolas" w:hAnsi="Consolas"/>
        </w:rPr>
        <w:t>vmipaddress</w:t>
      </w:r>
      <w:proofErr w:type="spellEnd"/>
      <w:r w:rsidRPr="00FB58AE">
        <w:rPr>
          <w:rFonts w:ascii="Consolas" w:hAnsi="Consolas"/>
        </w:rPr>
        <w:t>&gt;/WebAPI"</w:t>
      </w:r>
    </w:p>
    <w:p w14:paraId="1511923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smallCellCount</w:t>
      </w:r>
      <w:proofErr w:type="spellEnd"/>
      <w:r w:rsidRPr="00FB58AE">
        <w:rPr>
          <w:rFonts w:ascii="Consolas" w:hAnsi="Consolas"/>
        </w:rPr>
        <w:t xml:space="preserve"> &lt;- 5</w:t>
      </w:r>
    </w:p>
    <w:p w14:paraId="5E237942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verboseMode</w:t>
      </w:r>
      <w:proofErr w:type="spellEnd"/>
      <w:r w:rsidRPr="00FB58AE">
        <w:rPr>
          <w:rFonts w:ascii="Consolas" w:hAnsi="Consolas"/>
        </w:rPr>
        <w:t xml:space="preserve"> &lt;- TRUE</w:t>
      </w:r>
    </w:p>
    <w:p w14:paraId="11EFD00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>results&lt;-</w:t>
      </w:r>
      <w:proofErr w:type="spellStart"/>
      <w:r w:rsidRPr="00FB58AE">
        <w:rPr>
          <w:rFonts w:ascii="Consolas" w:hAnsi="Consolas"/>
        </w:rPr>
        <w:t>cdmInspection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connectionDetails</w:t>
      </w:r>
      <w:proofErr w:type="spellEnd"/>
      <w:r w:rsidRPr="00FB58AE">
        <w:rPr>
          <w:rFonts w:ascii="Consolas" w:hAnsi="Consolas"/>
        </w:rPr>
        <w:t>,</w:t>
      </w:r>
    </w:p>
    <w:p w14:paraId="380CDB29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cdmDatabaseSchema</w:t>
      </w:r>
      <w:proofErr w:type="spellEnd"/>
      <w:r w:rsidRPr="00FB58AE">
        <w:rPr>
          <w:rFonts w:ascii="Consolas" w:hAnsi="Consolas"/>
        </w:rPr>
        <w:t>,</w:t>
      </w:r>
    </w:p>
    <w:p w14:paraId="60409154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resultsDatabaseSchema</w:t>
      </w:r>
      <w:proofErr w:type="spellEnd"/>
      <w:r w:rsidRPr="00FB58AE">
        <w:rPr>
          <w:rFonts w:ascii="Consolas" w:hAnsi="Consolas"/>
        </w:rPr>
        <w:t>,</w:t>
      </w:r>
    </w:p>
    <w:p w14:paraId="281430C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vocabDatabaseSchema</w:t>
      </w:r>
      <w:proofErr w:type="spellEnd"/>
      <w:r w:rsidRPr="00FB58AE">
        <w:rPr>
          <w:rFonts w:ascii="Consolas" w:hAnsi="Consolas"/>
        </w:rPr>
        <w:t>,</w:t>
      </w:r>
    </w:p>
    <w:p w14:paraId="299F7C3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oracleTempSchema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oracleTempSchema</w:t>
      </w:r>
      <w:proofErr w:type="spellEnd"/>
      <w:r w:rsidRPr="00FB58AE">
        <w:rPr>
          <w:rFonts w:ascii="Consolas" w:hAnsi="Consolas"/>
        </w:rPr>
        <w:t>,</w:t>
      </w:r>
    </w:p>
    <w:p w14:paraId="666DEA01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databaseName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databaseName</w:t>
      </w:r>
      <w:proofErr w:type="spellEnd"/>
      <w:r w:rsidRPr="00FB58AE">
        <w:rPr>
          <w:rFonts w:ascii="Consolas" w:hAnsi="Consolas"/>
        </w:rPr>
        <w:t>,</w:t>
      </w:r>
    </w:p>
    <w:p w14:paraId="21B70AE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runVocabularyChecks</w:t>
      </w:r>
      <w:proofErr w:type="spellEnd"/>
      <w:r w:rsidRPr="00FB58AE">
        <w:rPr>
          <w:rFonts w:ascii="Consolas" w:hAnsi="Consolas"/>
        </w:rPr>
        <w:t xml:space="preserve"> = TRUE,</w:t>
      </w:r>
    </w:p>
    <w:p w14:paraId="0629C791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runDataTablesChecks</w:t>
      </w:r>
      <w:proofErr w:type="spellEnd"/>
      <w:r w:rsidRPr="00FB58AE">
        <w:rPr>
          <w:rFonts w:ascii="Consolas" w:hAnsi="Consolas"/>
        </w:rPr>
        <w:t xml:space="preserve"> = TRUE,</w:t>
      </w:r>
    </w:p>
    <w:p w14:paraId="0BD9A706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runPerformanceChecks</w:t>
      </w:r>
      <w:proofErr w:type="spellEnd"/>
      <w:r w:rsidRPr="00FB58AE">
        <w:rPr>
          <w:rFonts w:ascii="Consolas" w:hAnsi="Consolas"/>
        </w:rPr>
        <w:t xml:space="preserve"> = TRUE,</w:t>
      </w:r>
    </w:p>
    <w:p w14:paraId="37E93E23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runWebAPIChecks</w:t>
      </w:r>
      <w:proofErr w:type="spellEnd"/>
      <w:r w:rsidRPr="00FB58AE">
        <w:rPr>
          <w:rFonts w:ascii="Consolas" w:hAnsi="Consolas"/>
        </w:rPr>
        <w:t xml:space="preserve"> = TRUE,</w:t>
      </w:r>
    </w:p>
    <w:p w14:paraId="0A019DF5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smallCellCount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smallCellCount</w:t>
      </w:r>
      <w:proofErr w:type="spellEnd"/>
      <w:r w:rsidRPr="00FB58AE">
        <w:rPr>
          <w:rFonts w:ascii="Consolas" w:hAnsi="Consolas"/>
        </w:rPr>
        <w:t>,</w:t>
      </w:r>
    </w:p>
    <w:p w14:paraId="7B15804A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baseUrl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baseUrl</w:t>
      </w:r>
      <w:proofErr w:type="spellEnd"/>
      <w:r w:rsidRPr="00FB58AE">
        <w:rPr>
          <w:rFonts w:ascii="Consolas" w:hAnsi="Consolas"/>
        </w:rPr>
        <w:t>,</w:t>
      </w:r>
    </w:p>
    <w:p w14:paraId="02E7913F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sqlOnly</w:t>
      </w:r>
      <w:proofErr w:type="spellEnd"/>
      <w:r w:rsidRPr="00FB58AE">
        <w:rPr>
          <w:rFonts w:ascii="Consolas" w:hAnsi="Consolas"/>
        </w:rPr>
        <w:t xml:space="preserve"> = FALSE,</w:t>
      </w:r>
    </w:p>
    <w:p w14:paraId="08BBC2D4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outputFolder</w:t>
      </w:r>
      <w:proofErr w:type="spellEnd"/>
      <w:r w:rsidRPr="00FB58AE">
        <w:rPr>
          <w:rFonts w:ascii="Consolas" w:hAnsi="Consolas"/>
        </w:rPr>
        <w:t>,</w:t>
      </w:r>
    </w:p>
    <w:p w14:paraId="262E078D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  <w:r w:rsidRPr="00FB58AE">
        <w:rPr>
          <w:rFonts w:ascii="Consolas" w:hAnsi="Consolas"/>
        </w:rPr>
        <w:t xml:space="preserve">                </w:t>
      </w:r>
      <w:proofErr w:type="spellStart"/>
      <w:r w:rsidRPr="00FB58AE">
        <w:rPr>
          <w:rFonts w:ascii="Consolas" w:hAnsi="Consolas"/>
        </w:rPr>
        <w:t>verboseMode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verboseMode</w:t>
      </w:r>
      <w:proofErr w:type="spellEnd"/>
      <w:r w:rsidRPr="00FB58AE">
        <w:rPr>
          <w:rFonts w:ascii="Consolas" w:hAnsi="Consolas"/>
        </w:rPr>
        <w:t>)</w:t>
      </w:r>
    </w:p>
    <w:p w14:paraId="4EE47019" w14:textId="77777777" w:rsidR="002E26B7" w:rsidRPr="00FB58AE" w:rsidRDefault="002E26B7" w:rsidP="00FB58AE">
      <w:pPr>
        <w:pStyle w:val="HTMLPreformatted"/>
        <w:shd w:val="clear" w:color="auto" w:fill="F1F1F1" w:themeFill="background2"/>
        <w:rPr>
          <w:rFonts w:ascii="Consolas" w:hAnsi="Consolas"/>
        </w:rPr>
      </w:pPr>
    </w:p>
    <w:p w14:paraId="36BA2135" w14:textId="3C26C814" w:rsidR="00FB58AE" w:rsidRPr="00FB58AE" w:rsidRDefault="002E26B7" w:rsidP="00E14621">
      <w:pPr>
        <w:pStyle w:val="HTMLPreformatted"/>
        <w:shd w:val="clear" w:color="auto" w:fill="F1F1F1" w:themeFill="background2"/>
        <w:rPr>
          <w:rFonts w:ascii="Consolas" w:hAnsi="Consolas"/>
        </w:rPr>
      </w:pPr>
      <w:proofErr w:type="spellStart"/>
      <w:r w:rsidRPr="00FB58AE">
        <w:rPr>
          <w:rFonts w:ascii="Consolas" w:hAnsi="Consolas"/>
        </w:rPr>
        <w:t>generateResultsDocument</w:t>
      </w:r>
      <w:proofErr w:type="spellEnd"/>
      <w:r w:rsidRPr="00FB58AE">
        <w:rPr>
          <w:rFonts w:ascii="Consolas" w:hAnsi="Consolas"/>
        </w:rPr>
        <w:t>(</w:t>
      </w:r>
      <w:proofErr w:type="spellStart"/>
      <w:r w:rsidRPr="00FB58AE">
        <w:rPr>
          <w:rFonts w:ascii="Consolas" w:hAnsi="Consolas"/>
        </w:rPr>
        <w:t>results,outputFolder</w:t>
      </w:r>
      <w:proofErr w:type="spellEnd"/>
      <w:r w:rsidRPr="00FB58AE">
        <w:rPr>
          <w:rFonts w:ascii="Consolas" w:hAnsi="Consolas"/>
        </w:rPr>
        <w:t xml:space="preserve">, authors=authors, </w:t>
      </w:r>
      <w:proofErr w:type="spellStart"/>
      <w:r w:rsidRPr="00FB58AE">
        <w:rPr>
          <w:rFonts w:ascii="Consolas" w:hAnsi="Consolas"/>
        </w:rPr>
        <w:t>databaseDescription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databaseDescription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databaseName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databaseName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databaseId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databaseId</w:t>
      </w:r>
      <w:proofErr w:type="spellEnd"/>
      <w:r w:rsidRPr="00FB58AE">
        <w:rPr>
          <w:rFonts w:ascii="Consolas" w:hAnsi="Consolas"/>
        </w:rPr>
        <w:t xml:space="preserve">, </w:t>
      </w:r>
      <w:proofErr w:type="spellStart"/>
      <w:r w:rsidRPr="00FB58AE">
        <w:rPr>
          <w:rFonts w:ascii="Consolas" w:hAnsi="Consolas"/>
        </w:rPr>
        <w:t>smallCellCount</w:t>
      </w:r>
      <w:proofErr w:type="spellEnd"/>
      <w:r w:rsidRPr="00FB58AE">
        <w:rPr>
          <w:rFonts w:ascii="Consolas" w:hAnsi="Consolas"/>
        </w:rPr>
        <w:t xml:space="preserve"> = </w:t>
      </w:r>
      <w:proofErr w:type="spellStart"/>
      <w:r w:rsidRPr="00FB58AE">
        <w:rPr>
          <w:rFonts w:ascii="Consolas" w:hAnsi="Consolas"/>
        </w:rPr>
        <w:t>smallCellCount</w:t>
      </w:r>
      <w:proofErr w:type="spellEnd"/>
      <w:r w:rsidRPr="00FB58AE">
        <w:rPr>
          <w:rFonts w:ascii="Consolas" w:hAnsi="Consolas"/>
        </w:rPr>
        <w:t>)</w:t>
      </w:r>
    </w:p>
    <w:p w14:paraId="0FCBFC2F" w14:textId="77777777" w:rsidR="002E26B7" w:rsidRDefault="002E26B7" w:rsidP="00E14621">
      <w:pPr>
        <w:pStyle w:val="Heading1"/>
        <w:spacing w:before="240"/>
      </w:pPr>
      <w:bookmarkStart w:id="26" w:name="_Toc152340113"/>
      <w:r>
        <w:t>Resources</w:t>
      </w:r>
      <w:bookmarkEnd w:id="26"/>
    </w:p>
    <w:p w14:paraId="1F9661C8" w14:textId="77777777" w:rsidR="002E26B7" w:rsidRPr="00FB58AE" w:rsidRDefault="002E26B7" w:rsidP="002E26B7">
      <w:pPr>
        <w:pStyle w:val="NormalWeb"/>
        <w:rPr>
          <w:rFonts w:asciiTheme="minorHAnsi" w:hAnsiTheme="minorHAnsi"/>
          <w:sz w:val="20"/>
          <w:szCs w:val="20"/>
        </w:rPr>
      </w:pPr>
      <w:r w:rsidRPr="00FB58AE">
        <w:rPr>
          <w:rFonts w:asciiTheme="minorHAnsi" w:hAnsiTheme="minorHAnsi"/>
          <w:sz w:val="20"/>
          <w:szCs w:val="20"/>
        </w:rPr>
        <w:t xml:space="preserve">Odysseus image - </w:t>
      </w:r>
      <w:hyperlink r:id="rId21" w:history="1">
        <w:r w:rsidRPr="00FB58AE">
          <w:rPr>
            <w:rStyle w:val="Hyperlink"/>
            <w:rFonts w:asciiTheme="minorHAnsi" w:hAnsiTheme="minorHAnsi"/>
            <w:sz w:val="20"/>
            <w:szCs w:val="20"/>
          </w:rPr>
          <w:t>https://console.cloud.google.com/marketplace/product/odysseusinc-public/ohdsi-atlas</w:t>
        </w:r>
      </w:hyperlink>
      <w:r w:rsidRPr="00FB58AE">
        <w:rPr>
          <w:rFonts w:asciiTheme="minorHAnsi" w:hAnsiTheme="minorHAnsi"/>
          <w:sz w:val="20"/>
          <w:szCs w:val="20"/>
        </w:rPr>
        <w:t xml:space="preserve"> </w:t>
      </w:r>
    </w:p>
    <w:p w14:paraId="6731ECCD" w14:textId="77777777" w:rsidR="002E26B7" w:rsidRPr="00FB58AE" w:rsidRDefault="002E26B7" w:rsidP="002E26B7">
      <w:pPr>
        <w:pStyle w:val="NormalWeb"/>
        <w:rPr>
          <w:rFonts w:asciiTheme="minorHAnsi" w:hAnsiTheme="minorHAnsi"/>
          <w:sz w:val="20"/>
          <w:szCs w:val="20"/>
        </w:rPr>
      </w:pPr>
      <w:r w:rsidRPr="00FB58AE">
        <w:rPr>
          <w:rFonts w:asciiTheme="minorHAnsi" w:hAnsiTheme="minorHAnsi"/>
          <w:sz w:val="20"/>
          <w:szCs w:val="20"/>
        </w:rPr>
        <w:t xml:space="preserve">Odysseus image documentation - </w:t>
      </w:r>
      <w:hyperlink r:id="rId22" w:history="1">
        <w:r w:rsidRPr="00FB58AE">
          <w:rPr>
            <w:rStyle w:val="Hyperlink"/>
            <w:rFonts w:asciiTheme="minorHAnsi" w:hAnsiTheme="minorHAnsi"/>
            <w:sz w:val="20"/>
            <w:szCs w:val="20"/>
          </w:rPr>
          <w:t>https://docs.odysseusinc.com/gcp/OHDSI_ATLAS_v2.7.8.pdf</w:t>
        </w:r>
      </w:hyperlink>
    </w:p>
    <w:p w14:paraId="015668B1" w14:textId="77777777" w:rsidR="002E26B7" w:rsidRDefault="002E26B7" w:rsidP="002E26B7">
      <w:pPr>
        <w:pStyle w:val="NormalWeb"/>
      </w:pPr>
      <w:proofErr w:type="spellStart"/>
      <w:r w:rsidRPr="00FB58AE">
        <w:rPr>
          <w:rFonts w:asciiTheme="minorHAnsi" w:hAnsiTheme="minorHAnsi"/>
          <w:sz w:val="20"/>
          <w:szCs w:val="20"/>
        </w:rPr>
        <w:t>SynPuf</w:t>
      </w:r>
      <w:proofErr w:type="spellEnd"/>
      <w:r w:rsidRPr="00FB58A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B58AE">
        <w:rPr>
          <w:rFonts w:asciiTheme="minorHAnsi" w:hAnsiTheme="minorHAnsi"/>
          <w:sz w:val="20"/>
          <w:szCs w:val="20"/>
        </w:rPr>
        <w:t>BigQuery</w:t>
      </w:r>
      <w:proofErr w:type="spellEnd"/>
      <w:r w:rsidRPr="00FB58AE">
        <w:rPr>
          <w:rFonts w:asciiTheme="minorHAnsi" w:hAnsiTheme="minorHAnsi"/>
          <w:sz w:val="20"/>
          <w:szCs w:val="20"/>
        </w:rPr>
        <w:t xml:space="preserve"> - </w:t>
      </w:r>
      <w:hyperlink r:id="rId23" w:history="1">
        <w:r w:rsidRPr="00FB58AE">
          <w:rPr>
            <w:rStyle w:val="Hyperlink"/>
            <w:rFonts w:asciiTheme="minorHAnsi" w:hAnsiTheme="minorHAnsi"/>
            <w:sz w:val="20"/>
            <w:szCs w:val="20"/>
          </w:rPr>
          <w:t>https://console.cloud.google.com/marketplace/product/hhs/synpuf?filter=solution-type:dataset&amp;q=omop&amp;id=c77e3443-4391-4aef-9e29-070e4301cba3&amp;project=great-firewall-290804</w:t>
        </w:r>
      </w:hyperlink>
      <w:r>
        <w:t xml:space="preserve"> </w:t>
      </w:r>
    </w:p>
    <w:bookmarkEnd w:id="5"/>
    <w:sectPr w:rsidR="002E26B7" w:rsidSect="00D13405">
      <w:headerReference w:type="default" r:id="rId24"/>
      <w:footerReference w:type="default" r:id="rId25"/>
      <w:footerReference w:type="first" r:id="rId26"/>
      <w:pgSz w:w="11906" w:h="16838" w:code="9"/>
      <w:pgMar w:top="1440" w:right="1440" w:bottom="1440" w:left="1440" w:header="68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52FA" w14:textId="77777777" w:rsidR="002E26B7" w:rsidRDefault="002E26B7" w:rsidP="00A524CF">
      <w:r>
        <w:separator/>
      </w:r>
    </w:p>
  </w:endnote>
  <w:endnote w:type="continuationSeparator" w:id="0">
    <w:p w14:paraId="4AC7FC92" w14:textId="77777777" w:rsidR="002E26B7" w:rsidRDefault="002E26B7" w:rsidP="00A5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EE18" w14:textId="77777777" w:rsidR="00CF1E92" w:rsidRDefault="00CF1E92" w:rsidP="005F29B0">
    <w:pPr>
      <w:pStyle w:val="Footer"/>
      <w:rPr>
        <w:rFonts w:ascii="Trenda Black" w:hAnsi="Trenda Black"/>
      </w:rPr>
    </w:pPr>
  </w:p>
  <w:p w14:paraId="058618D1" w14:textId="77777777" w:rsidR="00CF1E92" w:rsidRPr="00ED63F9" w:rsidRDefault="00CF1E92" w:rsidP="005F29B0">
    <w:pPr>
      <w:pStyle w:val="Footer"/>
      <w:rPr>
        <w:rFonts w:ascii="Trenda Black" w:hAnsi="Trenda Black"/>
      </w:rPr>
    </w:pPr>
  </w:p>
  <w:p w14:paraId="0472B46A" w14:textId="77777777" w:rsidR="00CF1E92" w:rsidRDefault="00CF1E92" w:rsidP="005F29B0">
    <w:pPr>
      <w:ind w:right="-567"/>
      <w:jc w:val="right"/>
    </w:pPr>
    <w:r w:rsidRPr="00BE4CA0">
      <w:rPr>
        <w:noProof/>
        <w:lang w:eastAsia="en-GB"/>
      </w:rPr>
      <w:drawing>
        <wp:inline distT="0" distB="0" distL="0" distR="0" wp14:anchorId="40F78102" wp14:editId="721D0D9A">
          <wp:extent cx="2790650" cy="548914"/>
          <wp:effectExtent l="19050" t="0" r="0" b="0"/>
          <wp:docPr id="17" name="Picture 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7344" cy="55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AADE" w14:textId="77777777" w:rsidR="00CF1E92" w:rsidRPr="000A41DF" w:rsidRDefault="00CF1E92" w:rsidP="00FE140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>
      <w:rPr>
        <w:rFonts w:asciiTheme="minorHAnsi" w:eastAsia="Calibri" w:hAnsiTheme="minorHAnsi"/>
        <w:color w:val="3A6AB2"/>
        <w:sz w:val="14"/>
      </w:rPr>
      <w:t>© 2019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>
      <w:rPr>
        <w:rFonts w:asciiTheme="minorHAnsi" w:eastAsia="Calibri" w:hAnsiTheme="minorHAnsi"/>
        <w:color w:val="3A6AB2"/>
        <w:sz w:val="14"/>
      </w:rPr>
      <w:t>Inc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7482CE47" w14:textId="77777777" w:rsidR="00CF1E92" w:rsidRPr="00497924" w:rsidRDefault="00CF1E92" w:rsidP="005F29B0">
    <w:pPr>
      <w:spacing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94AA" w14:textId="77777777" w:rsidR="00CF1E92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68879D"/>
        <w:sz w:val="14"/>
      </w:rPr>
    </w:pPr>
  </w:p>
  <w:p w14:paraId="1DB704A4" w14:textId="77777777" w:rsidR="00CF1E92" w:rsidRPr="000A41DF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 w:rsidRPr="000A41DF">
      <w:rPr>
        <w:rFonts w:asciiTheme="minorHAnsi" w:eastAsia="Calibri" w:hAnsiTheme="minorHAnsi"/>
        <w:color w:val="3A6AB2"/>
        <w:sz w:val="14"/>
      </w:rPr>
      <w:t>© 20</w:t>
    </w:r>
    <w:r w:rsidR="00C72119">
      <w:rPr>
        <w:rFonts w:asciiTheme="minorHAnsi" w:eastAsia="Calibri" w:hAnsiTheme="minorHAnsi"/>
        <w:color w:val="3A6AB2"/>
        <w:sz w:val="14"/>
      </w:rPr>
      <w:t>2</w:t>
    </w:r>
    <w:r w:rsidR="00B12653">
      <w:rPr>
        <w:rFonts w:asciiTheme="minorHAnsi" w:eastAsia="Calibri" w:hAnsiTheme="minorHAnsi"/>
        <w:color w:val="3A6AB2"/>
        <w:sz w:val="14"/>
      </w:rPr>
      <w:t>2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 w:rsidR="00AD3E14">
      <w:rPr>
        <w:rFonts w:asciiTheme="minorHAnsi" w:eastAsia="Calibri" w:hAnsiTheme="minorHAnsi"/>
        <w:color w:val="3A6AB2"/>
        <w:sz w:val="14"/>
      </w:rPr>
      <w:t>Ltd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1139DAFA" w14:textId="77777777" w:rsidR="00CF1E92" w:rsidRPr="000A41DF" w:rsidRDefault="00CF1E92" w:rsidP="000A41DF">
    <w:pPr>
      <w:spacing w:after="0"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EA31" w14:textId="035B1EB3" w:rsidR="000A41DF" w:rsidRPr="000A41DF" w:rsidRDefault="00491DA2" w:rsidP="00240E9C">
    <w:pPr>
      <w:pStyle w:val="Footer"/>
      <w:rPr>
        <w:color w:val="5985C4"/>
        <w:spacing w:val="6"/>
        <w:sz w:val="14"/>
        <w:szCs w:val="14"/>
      </w:rPr>
    </w:pPr>
    <w:sdt>
      <w:sdtPr>
        <w:rPr>
          <w:color w:val="5985C4"/>
          <w:spacing w:val="6"/>
          <w:sz w:val="14"/>
          <w:szCs w:val="14"/>
        </w:rPr>
        <w:alias w:val="Title"/>
        <w:tag w:val=""/>
        <w:id w:val="-20852104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26B7">
          <w:rPr>
            <w:color w:val="5985C4"/>
            <w:spacing w:val="6"/>
            <w:sz w:val="14"/>
            <w:szCs w:val="14"/>
          </w:rPr>
          <w:t>OMOP Transformation on GCP</w:t>
        </w:r>
      </w:sdtContent>
    </w:sdt>
    <w:r w:rsidR="000A41DF" w:rsidRPr="000A41DF">
      <w:rPr>
        <w:color w:val="5985C4"/>
        <w:spacing w:val="6"/>
        <w:sz w:val="14"/>
        <w:szCs w:val="14"/>
      </w:rPr>
      <w:t xml:space="preserve"> | Issue no: 1 (</w:t>
    </w:r>
    <w:r w:rsidR="00381FC9">
      <w:rPr>
        <w:color w:val="5985C4"/>
        <w:spacing w:val="6"/>
        <w:sz w:val="14"/>
        <w:szCs w:val="14"/>
      </w:rPr>
      <w:t>06 Sep</w:t>
    </w:r>
    <w:r w:rsidR="00BB2B81">
      <w:rPr>
        <w:color w:val="5985C4"/>
        <w:spacing w:val="6"/>
        <w:sz w:val="14"/>
        <w:szCs w:val="14"/>
      </w:rPr>
      <w:t xml:space="preserve"> </w:t>
    </w:r>
    <w:r w:rsidR="00381FC9">
      <w:rPr>
        <w:color w:val="5985C4"/>
        <w:spacing w:val="6"/>
        <w:sz w:val="14"/>
        <w:szCs w:val="14"/>
      </w:rPr>
      <w:t>2022</w:t>
    </w:r>
    <w:r w:rsidR="000A41DF" w:rsidRPr="000A41DF">
      <w:rPr>
        <w:color w:val="5985C4"/>
        <w:spacing w:val="6"/>
        <w:sz w:val="14"/>
        <w:szCs w:val="14"/>
      </w:rPr>
      <w:t>)</w:t>
    </w:r>
    <w:r w:rsidR="000A41DF" w:rsidRPr="000A41DF">
      <w:rPr>
        <w:color w:val="5985C4"/>
        <w:spacing w:val="6"/>
        <w:sz w:val="14"/>
        <w:szCs w:val="14"/>
      </w:rPr>
      <w:ptab w:relativeTo="margin" w:alignment="right" w:leader="none"/>
    </w:r>
    <w:r w:rsidR="000A41DF" w:rsidRPr="000A41DF">
      <w:rPr>
        <w:color w:val="5985C4"/>
        <w:spacing w:val="6"/>
        <w:sz w:val="14"/>
        <w:szCs w:val="14"/>
      </w:rPr>
      <w:t>Doc Type: Restricted</w:t>
    </w:r>
  </w:p>
  <w:p w14:paraId="4F222900" w14:textId="77777777" w:rsidR="000A41DF" w:rsidRPr="000A41DF" w:rsidRDefault="000A41DF" w:rsidP="00240E9C">
    <w:pPr>
      <w:pStyle w:val="Footer"/>
      <w:rPr>
        <w:color w:val="5985C4"/>
        <w:spacing w:val="6"/>
        <w:sz w:val="14"/>
        <w:szCs w:val="14"/>
      </w:rPr>
    </w:pPr>
    <w:r w:rsidRPr="000A41DF">
      <w:rPr>
        <w:color w:val="5985C4"/>
        <w:spacing w:val="6"/>
        <w:sz w:val="14"/>
        <w:szCs w:val="14"/>
      </w:rPr>
      <w:t>© 20</w:t>
    </w:r>
    <w:r w:rsidR="00C72119">
      <w:rPr>
        <w:color w:val="5985C4"/>
        <w:spacing w:val="6"/>
        <w:sz w:val="14"/>
        <w:szCs w:val="14"/>
      </w:rPr>
      <w:t>2</w:t>
    </w:r>
    <w:r w:rsidR="00B12653">
      <w:rPr>
        <w:color w:val="5985C4"/>
        <w:spacing w:val="6"/>
        <w:sz w:val="14"/>
        <w:szCs w:val="14"/>
      </w:rPr>
      <w:t>2</w:t>
    </w:r>
    <w:r w:rsidRPr="000A41DF">
      <w:rPr>
        <w:color w:val="5985C4"/>
        <w:spacing w:val="6"/>
        <w:sz w:val="14"/>
        <w:szCs w:val="14"/>
      </w:rPr>
      <w:t xml:space="preserve"> Imosphere Ltd. All rights reserved.</w:t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  <w:r w:rsidRPr="000A41DF">
      <w:rPr>
        <w:color w:val="5985C4"/>
        <w:spacing w:val="6"/>
        <w:sz w:val="14"/>
        <w:szCs w:val="14"/>
      </w:rPr>
      <w:t xml:space="preserve"> Page: </w:t>
    </w:r>
    <w:r w:rsidR="00E112B0" w:rsidRPr="000A41DF">
      <w:rPr>
        <w:color w:val="5985C4"/>
        <w:spacing w:val="6"/>
        <w:sz w:val="14"/>
        <w:szCs w:val="14"/>
      </w:rPr>
      <w:fldChar w:fldCharType="begin"/>
    </w:r>
    <w:r w:rsidRPr="000A41DF">
      <w:rPr>
        <w:color w:val="5985C4"/>
        <w:spacing w:val="6"/>
        <w:sz w:val="14"/>
        <w:szCs w:val="14"/>
      </w:rPr>
      <w:instrText xml:space="preserve"> PAGE   \* MERGEFORMAT </w:instrText>
    </w:r>
    <w:r w:rsidR="00E112B0" w:rsidRPr="000A41DF">
      <w:rPr>
        <w:color w:val="5985C4"/>
        <w:spacing w:val="6"/>
        <w:sz w:val="14"/>
        <w:szCs w:val="14"/>
      </w:rPr>
      <w:fldChar w:fldCharType="separate"/>
    </w:r>
    <w:r w:rsidR="00DA6615">
      <w:rPr>
        <w:noProof/>
        <w:color w:val="5985C4"/>
        <w:spacing w:val="6"/>
        <w:sz w:val="14"/>
        <w:szCs w:val="14"/>
      </w:rPr>
      <w:t>1</w:t>
    </w:r>
    <w:r w:rsidR="00E112B0" w:rsidRPr="000A41DF">
      <w:rPr>
        <w:color w:val="5985C4"/>
        <w:spacing w:val="6"/>
        <w:sz w:val="14"/>
        <w:szCs w:val="14"/>
      </w:rPr>
      <w:fldChar w:fldCharType="end"/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702A" w14:textId="77777777" w:rsidR="000A41DF" w:rsidRPr="004F54D8" w:rsidRDefault="000A41DF" w:rsidP="004F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0151" w14:textId="77777777" w:rsidR="002E26B7" w:rsidRDefault="002E26B7" w:rsidP="00A524CF">
      <w:r>
        <w:separator/>
      </w:r>
    </w:p>
  </w:footnote>
  <w:footnote w:type="continuationSeparator" w:id="0">
    <w:p w14:paraId="0FC700F1" w14:textId="77777777" w:rsidR="002E26B7" w:rsidRDefault="002E26B7" w:rsidP="00A5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F64A" w14:textId="77777777" w:rsidR="000A41DF" w:rsidRPr="00240E9C" w:rsidRDefault="000A41DF" w:rsidP="00240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623"/>
    <w:multiLevelType w:val="hybridMultilevel"/>
    <w:tmpl w:val="0DBC3A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E12"/>
    <w:multiLevelType w:val="hybridMultilevel"/>
    <w:tmpl w:val="7FF0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408"/>
    <w:multiLevelType w:val="hybridMultilevel"/>
    <w:tmpl w:val="CB24DAB4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pStyle w:val="NumberedHeading2"/>
      <w:lvlText w:val="1.%2"/>
      <w:lvlJc w:val="left"/>
      <w:pPr>
        <w:ind w:left="1440" w:hanging="360"/>
      </w:pPr>
      <w:rPr>
        <w:rFonts w:hint="default"/>
      </w:rPr>
    </w:lvl>
    <w:lvl w:ilvl="2" w:tplc="A22CF9AC">
      <w:start w:val="1"/>
      <w:numFmt w:val="decimal"/>
      <w:lvlText w:val="4.%3"/>
      <w:lvlJc w:val="left"/>
      <w:pPr>
        <w:ind w:left="2160" w:hanging="18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24E"/>
    <w:multiLevelType w:val="hybridMultilevel"/>
    <w:tmpl w:val="4480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F2858"/>
    <w:multiLevelType w:val="multilevel"/>
    <w:tmpl w:val="5DD2965A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Heading3"/>
      <w:lvlText w:val="1.%2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F4E572C"/>
    <w:multiLevelType w:val="hybridMultilevel"/>
    <w:tmpl w:val="D62A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B570B"/>
    <w:multiLevelType w:val="hybridMultilevel"/>
    <w:tmpl w:val="07689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3B6"/>
    <w:multiLevelType w:val="hybridMultilevel"/>
    <w:tmpl w:val="1F1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5A16"/>
    <w:multiLevelType w:val="hybridMultilevel"/>
    <w:tmpl w:val="870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34273"/>
    <w:multiLevelType w:val="hybridMultilevel"/>
    <w:tmpl w:val="E272D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20E45"/>
    <w:multiLevelType w:val="hybridMultilevel"/>
    <w:tmpl w:val="1A00D72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B02A0"/>
    <w:multiLevelType w:val="hybridMultilevel"/>
    <w:tmpl w:val="BE9C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33A5D"/>
    <w:multiLevelType w:val="hybridMultilevel"/>
    <w:tmpl w:val="73E48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3D50"/>
    <w:multiLevelType w:val="hybridMultilevel"/>
    <w:tmpl w:val="214C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2DA2">
      <w:numFmt w:val="bullet"/>
      <w:lvlText w:val="•"/>
      <w:lvlJc w:val="left"/>
      <w:pPr>
        <w:ind w:left="1800" w:hanging="720"/>
      </w:pPr>
      <w:rPr>
        <w:rFonts w:ascii="Verdana" w:eastAsia="Verdana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0617A"/>
    <w:multiLevelType w:val="hybridMultilevel"/>
    <w:tmpl w:val="6AAA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23834"/>
    <w:multiLevelType w:val="hybridMultilevel"/>
    <w:tmpl w:val="5218BE1C"/>
    <w:lvl w:ilvl="0" w:tplc="EBF6C79A">
      <w:start w:val="1"/>
      <w:numFmt w:val="decimal"/>
      <w:lvlText w:val="1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D501E"/>
    <w:multiLevelType w:val="hybridMultilevel"/>
    <w:tmpl w:val="CEC2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A3B7A"/>
    <w:multiLevelType w:val="hybridMultilevel"/>
    <w:tmpl w:val="F62EE0C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78802B9"/>
    <w:multiLevelType w:val="hybridMultilevel"/>
    <w:tmpl w:val="D994B70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611D57"/>
    <w:multiLevelType w:val="hybridMultilevel"/>
    <w:tmpl w:val="B11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0464F"/>
    <w:multiLevelType w:val="hybridMultilevel"/>
    <w:tmpl w:val="1ECCC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B68C3"/>
    <w:multiLevelType w:val="hybridMultilevel"/>
    <w:tmpl w:val="A4BC34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2456"/>
    <w:multiLevelType w:val="hybridMultilevel"/>
    <w:tmpl w:val="3F447E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D567B1B"/>
    <w:multiLevelType w:val="hybridMultilevel"/>
    <w:tmpl w:val="0B20397A"/>
    <w:lvl w:ilvl="0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39218C0"/>
    <w:multiLevelType w:val="hybridMultilevel"/>
    <w:tmpl w:val="95D0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E2A41"/>
    <w:multiLevelType w:val="hybridMultilevel"/>
    <w:tmpl w:val="39D27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76B7C"/>
    <w:multiLevelType w:val="hybridMultilevel"/>
    <w:tmpl w:val="9144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B71C4"/>
    <w:multiLevelType w:val="hybridMultilevel"/>
    <w:tmpl w:val="D24058BC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8B30517A">
      <w:start w:val="1"/>
      <w:numFmt w:val="decimal"/>
      <w:lvlText w:val="1.1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36152"/>
    <w:multiLevelType w:val="hybridMultilevel"/>
    <w:tmpl w:val="699CF00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708C3"/>
    <w:multiLevelType w:val="hybridMultilevel"/>
    <w:tmpl w:val="95FC5464"/>
    <w:lvl w:ilvl="0" w:tplc="D194D10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E7FEE"/>
    <w:multiLevelType w:val="hybridMultilevel"/>
    <w:tmpl w:val="3DA0B2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05667CA"/>
    <w:multiLevelType w:val="hybridMultilevel"/>
    <w:tmpl w:val="060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A2405"/>
    <w:multiLevelType w:val="hybridMultilevel"/>
    <w:tmpl w:val="1E9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C0821"/>
    <w:multiLevelType w:val="hybridMultilevel"/>
    <w:tmpl w:val="20A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E2EA8"/>
    <w:multiLevelType w:val="hybridMultilevel"/>
    <w:tmpl w:val="18B4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0703B"/>
    <w:multiLevelType w:val="hybridMultilevel"/>
    <w:tmpl w:val="B41AF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93674">
    <w:abstractNumId w:val="29"/>
  </w:num>
  <w:num w:numId="2" w16cid:durableId="210112742">
    <w:abstractNumId w:val="2"/>
  </w:num>
  <w:num w:numId="3" w16cid:durableId="1937397834">
    <w:abstractNumId w:val="2"/>
  </w:num>
  <w:num w:numId="4" w16cid:durableId="1391225487">
    <w:abstractNumId w:val="27"/>
  </w:num>
  <w:num w:numId="5" w16cid:durableId="1344744513">
    <w:abstractNumId w:val="15"/>
  </w:num>
  <w:num w:numId="6" w16cid:durableId="93939298">
    <w:abstractNumId w:val="4"/>
  </w:num>
  <w:num w:numId="7" w16cid:durableId="1096093130">
    <w:abstractNumId w:val="4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2160" w:hanging="180"/>
        </w:pPr>
        <w:rPr>
          <w:rFonts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 w16cid:durableId="916749233">
    <w:abstractNumId w:val="6"/>
  </w:num>
  <w:num w:numId="9" w16cid:durableId="822508523">
    <w:abstractNumId w:val="35"/>
  </w:num>
  <w:num w:numId="10" w16cid:durableId="1469858524">
    <w:abstractNumId w:val="5"/>
  </w:num>
  <w:num w:numId="11" w16cid:durableId="175584100">
    <w:abstractNumId w:val="21"/>
  </w:num>
  <w:num w:numId="12" w16cid:durableId="1853300055">
    <w:abstractNumId w:val="25"/>
  </w:num>
  <w:num w:numId="13" w16cid:durableId="2075426591">
    <w:abstractNumId w:val="11"/>
  </w:num>
  <w:num w:numId="14" w16cid:durableId="1762944312">
    <w:abstractNumId w:val="20"/>
  </w:num>
  <w:num w:numId="15" w16cid:durableId="852113506">
    <w:abstractNumId w:val="26"/>
  </w:num>
  <w:num w:numId="16" w16cid:durableId="474030094">
    <w:abstractNumId w:val="16"/>
  </w:num>
  <w:num w:numId="17" w16cid:durableId="617107712">
    <w:abstractNumId w:val="24"/>
  </w:num>
  <w:num w:numId="18" w16cid:durableId="398285948">
    <w:abstractNumId w:val="13"/>
  </w:num>
  <w:num w:numId="19" w16cid:durableId="1960598758">
    <w:abstractNumId w:val="23"/>
  </w:num>
  <w:num w:numId="20" w16cid:durableId="1769347310">
    <w:abstractNumId w:val="14"/>
  </w:num>
  <w:num w:numId="21" w16cid:durableId="1115294989">
    <w:abstractNumId w:val="3"/>
  </w:num>
  <w:num w:numId="22" w16cid:durableId="1643267884">
    <w:abstractNumId w:val="12"/>
  </w:num>
  <w:num w:numId="23" w16cid:durableId="69928310">
    <w:abstractNumId w:val="18"/>
  </w:num>
  <w:num w:numId="24" w16cid:durableId="582227532">
    <w:abstractNumId w:val="0"/>
  </w:num>
  <w:num w:numId="25" w16cid:durableId="918906394">
    <w:abstractNumId w:val="9"/>
  </w:num>
  <w:num w:numId="26" w16cid:durableId="474614687">
    <w:abstractNumId w:val="19"/>
  </w:num>
  <w:num w:numId="27" w16cid:durableId="1625119100">
    <w:abstractNumId w:val="7"/>
  </w:num>
  <w:num w:numId="28" w16cid:durableId="1075123923">
    <w:abstractNumId w:val="17"/>
  </w:num>
  <w:num w:numId="29" w16cid:durableId="1305968381">
    <w:abstractNumId w:val="31"/>
  </w:num>
  <w:num w:numId="30" w16cid:durableId="1997371347">
    <w:abstractNumId w:val="8"/>
  </w:num>
  <w:num w:numId="31" w16cid:durableId="2080982066">
    <w:abstractNumId w:val="34"/>
  </w:num>
  <w:num w:numId="32" w16cid:durableId="811601214">
    <w:abstractNumId w:val="1"/>
  </w:num>
  <w:num w:numId="33" w16cid:durableId="582616320">
    <w:abstractNumId w:val="28"/>
  </w:num>
  <w:num w:numId="34" w16cid:durableId="317347835">
    <w:abstractNumId w:val="10"/>
  </w:num>
  <w:num w:numId="35" w16cid:durableId="845292189">
    <w:abstractNumId w:val="22"/>
  </w:num>
  <w:num w:numId="36" w16cid:durableId="498084554">
    <w:abstractNumId w:val="30"/>
  </w:num>
  <w:num w:numId="37" w16cid:durableId="11344414">
    <w:abstractNumId w:val="33"/>
  </w:num>
  <w:num w:numId="38" w16cid:durableId="17415633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>
      <o:colormru v:ext="edit" colors="#e8e8e8,#b2c6e4,#f6b0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B7"/>
    <w:rsid w:val="0001088A"/>
    <w:rsid w:val="00013D1B"/>
    <w:rsid w:val="0002794A"/>
    <w:rsid w:val="00033F37"/>
    <w:rsid w:val="00034428"/>
    <w:rsid w:val="00037E19"/>
    <w:rsid w:val="00050E91"/>
    <w:rsid w:val="000543AA"/>
    <w:rsid w:val="00057F61"/>
    <w:rsid w:val="000765B0"/>
    <w:rsid w:val="000913B0"/>
    <w:rsid w:val="00092C35"/>
    <w:rsid w:val="00097882"/>
    <w:rsid w:val="000A41DF"/>
    <w:rsid w:val="000B50EC"/>
    <w:rsid w:val="000D6556"/>
    <w:rsid w:val="000E77F5"/>
    <w:rsid w:val="000F2584"/>
    <w:rsid w:val="000F61DE"/>
    <w:rsid w:val="000F663D"/>
    <w:rsid w:val="0010179E"/>
    <w:rsid w:val="00112776"/>
    <w:rsid w:val="001200EA"/>
    <w:rsid w:val="0012477E"/>
    <w:rsid w:val="00150C56"/>
    <w:rsid w:val="00162EBB"/>
    <w:rsid w:val="00167CFC"/>
    <w:rsid w:val="001857AC"/>
    <w:rsid w:val="001A4FFA"/>
    <w:rsid w:val="001A58B0"/>
    <w:rsid w:val="001A6733"/>
    <w:rsid w:val="001B355D"/>
    <w:rsid w:val="001C0C53"/>
    <w:rsid w:val="001D03C2"/>
    <w:rsid w:val="001D19E4"/>
    <w:rsid w:val="001D2112"/>
    <w:rsid w:val="001D2BF8"/>
    <w:rsid w:val="001F6408"/>
    <w:rsid w:val="0020542A"/>
    <w:rsid w:val="00212833"/>
    <w:rsid w:val="002131D8"/>
    <w:rsid w:val="00214D08"/>
    <w:rsid w:val="002201A9"/>
    <w:rsid w:val="0022492F"/>
    <w:rsid w:val="00240E9C"/>
    <w:rsid w:val="002538D3"/>
    <w:rsid w:val="002719EE"/>
    <w:rsid w:val="00293A87"/>
    <w:rsid w:val="002A28D5"/>
    <w:rsid w:val="002B541E"/>
    <w:rsid w:val="002B5922"/>
    <w:rsid w:val="002C093B"/>
    <w:rsid w:val="002D2B8A"/>
    <w:rsid w:val="002E26B7"/>
    <w:rsid w:val="002E768D"/>
    <w:rsid w:val="002F5CFB"/>
    <w:rsid w:val="003060CE"/>
    <w:rsid w:val="00311F11"/>
    <w:rsid w:val="00314BAF"/>
    <w:rsid w:val="00322A21"/>
    <w:rsid w:val="00327177"/>
    <w:rsid w:val="003278AB"/>
    <w:rsid w:val="00332EA1"/>
    <w:rsid w:val="00334F86"/>
    <w:rsid w:val="003621A1"/>
    <w:rsid w:val="00362D5A"/>
    <w:rsid w:val="003672C5"/>
    <w:rsid w:val="003711A9"/>
    <w:rsid w:val="003801E9"/>
    <w:rsid w:val="00381FC9"/>
    <w:rsid w:val="003869F5"/>
    <w:rsid w:val="00390170"/>
    <w:rsid w:val="003C4473"/>
    <w:rsid w:val="003D77C1"/>
    <w:rsid w:val="003E17AE"/>
    <w:rsid w:val="003F71C2"/>
    <w:rsid w:val="004004F3"/>
    <w:rsid w:val="004028AA"/>
    <w:rsid w:val="00403740"/>
    <w:rsid w:val="00411DD1"/>
    <w:rsid w:val="004133C8"/>
    <w:rsid w:val="004241A2"/>
    <w:rsid w:val="004340FC"/>
    <w:rsid w:val="004426CC"/>
    <w:rsid w:val="004433EC"/>
    <w:rsid w:val="004538D8"/>
    <w:rsid w:val="00470BF6"/>
    <w:rsid w:val="0047123F"/>
    <w:rsid w:val="00475267"/>
    <w:rsid w:val="004806F8"/>
    <w:rsid w:val="00481441"/>
    <w:rsid w:val="00481E46"/>
    <w:rsid w:val="00491DA2"/>
    <w:rsid w:val="004A65C6"/>
    <w:rsid w:val="004B623B"/>
    <w:rsid w:val="004C01B5"/>
    <w:rsid w:val="004D1030"/>
    <w:rsid w:val="004D2E5E"/>
    <w:rsid w:val="004D4553"/>
    <w:rsid w:val="004D6F06"/>
    <w:rsid w:val="004D78B1"/>
    <w:rsid w:val="004E224F"/>
    <w:rsid w:val="004E572F"/>
    <w:rsid w:val="004F54D8"/>
    <w:rsid w:val="0051265E"/>
    <w:rsid w:val="0052298A"/>
    <w:rsid w:val="00524EB7"/>
    <w:rsid w:val="00545E24"/>
    <w:rsid w:val="0056314B"/>
    <w:rsid w:val="005668AC"/>
    <w:rsid w:val="005730E3"/>
    <w:rsid w:val="00574583"/>
    <w:rsid w:val="00586E3E"/>
    <w:rsid w:val="005A024A"/>
    <w:rsid w:val="005B0BA4"/>
    <w:rsid w:val="005B3EF3"/>
    <w:rsid w:val="005C7903"/>
    <w:rsid w:val="005D16BA"/>
    <w:rsid w:val="005D2E17"/>
    <w:rsid w:val="005D31B7"/>
    <w:rsid w:val="005D567E"/>
    <w:rsid w:val="005E1BE3"/>
    <w:rsid w:val="005F29B0"/>
    <w:rsid w:val="005F6F36"/>
    <w:rsid w:val="00625F7B"/>
    <w:rsid w:val="006300A8"/>
    <w:rsid w:val="00635A03"/>
    <w:rsid w:val="00637A10"/>
    <w:rsid w:val="00666FB3"/>
    <w:rsid w:val="006B59A1"/>
    <w:rsid w:val="006C3253"/>
    <w:rsid w:val="006D448E"/>
    <w:rsid w:val="006D6AFC"/>
    <w:rsid w:val="006D6F47"/>
    <w:rsid w:val="006F20D3"/>
    <w:rsid w:val="00707A0D"/>
    <w:rsid w:val="007105DC"/>
    <w:rsid w:val="00711CDB"/>
    <w:rsid w:val="0073357C"/>
    <w:rsid w:val="0074212C"/>
    <w:rsid w:val="00744A88"/>
    <w:rsid w:val="00761369"/>
    <w:rsid w:val="00766566"/>
    <w:rsid w:val="00767A02"/>
    <w:rsid w:val="007820BD"/>
    <w:rsid w:val="007873DA"/>
    <w:rsid w:val="007A1005"/>
    <w:rsid w:val="007B7436"/>
    <w:rsid w:val="007B7C0A"/>
    <w:rsid w:val="007C05D6"/>
    <w:rsid w:val="007C1F92"/>
    <w:rsid w:val="007E712D"/>
    <w:rsid w:val="00800025"/>
    <w:rsid w:val="00805D55"/>
    <w:rsid w:val="00816FE4"/>
    <w:rsid w:val="008178AE"/>
    <w:rsid w:val="008350FC"/>
    <w:rsid w:val="00835680"/>
    <w:rsid w:val="00836315"/>
    <w:rsid w:val="008549F4"/>
    <w:rsid w:val="00860653"/>
    <w:rsid w:val="00874119"/>
    <w:rsid w:val="00881CB6"/>
    <w:rsid w:val="00890A31"/>
    <w:rsid w:val="00897149"/>
    <w:rsid w:val="008A281A"/>
    <w:rsid w:val="008A4F0C"/>
    <w:rsid w:val="008A7B4A"/>
    <w:rsid w:val="008B32ED"/>
    <w:rsid w:val="008F7C1B"/>
    <w:rsid w:val="00925FC6"/>
    <w:rsid w:val="0093394F"/>
    <w:rsid w:val="00976C75"/>
    <w:rsid w:val="00985D63"/>
    <w:rsid w:val="009928FB"/>
    <w:rsid w:val="00996514"/>
    <w:rsid w:val="009A07A1"/>
    <w:rsid w:val="009A5C92"/>
    <w:rsid w:val="009B1F9C"/>
    <w:rsid w:val="009B588A"/>
    <w:rsid w:val="009B64A0"/>
    <w:rsid w:val="009C26CD"/>
    <w:rsid w:val="009C543E"/>
    <w:rsid w:val="009D02CA"/>
    <w:rsid w:val="009D5181"/>
    <w:rsid w:val="009E05D6"/>
    <w:rsid w:val="009E3D2F"/>
    <w:rsid w:val="009E6882"/>
    <w:rsid w:val="009E7C3C"/>
    <w:rsid w:val="009F0C1F"/>
    <w:rsid w:val="009F3492"/>
    <w:rsid w:val="009F71AA"/>
    <w:rsid w:val="00A01B58"/>
    <w:rsid w:val="00A07681"/>
    <w:rsid w:val="00A13034"/>
    <w:rsid w:val="00A24E72"/>
    <w:rsid w:val="00A40327"/>
    <w:rsid w:val="00A4055D"/>
    <w:rsid w:val="00A469B2"/>
    <w:rsid w:val="00A47F21"/>
    <w:rsid w:val="00A524CF"/>
    <w:rsid w:val="00A67AF1"/>
    <w:rsid w:val="00A81138"/>
    <w:rsid w:val="00A91ABF"/>
    <w:rsid w:val="00AA3DF7"/>
    <w:rsid w:val="00AC3BA6"/>
    <w:rsid w:val="00AD2A8E"/>
    <w:rsid w:val="00AD3E14"/>
    <w:rsid w:val="00AD7AAC"/>
    <w:rsid w:val="00AE2845"/>
    <w:rsid w:val="00AE36C8"/>
    <w:rsid w:val="00AF0AA5"/>
    <w:rsid w:val="00B067CE"/>
    <w:rsid w:val="00B101BB"/>
    <w:rsid w:val="00B12653"/>
    <w:rsid w:val="00B33A93"/>
    <w:rsid w:val="00B4052C"/>
    <w:rsid w:val="00B43D32"/>
    <w:rsid w:val="00B47FF8"/>
    <w:rsid w:val="00B541BB"/>
    <w:rsid w:val="00B61000"/>
    <w:rsid w:val="00B64B38"/>
    <w:rsid w:val="00B70BA4"/>
    <w:rsid w:val="00B83288"/>
    <w:rsid w:val="00B83B8B"/>
    <w:rsid w:val="00BA1996"/>
    <w:rsid w:val="00BA651D"/>
    <w:rsid w:val="00BB2B81"/>
    <w:rsid w:val="00BB3334"/>
    <w:rsid w:val="00BB5856"/>
    <w:rsid w:val="00BE0EC4"/>
    <w:rsid w:val="00BF35E2"/>
    <w:rsid w:val="00BF60FD"/>
    <w:rsid w:val="00C142A6"/>
    <w:rsid w:val="00C33A09"/>
    <w:rsid w:val="00C42F6D"/>
    <w:rsid w:val="00C53B4F"/>
    <w:rsid w:val="00C57582"/>
    <w:rsid w:val="00C609D7"/>
    <w:rsid w:val="00C72119"/>
    <w:rsid w:val="00C72997"/>
    <w:rsid w:val="00C8337F"/>
    <w:rsid w:val="00C96510"/>
    <w:rsid w:val="00CA2DB9"/>
    <w:rsid w:val="00CA69D4"/>
    <w:rsid w:val="00CA6AD4"/>
    <w:rsid w:val="00CB4883"/>
    <w:rsid w:val="00CC3210"/>
    <w:rsid w:val="00CC47C7"/>
    <w:rsid w:val="00CC58B6"/>
    <w:rsid w:val="00CC5E1D"/>
    <w:rsid w:val="00CD0200"/>
    <w:rsid w:val="00CD4925"/>
    <w:rsid w:val="00CD4D2E"/>
    <w:rsid w:val="00CD77F5"/>
    <w:rsid w:val="00CE1874"/>
    <w:rsid w:val="00CE1D90"/>
    <w:rsid w:val="00CF1E92"/>
    <w:rsid w:val="00D01A02"/>
    <w:rsid w:val="00D11F21"/>
    <w:rsid w:val="00D13405"/>
    <w:rsid w:val="00D17C0B"/>
    <w:rsid w:val="00D21BD4"/>
    <w:rsid w:val="00D3125E"/>
    <w:rsid w:val="00D33491"/>
    <w:rsid w:val="00D35521"/>
    <w:rsid w:val="00D46EB6"/>
    <w:rsid w:val="00D63A93"/>
    <w:rsid w:val="00D67E0E"/>
    <w:rsid w:val="00D72E82"/>
    <w:rsid w:val="00D76963"/>
    <w:rsid w:val="00D86379"/>
    <w:rsid w:val="00D94FE7"/>
    <w:rsid w:val="00DA293D"/>
    <w:rsid w:val="00DA6615"/>
    <w:rsid w:val="00DB335B"/>
    <w:rsid w:val="00DB5CEF"/>
    <w:rsid w:val="00DF17CA"/>
    <w:rsid w:val="00DF22E9"/>
    <w:rsid w:val="00DF5AF2"/>
    <w:rsid w:val="00E112B0"/>
    <w:rsid w:val="00E12842"/>
    <w:rsid w:val="00E14621"/>
    <w:rsid w:val="00E175DE"/>
    <w:rsid w:val="00E25BB3"/>
    <w:rsid w:val="00E27141"/>
    <w:rsid w:val="00E302BB"/>
    <w:rsid w:val="00E36E2F"/>
    <w:rsid w:val="00E403AD"/>
    <w:rsid w:val="00E53FB9"/>
    <w:rsid w:val="00E70E92"/>
    <w:rsid w:val="00E75B06"/>
    <w:rsid w:val="00E77608"/>
    <w:rsid w:val="00E96876"/>
    <w:rsid w:val="00E96AC5"/>
    <w:rsid w:val="00EA72E3"/>
    <w:rsid w:val="00EC037A"/>
    <w:rsid w:val="00EC5D8D"/>
    <w:rsid w:val="00EE630E"/>
    <w:rsid w:val="00EF78B5"/>
    <w:rsid w:val="00F10CD6"/>
    <w:rsid w:val="00F14891"/>
    <w:rsid w:val="00F14F38"/>
    <w:rsid w:val="00F2291D"/>
    <w:rsid w:val="00F62745"/>
    <w:rsid w:val="00F73E5D"/>
    <w:rsid w:val="00F90AC7"/>
    <w:rsid w:val="00F945F2"/>
    <w:rsid w:val="00FB21E1"/>
    <w:rsid w:val="00FB57B7"/>
    <w:rsid w:val="00FB58AE"/>
    <w:rsid w:val="00FC42EF"/>
    <w:rsid w:val="00FC471F"/>
    <w:rsid w:val="00FC55E9"/>
    <w:rsid w:val="00FD62B8"/>
    <w:rsid w:val="00FE1401"/>
    <w:rsid w:val="00FE5DDE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8e8e8,#b2c6e4,#f6b0c2"/>
    </o:shapedefaults>
    <o:shapelayout v:ext="edit">
      <o:idmap v:ext="edit" data="2"/>
    </o:shapelayout>
  </w:shapeDefaults>
  <w:decimalSymbol w:val="."/>
  <w:listSeparator w:val=","/>
  <w14:docId w14:val="1148D413"/>
  <w15:docId w15:val="{49C8DF57-0BA4-4E40-A490-97B7DD48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08"/>
    <w:pPr>
      <w:spacing w:after="200" w:line="288" w:lineRule="auto"/>
    </w:pPr>
    <w:rPr>
      <w:color w:val="403F3F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214D08"/>
    <w:pPr>
      <w:keepNext/>
      <w:keepLines/>
      <w:numPr>
        <w:numId w:val="6"/>
      </w:numPr>
      <w:spacing w:line="360" w:lineRule="auto"/>
      <w:ind w:left="567" w:hanging="567"/>
      <w:outlineLvl w:val="0"/>
    </w:pPr>
    <w:rPr>
      <w:rFonts w:eastAsia="Times New Roman"/>
      <w:b/>
      <w:bCs/>
      <w:color w:val="3A6AB2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4D08"/>
    <w:pPr>
      <w:numPr>
        <w:ilvl w:val="1"/>
      </w:numPr>
      <w:ind w:left="426" w:hanging="426"/>
      <w:outlineLvl w:val="1"/>
    </w:pPr>
    <w:rPr>
      <w:color w:val="5985C4"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40FC"/>
    <w:pPr>
      <w:numPr>
        <w:ilvl w:val="2"/>
        <w:numId w:val="7"/>
      </w:numPr>
      <w:spacing w:before="240"/>
      <w:ind w:left="851" w:hanging="851"/>
      <w:outlineLvl w:val="2"/>
    </w:pPr>
    <w:rPr>
      <w:b w:val="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0FC"/>
    <w:pPr>
      <w:keepNext/>
      <w:keepLines/>
      <w:spacing w:before="200" w:after="0"/>
      <w:outlineLvl w:val="3"/>
    </w:pPr>
    <w:rPr>
      <w:rFonts w:eastAsia="Times New Roman"/>
      <w:bCs/>
      <w:iCs/>
      <w:color w:val="68879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2678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4C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14D08"/>
    <w:rPr>
      <w:rFonts w:eastAsia="Times New Roman"/>
      <w:b/>
      <w:bCs/>
      <w:color w:val="3A6AB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14D08"/>
    <w:rPr>
      <w:rFonts w:eastAsia="Times New Roman"/>
      <w:b/>
      <w:bCs/>
      <w:color w:val="5985C4"/>
      <w:sz w:val="26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340FC"/>
    <w:pPr>
      <w:spacing w:after="300" w:line="240" w:lineRule="auto"/>
      <w:contextualSpacing/>
    </w:pPr>
    <w:rPr>
      <w:rFonts w:eastAsia="Times New Roman"/>
      <w:b/>
      <w:color w:val="3A6AB2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4340FC"/>
    <w:rPr>
      <w:rFonts w:eastAsia="Times New Roman"/>
      <w:b/>
      <w:color w:val="3A6AB2"/>
      <w:spacing w:val="5"/>
      <w:kern w:val="28"/>
      <w:sz w:val="48"/>
      <w:szCs w:val="52"/>
      <w:lang w:eastAsia="en-US"/>
    </w:rPr>
  </w:style>
  <w:style w:type="paragraph" w:styleId="NoSpacing">
    <w:name w:val="No Spacing"/>
    <w:link w:val="NoSpacingChar"/>
    <w:uiPriority w:val="1"/>
    <w:rsid w:val="007B7436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7B7436"/>
    <w:rPr>
      <w:rFonts w:eastAsia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74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4340FC"/>
    <w:rPr>
      <w:rFonts w:eastAsia="Times New Roman"/>
      <w:bCs/>
      <w:color w:val="5985C4"/>
      <w:sz w:val="24"/>
      <w:szCs w:val="28"/>
      <w:lang w:eastAsia="en-US"/>
    </w:rPr>
  </w:style>
  <w:style w:type="character" w:styleId="PlaceholderText">
    <w:name w:val="Placeholder Text"/>
    <w:uiPriority w:val="99"/>
    <w:semiHidden/>
    <w:rsid w:val="00F14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1489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14891"/>
    <w:rPr>
      <w:sz w:val="20"/>
    </w:rPr>
  </w:style>
  <w:style w:type="character" w:customStyle="1" w:styleId="Heading4Char">
    <w:name w:val="Heading 4 Char"/>
    <w:link w:val="Heading4"/>
    <w:uiPriority w:val="9"/>
    <w:rsid w:val="004340FC"/>
    <w:rPr>
      <w:rFonts w:eastAsia="Times New Roman"/>
      <w:bCs/>
      <w:iCs/>
      <w:color w:val="68879D"/>
      <w:szCs w:val="22"/>
      <w:lang w:eastAsia="en-US"/>
    </w:rPr>
  </w:style>
  <w:style w:type="table" w:styleId="TableGrid">
    <w:name w:val="Table Grid"/>
    <w:basedOn w:val="TableNormal"/>
    <w:uiPriority w:val="59"/>
    <w:rsid w:val="00F10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2A6"/>
    <w:pPr>
      <w:numPr>
        <w:numId w:val="1"/>
      </w:numPr>
      <w:spacing w:after="120"/>
      <w:ind w:left="714" w:hanging="357"/>
    </w:pPr>
  </w:style>
  <w:style w:type="paragraph" w:styleId="TOCHeading">
    <w:name w:val="TOC Heading"/>
    <w:basedOn w:val="Heading1"/>
    <w:next w:val="Normal"/>
    <w:uiPriority w:val="39"/>
    <w:unhideWhenUsed/>
    <w:rsid w:val="00E96876"/>
    <w:pPr>
      <w:spacing w:line="276" w:lineRule="auto"/>
      <w:outlineLvl w:val="9"/>
    </w:pPr>
    <w:rPr>
      <w:rFonts w:asciiTheme="majorHAnsi" w:eastAsiaTheme="majorEastAsia" w:hAnsiTheme="majorHAnsi" w:cstheme="majorBidi"/>
      <w:color w:val="38619D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96876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96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687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96876"/>
    <w:rPr>
      <w:color w:val="226EE0" w:themeColor="hyperlink"/>
      <w:u w:val="single"/>
    </w:rPr>
  </w:style>
  <w:style w:type="paragraph" w:customStyle="1" w:styleId="Contents">
    <w:name w:val="Contents"/>
    <w:basedOn w:val="Normal"/>
    <w:link w:val="ContentsChar"/>
    <w:qFormat/>
    <w:rsid w:val="000A41DF"/>
    <w:pPr>
      <w:spacing w:after="240"/>
    </w:pPr>
    <w:rPr>
      <w:rFonts w:eastAsiaTheme="majorEastAsia"/>
      <w:b/>
      <w:bCs/>
      <w:color w:val="3A6AB2"/>
      <w:sz w:val="26"/>
      <w:szCs w:val="26"/>
    </w:rPr>
  </w:style>
  <w:style w:type="paragraph" w:styleId="Subtitle">
    <w:name w:val="Subtitle"/>
    <w:next w:val="Normal"/>
    <w:link w:val="SubtitleChar"/>
    <w:uiPriority w:val="11"/>
    <w:qFormat/>
    <w:rsid w:val="004340FC"/>
    <w:rPr>
      <w:rFonts w:eastAsia="Times New Roman"/>
      <w:bCs/>
      <w:color w:val="E83C6A"/>
      <w:sz w:val="28"/>
      <w:szCs w:val="22"/>
      <w:lang w:eastAsia="en-US"/>
    </w:rPr>
  </w:style>
  <w:style w:type="character" w:customStyle="1" w:styleId="ContentsChar">
    <w:name w:val="Contents Char"/>
    <w:basedOn w:val="Heading2Char"/>
    <w:link w:val="Contents"/>
    <w:rsid w:val="000A41DF"/>
    <w:rPr>
      <w:rFonts w:eastAsiaTheme="majorEastAsia"/>
      <w:b/>
      <w:bCs/>
      <w:color w:val="3A6AB2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340FC"/>
    <w:rPr>
      <w:rFonts w:eastAsia="Times New Roman"/>
      <w:bCs/>
      <w:color w:val="E83C6A"/>
      <w:sz w:val="28"/>
      <w:szCs w:val="22"/>
      <w:lang w:eastAsia="en-US"/>
    </w:rPr>
  </w:style>
  <w:style w:type="paragraph" w:customStyle="1" w:styleId="NumberedHeading2">
    <w:name w:val="Numbered Heading 2"/>
    <w:basedOn w:val="Normal"/>
    <w:rsid w:val="00B067CE"/>
    <w:pPr>
      <w:numPr>
        <w:ilvl w:val="1"/>
        <w:numId w:val="2"/>
      </w:numPr>
    </w:pPr>
  </w:style>
  <w:style w:type="table" w:customStyle="1" w:styleId="Style1">
    <w:name w:val="Style1"/>
    <w:basedOn w:val="TableGrid3"/>
    <w:uiPriority w:val="99"/>
    <w:rsid w:val="00C142A6"/>
    <w:tblPr>
      <w:tblBorders>
        <w:top w:val="single" w:sz="4" w:space="0" w:color="5985C4"/>
        <w:left w:val="single" w:sz="4" w:space="0" w:color="5985C4"/>
        <w:bottom w:val="single" w:sz="4" w:space="0" w:color="5985C4"/>
        <w:right w:val="single" w:sz="4" w:space="0" w:color="5985C4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vAlign w:val="center"/>
    </w:tcPr>
    <w:tblStylePr w:type="firstRow">
      <w:rPr>
        <w:b/>
        <w:color w:val="FFFFFF" w:themeColor="background1"/>
      </w:rPr>
      <w:tblPr/>
      <w:tcPr>
        <w:tcBorders>
          <w:bottom w:val="single" w:sz="4" w:space="0" w:color="5985C4"/>
          <w:tl2br w:val="none" w:sz="0" w:space="0" w:color="auto"/>
          <w:tr2bl w:val="none" w:sz="0" w:space="0" w:color="auto"/>
        </w:tcBorders>
        <w:shd w:val="clear" w:color="auto" w:fill="5985C4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14D08"/>
    <w:pPr>
      <w:spacing w:after="200"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340FC"/>
    <w:rPr>
      <w:rFonts w:asciiTheme="majorHAnsi" w:eastAsiaTheme="majorEastAsia" w:hAnsiTheme="majorHAnsi" w:cstheme="majorBidi"/>
      <w:color w:val="426782"/>
      <w:szCs w:val="22"/>
      <w:lang w:eastAsia="en-US"/>
    </w:rPr>
  </w:style>
  <w:style w:type="table" w:styleId="TableList4">
    <w:name w:val="Table List 4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3">
    <w:name w:val="Table Grid 3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FC"/>
    <w:rPr>
      <w:rFonts w:asciiTheme="majorHAnsi" w:eastAsiaTheme="majorEastAsia" w:hAnsiTheme="majorHAnsi" w:cstheme="majorBidi"/>
      <w:color w:val="264C68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4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1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1F"/>
    <w:rPr>
      <w:color w:val="403F3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1F"/>
    <w:rPr>
      <w:b/>
      <w:bCs/>
      <w:color w:val="403F3F"/>
      <w:lang w:eastAsia="en-US"/>
    </w:rPr>
  </w:style>
  <w:style w:type="character" w:customStyle="1" w:styleId="c-messagesender">
    <w:name w:val="c-message__sender"/>
    <w:basedOn w:val="DefaultParagraphFont"/>
    <w:rsid w:val="00BF60FD"/>
  </w:style>
  <w:style w:type="character" w:customStyle="1" w:styleId="c-timestamplabel">
    <w:name w:val="c-timestamp__label"/>
    <w:basedOn w:val="DefaultParagraphFont"/>
    <w:rsid w:val="00BF60FD"/>
  </w:style>
  <w:style w:type="character" w:customStyle="1" w:styleId="c-messagebody">
    <w:name w:val="c-message__body"/>
    <w:basedOn w:val="DefaultParagraphFont"/>
    <w:rsid w:val="00BF60FD"/>
  </w:style>
  <w:style w:type="paragraph" w:styleId="BodyText">
    <w:name w:val="Body Text"/>
    <w:basedOn w:val="Normal"/>
    <w:link w:val="BodyTextChar"/>
    <w:uiPriority w:val="1"/>
    <w:qFormat/>
    <w:rsid w:val="00FE1401"/>
    <w:pPr>
      <w:widowControl w:val="0"/>
      <w:autoSpaceDE w:val="0"/>
      <w:autoSpaceDN w:val="0"/>
      <w:spacing w:after="0" w:line="240" w:lineRule="auto"/>
    </w:pPr>
    <w:rPr>
      <w:rFonts w:ascii="Trenda Bold" w:eastAsia="Trenda Bold" w:hAnsi="Trenda Bold" w:cs="Trenda Bold"/>
      <w:b/>
      <w:bCs/>
      <w:color w:val="auto"/>
      <w:sz w:val="48"/>
      <w:szCs w:val="48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FE1401"/>
    <w:rPr>
      <w:rFonts w:ascii="Trenda Bold" w:eastAsia="Trenda Bold" w:hAnsi="Trenda Bold" w:cs="Trenda Bold"/>
      <w:b/>
      <w:bCs/>
      <w:sz w:val="48"/>
      <w:szCs w:val="48"/>
      <w:lang w:bidi="en-GB"/>
    </w:rPr>
  </w:style>
  <w:style w:type="paragraph" w:styleId="NormalWeb">
    <w:name w:val="Normal (Web)"/>
    <w:basedOn w:val="Normal"/>
    <w:uiPriority w:val="99"/>
    <w:semiHidden/>
    <w:unhideWhenUsed/>
    <w:rsid w:val="002E26B7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6B7"/>
    <w:rPr>
      <w:rFonts w:ascii="Courier New" w:eastAsiaTheme="minorEastAsia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C5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58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94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996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image" Target="media/image6.tmp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onsole.cloud.google.com/marketplace/product/odysseusinc-public/ohdsi-atlas" TargetMode="Externa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tmp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tmp"/><Relationship Id="rId20" Type="http://schemas.openxmlformats.org/officeDocument/2006/relationships/image" Target="media/image7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console.cloud.google.com/marketplace/product/hhs/synpuf?filter=solution-type:dataset&amp;q=omop&amp;id=c77e3443-4391-4aef-9e29-070e4301cba3&amp;project=great-firewall-290804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console.cloud.google.com/marketplace/product/odysseusinc-public/ohdsi-atla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tmp"/><Relationship Id="rId22" Type="http://schemas.openxmlformats.org/officeDocument/2006/relationships/hyperlink" Target="https://docs.odysseusinc.com/gcp/OHDSI_ATLAS_v2.7.8.pdf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.rogers\Downloads\Imo_UK%20Doc%20Template%20-%20External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0D656AD9DD400FAF560FB0FEA6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9E135-213F-4527-A6A8-6CDEC688CFFC}"/>
      </w:docPartPr>
      <w:docPartBody>
        <w:p w:rsidR="008B610B" w:rsidRDefault="008B610B">
          <w:pPr>
            <w:pStyle w:val="9A0D656AD9DD400FAF560FB0FEA6BD4C"/>
          </w:pPr>
          <w:r w:rsidRPr="00357E8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0B"/>
    <w:rsid w:val="008B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9A0D656AD9DD400FAF560FB0FEA6BD4C">
    <w:name w:val="9A0D656AD9DD400FAF560FB0FEA6B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mo_Theme">
      <a:dk1>
        <a:srgbClr val="333333"/>
      </a:dk1>
      <a:lt1>
        <a:sysClr val="window" lastClr="FFFFFF"/>
      </a:lt1>
      <a:dk2>
        <a:srgbClr val="3A6AB2"/>
      </a:dk2>
      <a:lt2>
        <a:srgbClr val="F1F1F1"/>
      </a:lt2>
      <a:accent1>
        <a:srgbClr val="5985C4"/>
      </a:accent1>
      <a:accent2>
        <a:srgbClr val="E83C6A"/>
      </a:accent2>
      <a:accent3>
        <a:srgbClr val="21526B"/>
      </a:accent3>
      <a:accent4>
        <a:srgbClr val="6B7373"/>
      </a:accent4>
      <a:accent5>
        <a:srgbClr val="849AA9"/>
      </a:accent5>
      <a:accent6>
        <a:srgbClr val="FFFFFF"/>
      </a:accent6>
      <a:hlink>
        <a:srgbClr val="226EE0"/>
      </a:hlink>
      <a:folHlink>
        <a:srgbClr val="5062E8"/>
      </a:folHlink>
    </a:clrScheme>
    <a:fontScheme name="FACE Fonts 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892448744CC44AD6E74D7EA5FAE11" ma:contentTypeVersion="9" ma:contentTypeDescription="Create a new document." ma:contentTypeScope="" ma:versionID="178e711ac36ee092ede009e92cc544e7">
  <xsd:schema xmlns:xsd="http://www.w3.org/2001/XMLSchema" xmlns:xs="http://www.w3.org/2001/XMLSchema" xmlns:p="http://schemas.microsoft.com/office/2006/metadata/properties" xmlns:ns2="9aa7de37-2531-453f-8704-a59e23200bf8" xmlns:ns3="ad21e1f8-158b-4187-9933-ef83043fbb12" targetNamespace="http://schemas.microsoft.com/office/2006/metadata/properties" ma:root="true" ma:fieldsID="369e0d096ff9c9c70e025c7806fc1646" ns2:_="" ns3:_="">
    <xsd:import namespace="9aa7de37-2531-453f-8704-a59e23200bf8"/>
    <xsd:import namespace="ad21e1f8-158b-4187-9933-ef83043fb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7de37-2531-453f-8704-a59e23200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1e1f8-158b-4187-9933-ef83043fbb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13B8AB-74E5-42B4-9ED2-47AECAE1D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5E6D4-AB4A-4414-B289-DB79A59AC4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2049E7-C293-49D7-A076-EA96D4E18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BEA82-397F-4086-968D-797BEB8E0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7de37-2531-453f-8704-a59e23200bf8"/>
    <ds:schemaRef ds:uri="ad21e1f8-158b-4187-9933-ef83043fb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Imo_UK Doc Template - External (1)</Template>
  <TotalTime>29</TotalTime>
  <Pages>10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OMOP Transformation on GCP</dc:title>
  <dc:creator>Mark Rogers</dc:creator>
  <dc:description>QA: 21/08/2019</dc:description>
  <cp:lastModifiedBy>Mark Rogers</cp:lastModifiedBy>
  <cp:revision>7</cp:revision>
  <cp:lastPrinted>2019-08-21T13:53:00Z</cp:lastPrinted>
  <dcterms:created xsi:type="dcterms:W3CDTF">2022-09-06T15:20:00Z</dcterms:created>
  <dcterms:modified xsi:type="dcterms:W3CDTF">2023-12-01T16:21:00Z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0x010100277892448744CC44AD6E74D7EA5FAE11</vt:lpwstr>
  </property>
</Properties>
</file>