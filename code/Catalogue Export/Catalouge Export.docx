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21276149"/>
    <w:bookmarkStart w:id="1" w:name="_Toc421282591"/>
    <w:bookmarkStart w:id="2" w:name="_Toc421282628"/>
    <w:p w14:paraId="1DFC8588" w14:textId="207B69EF" w:rsidR="00FE1401" w:rsidRPr="00767A02" w:rsidRDefault="001F3520" w:rsidP="00FE1401">
      <w:pPr>
        <w:ind w:left="-142"/>
        <w:rPr>
          <w:b/>
          <w:bCs/>
          <w:color w:val="849AA9" w:themeColor="accent5"/>
          <w:sz w:val="48"/>
          <w:szCs w:val="48"/>
        </w:rPr>
      </w:pPr>
      <w:sdt>
        <w:sdtPr>
          <w:rPr>
            <w:b/>
            <w:bCs/>
            <w:color w:val="849AA9" w:themeColor="accent5"/>
            <w:sz w:val="48"/>
            <w:szCs w:val="48"/>
          </w:rPr>
          <w:alias w:val="Title"/>
          <w:tag w:val=""/>
          <w:id w:val="-2041346040"/>
          <w:placeholder>
            <w:docPart w:val="4A707C9D2E9948EC9842F5359BFAA88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86091">
            <w:rPr>
              <w:b/>
              <w:bCs/>
              <w:color w:val="849AA9" w:themeColor="accent5"/>
              <w:sz w:val="48"/>
              <w:szCs w:val="48"/>
            </w:rPr>
            <w:t>Catalogue Export</w:t>
          </w:r>
          <w:r w:rsidR="00E95D25">
            <w:rPr>
              <w:b/>
              <w:bCs/>
              <w:color w:val="849AA9" w:themeColor="accent5"/>
              <w:sz w:val="48"/>
              <w:szCs w:val="48"/>
            </w:rPr>
            <w:t xml:space="preserve"> Guide</w:t>
          </w:r>
        </w:sdtContent>
      </w:sdt>
      <w:r w:rsidR="000F2584" w:rsidRPr="00767A02">
        <w:rPr>
          <w:b/>
          <w:bCs/>
          <w:color w:val="849AA9" w:themeColor="accent5"/>
          <w:sz w:val="48"/>
          <w:szCs w:val="48"/>
        </w:rPr>
        <w:t xml:space="preserve"> </w:t>
      </w:r>
      <w:r w:rsidR="004433EC" w:rsidRPr="00767A02">
        <w:rPr>
          <w:rFonts w:ascii="Times New Roman"/>
          <w:bCs/>
          <w:noProof/>
          <w:color w:val="849AA9" w:themeColor="accent5"/>
          <w:sz w:val="18"/>
          <w:szCs w:val="48"/>
          <w:lang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9D08966" wp14:editId="1033D1F1">
                <wp:simplePos x="0" y="0"/>
                <wp:positionH relativeFrom="page">
                  <wp:posOffset>5135880</wp:posOffset>
                </wp:positionH>
                <wp:positionV relativeFrom="page">
                  <wp:posOffset>-4445</wp:posOffset>
                </wp:positionV>
                <wp:extent cx="2673350" cy="3875405"/>
                <wp:effectExtent l="1905" t="5080" r="1270" b="5715"/>
                <wp:wrapNone/>
                <wp:docPr id="7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0" cy="3875405"/>
                          <a:chOff x="7696" y="0"/>
                          <a:chExt cx="4210" cy="6103"/>
                        </a:xfrm>
                      </wpg:grpSpPr>
                      <wps:wsp>
                        <wps:cNvPr id="8" name="AutoShape 5"/>
                        <wps:cNvSpPr>
                          <a:spLocks/>
                        </wps:cNvSpPr>
                        <wps:spPr bwMode="auto">
                          <a:xfrm>
                            <a:off x="7696" y="0"/>
                            <a:ext cx="2346" cy="1548"/>
                          </a:xfrm>
                          <a:custGeom>
                            <a:avLst/>
                            <a:gdLst>
                              <a:gd name="T0" fmla="*/ 1297 w 2346"/>
                              <a:gd name="T1" fmla="*/ 0 h 1548"/>
                              <a:gd name="T2" fmla="*/ 282 w 2346"/>
                              <a:gd name="T3" fmla="*/ 0 h 1548"/>
                              <a:gd name="T4" fmla="*/ 62 w 2346"/>
                              <a:gd name="T5" fmla="*/ 220 h 1548"/>
                              <a:gd name="T6" fmla="*/ 21 w 2346"/>
                              <a:gd name="T7" fmla="*/ 277 h 1548"/>
                              <a:gd name="T8" fmla="*/ 0 w 2346"/>
                              <a:gd name="T9" fmla="*/ 342 h 1548"/>
                              <a:gd name="T10" fmla="*/ 0 w 2346"/>
                              <a:gd name="T11" fmla="*/ 410 h 1548"/>
                              <a:gd name="T12" fmla="*/ 21 w 2346"/>
                              <a:gd name="T13" fmla="*/ 475 h 1548"/>
                              <a:gd name="T14" fmla="*/ 62 w 2346"/>
                              <a:gd name="T15" fmla="*/ 532 h 1548"/>
                              <a:gd name="T16" fmla="*/ 257 w 2346"/>
                              <a:gd name="T17" fmla="*/ 727 h 1548"/>
                              <a:gd name="T18" fmla="*/ 314 w 2346"/>
                              <a:gd name="T19" fmla="*/ 768 h 1548"/>
                              <a:gd name="T20" fmla="*/ 379 w 2346"/>
                              <a:gd name="T21" fmla="*/ 789 h 1548"/>
                              <a:gd name="T22" fmla="*/ 447 w 2346"/>
                              <a:gd name="T23" fmla="*/ 789 h 1548"/>
                              <a:gd name="T24" fmla="*/ 512 w 2346"/>
                              <a:gd name="T25" fmla="*/ 768 h 1548"/>
                              <a:gd name="T26" fmla="*/ 570 w 2346"/>
                              <a:gd name="T27" fmla="*/ 727 h 1548"/>
                              <a:gd name="T28" fmla="*/ 1297 w 2346"/>
                              <a:gd name="T29" fmla="*/ 0 h 1548"/>
                              <a:gd name="T30" fmla="*/ 2346 w 2346"/>
                              <a:gd name="T31" fmla="*/ 341 h 1548"/>
                              <a:gd name="T32" fmla="*/ 2325 w 2346"/>
                              <a:gd name="T33" fmla="*/ 276 h 1548"/>
                              <a:gd name="T34" fmla="*/ 2284 w 2346"/>
                              <a:gd name="T35" fmla="*/ 219 h 1548"/>
                              <a:gd name="T36" fmla="*/ 2089 w 2346"/>
                              <a:gd name="T37" fmla="*/ 23 h 1548"/>
                              <a:gd name="T38" fmla="*/ 2056 w 2346"/>
                              <a:gd name="T39" fmla="*/ 0 h 1548"/>
                              <a:gd name="T40" fmla="*/ 1809 w 2346"/>
                              <a:gd name="T41" fmla="*/ 0 h 1548"/>
                              <a:gd name="T42" fmla="*/ 1776 w 2346"/>
                              <a:gd name="T43" fmla="*/ 23 h 1548"/>
                              <a:gd name="T44" fmla="*/ 821 w 2346"/>
                              <a:gd name="T45" fmla="*/ 979 h 1548"/>
                              <a:gd name="T46" fmla="*/ 780 w 2346"/>
                              <a:gd name="T47" fmla="*/ 1036 h 1548"/>
                              <a:gd name="T48" fmla="*/ 759 w 2346"/>
                              <a:gd name="T49" fmla="*/ 1101 h 1548"/>
                              <a:gd name="T50" fmla="*/ 759 w 2346"/>
                              <a:gd name="T51" fmla="*/ 1169 h 1548"/>
                              <a:gd name="T52" fmla="*/ 780 w 2346"/>
                              <a:gd name="T53" fmla="*/ 1234 h 1548"/>
                              <a:gd name="T54" fmla="*/ 821 w 2346"/>
                              <a:gd name="T55" fmla="*/ 1291 h 1548"/>
                              <a:gd name="T56" fmla="*/ 1016 w 2346"/>
                              <a:gd name="T57" fmla="*/ 1486 h 1548"/>
                              <a:gd name="T58" fmla="*/ 1073 w 2346"/>
                              <a:gd name="T59" fmla="*/ 1527 h 1548"/>
                              <a:gd name="T60" fmla="*/ 1138 w 2346"/>
                              <a:gd name="T61" fmla="*/ 1548 h 1548"/>
                              <a:gd name="T62" fmla="*/ 1206 w 2346"/>
                              <a:gd name="T63" fmla="*/ 1548 h 1548"/>
                              <a:gd name="T64" fmla="*/ 1271 w 2346"/>
                              <a:gd name="T65" fmla="*/ 1527 h 1548"/>
                              <a:gd name="T66" fmla="*/ 1329 w 2346"/>
                              <a:gd name="T67" fmla="*/ 1486 h 1548"/>
                              <a:gd name="T68" fmla="*/ 2284 w 2346"/>
                              <a:gd name="T69" fmla="*/ 531 h 1548"/>
                              <a:gd name="T70" fmla="*/ 2325 w 2346"/>
                              <a:gd name="T71" fmla="*/ 474 h 1548"/>
                              <a:gd name="T72" fmla="*/ 2346 w 2346"/>
                              <a:gd name="T73" fmla="*/ 409 h 1548"/>
                              <a:gd name="T74" fmla="*/ 2346 w 2346"/>
                              <a:gd name="T75" fmla="*/ 341 h 1548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346" h="1548">
                                <a:moveTo>
                                  <a:pt x="1297" y="0"/>
                                </a:moveTo>
                                <a:lnTo>
                                  <a:pt x="282" y="0"/>
                                </a:lnTo>
                                <a:lnTo>
                                  <a:pt x="62" y="220"/>
                                </a:lnTo>
                                <a:lnTo>
                                  <a:pt x="21" y="277"/>
                                </a:lnTo>
                                <a:lnTo>
                                  <a:pt x="0" y="342"/>
                                </a:lnTo>
                                <a:lnTo>
                                  <a:pt x="0" y="410"/>
                                </a:lnTo>
                                <a:lnTo>
                                  <a:pt x="21" y="475"/>
                                </a:lnTo>
                                <a:lnTo>
                                  <a:pt x="62" y="532"/>
                                </a:lnTo>
                                <a:lnTo>
                                  <a:pt x="257" y="727"/>
                                </a:lnTo>
                                <a:lnTo>
                                  <a:pt x="314" y="768"/>
                                </a:lnTo>
                                <a:lnTo>
                                  <a:pt x="379" y="789"/>
                                </a:lnTo>
                                <a:lnTo>
                                  <a:pt x="447" y="789"/>
                                </a:lnTo>
                                <a:lnTo>
                                  <a:pt x="512" y="768"/>
                                </a:lnTo>
                                <a:lnTo>
                                  <a:pt x="570" y="727"/>
                                </a:lnTo>
                                <a:lnTo>
                                  <a:pt x="1297" y="0"/>
                                </a:lnTo>
                                <a:moveTo>
                                  <a:pt x="2346" y="341"/>
                                </a:moveTo>
                                <a:lnTo>
                                  <a:pt x="2325" y="276"/>
                                </a:lnTo>
                                <a:lnTo>
                                  <a:pt x="2284" y="219"/>
                                </a:lnTo>
                                <a:lnTo>
                                  <a:pt x="2089" y="23"/>
                                </a:lnTo>
                                <a:lnTo>
                                  <a:pt x="2056" y="0"/>
                                </a:lnTo>
                                <a:lnTo>
                                  <a:pt x="1809" y="0"/>
                                </a:lnTo>
                                <a:lnTo>
                                  <a:pt x="1776" y="23"/>
                                </a:lnTo>
                                <a:lnTo>
                                  <a:pt x="821" y="979"/>
                                </a:lnTo>
                                <a:lnTo>
                                  <a:pt x="780" y="1036"/>
                                </a:lnTo>
                                <a:lnTo>
                                  <a:pt x="759" y="1101"/>
                                </a:lnTo>
                                <a:lnTo>
                                  <a:pt x="759" y="1169"/>
                                </a:lnTo>
                                <a:lnTo>
                                  <a:pt x="780" y="1234"/>
                                </a:lnTo>
                                <a:lnTo>
                                  <a:pt x="821" y="1291"/>
                                </a:lnTo>
                                <a:lnTo>
                                  <a:pt x="1016" y="1486"/>
                                </a:lnTo>
                                <a:lnTo>
                                  <a:pt x="1073" y="1527"/>
                                </a:lnTo>
                                <a:lnTo>
                                  <a:pt x="1138" y="1548"/>
                                </a:lnTo>
                                <a:lnTo>
                                  <a:pt x="1206" y="1548"/>
                                </a:lnTo>
                                <a:lnTo>
                                  <a:pt x="1271" y="1527"/>
                                </a:lnTo>
                                <a:lnTo>
                                  <a:pt x="1329" y="1486"/>
                                </a:lnTo>
                                <a:lnTo>
                                  <a:pt x="2284" y="531"/>
                                </a:lnTo>
                                <a:lnTo>
                                  <a:pt x="2325" y="474"/>
                                </a:lnTo>
                                <a:lnTo>
                                  <a:pt x="2346" y="409"/>
                                </a:lnTo>
                                <a:lnTo>
                                  <a:pt x="2346" y="341"/>
                                </a:lnTo>
                              </a:path>
                            </a:pathLst>
                          </a:custGeom>
                          <a:solidFill>
                            <a:srgbClr val="D2DCE1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6"/>
                        <wps:cNvSpPr>
                          <a:spLocks/>
                        </wps:cNvSpPr>
                        <wps:spPr bwMode="auto">
                          <a:xfrm>
                            <a:off x="9974" y="0"/>
                            <a:ext cx="1932" cy="2306"/>
                          </a:xfrm>
                          <a:custGeom>
                            <a:avLst/>
                            <a:gdLst>
                              <a:gd name="T0" fmla="*/ 523 w 1932"/>
                              <a:gd name="T1" fmla="*/ 0 h 2306"/>
                              <a:gd name="T2" fmla="*/ 306 w 1932"/>
                              <a:gd name="T3" fmla="*/ 0 h 2306"/>
                              <a:gd name="T4" fmla="*/ 316 w 1932"/>
                              <a:gd name="T5" fmla="*/ 7 h 2306"/>
                              <a:gd name="T6" fmla="*/ 381 w 1932"/>
                              <a:gd name="T7" fmla="*/ 28 h 2306"/>
                              <a:gd name="T8" fmla="*/ 448 w 1932"/>
                              <a:gd name="T9" fmla="*/ 28 h 2306"/>
                              <a:gd name="T10" fmla="*/ 514 w 1932"/>
                              <a:gd name="T11" fmla="*/ 7 h 2306"/>
                              <a:gd name="T12" fmla="*/ 523 w 1932"/>
                              <a:gd name="T13" fmla="*/ 0 h 2306"/>
                              <a:gd name="T14" fmla="*/ 1931 w 1932"/>
                              <a:gd name="T15" fmla="*/ 626 h 2306"/>
                              <a:gd name="T16" fmla="*/ 821 w 1932"/>
                              <a:gd name="T17" fmla="*/ 1737 h 2306"/>
                              <a:gd name="T18" fmla="*/ 780 w 1932"/>
                              <a:gd name="T19" fmla="*/ 1794 h 2306"/>
                              <a:gd name="T20" fmla="*/ 759 w 1932"/>
                              <a:gd name="T21" fmla="*/ 1859 h 2306"/>
                              <a:gd name="T22" fmla="*/ 759 w 1932"/>
                              <a:gd name="T23" fmla="*/ 1927 h 2306"/>
                              <a:gd name="T24" fmla="*/ 780 w 1932"/>
                              <a:gd name="T25" fmla="*/ 1992 h 2306"/>
                              <a:gd name="T26" fmla="*/ 821 w 1932"/>
                              <a:gd name="T27" fmla="*/ 2049 h 2306"/>
                              <a:gd name="T28" fmla="*/ 1016 w 1932"/>
                              <a:gd name="T29" fmla="*/ 2244 h 2306"/>
                              <a:gd name="T30" fmla="*/ 1074 w 1932"/>
                              <a:gd name="T31" fmla="*/ 2285 h 2306"/>
                              <a:gd name="T32" fmla="*/ 1139 w 1932"/>
                              <a:gd name="T33" fmla="*/ 2306 h 2306"/>
                              <a:gd name="T34" fmla="*/ 1206 w 1932"/>
                              <a:gd name="T35" fmla="*/ 2306 h 2306"/>
                              <a:gd name="T36" fmla="*/ 1271 w 1932"/>
                              <a:gd name="T37" fmla="*/ 2285 h 2306"/>
                              <a:gd name="T38" fmla="*/ 1329 w 1932"/>
                              <a:gd name="T39" fmla="*/ 2244 h 2306"/>
                              <a:gd name="T40" fmla="*/ 1931 w 1932"/>
                              <a:gd name="T41" fmla="*/ 1641 h 2306"/>
                              <a:gd name="T42" fmla="*/ 1931 w 1932"/>
                              <a:gd name="T43" fmla="*/ 626 h 2306"/>
                              <a:gd name="T44" fmla="*/ 1932 w 1932"/>
                              <a:gd name="T45" fmla="*/ 0 h 2306"/>
                              <a:gd name="T46" fmla="*/ 1040 w 1932"/>
                              <a:gd name="T47" fmla="*/ 0 h 2306"/>
                              <a:gd name="T48" fmla="*/ 62 w 1932"/>
                              <a:gd name="T49" fmla="*/ 978 h 2306"/>
                              <a:gd name="T50" fmla="*/ 21 w 1932"/>
                              <a:gd name="T51" fmla="*/ 1035 h 2306"/>
                              <a:gd name="T52" fmla="*/ 0 w 1932"/>
                              <a:gd name="T53" fmla="*/ 1100 h 2306"/>
                              <a:gd name="T54" fmla="*/ 0 w 1932"/>
                              <a:gd name="T55" fmla="*/ 1168 h 2306"/>
                              <a:gd name="T56" fmla="*/ 21 w 1932"/>
                              <a:gd name="T57" fmla="*/ 1233 h 2306"/>
                              <a:gd name="T58" fmla="*/ 62 w 1932"/>
                              <a:gd name="T59" fmla="*/ 1290 h 2306"/>
                              <a:gd name="T60" fmla="*/ 257 w 1932"/>
                              <a:gd name="T61" fmla="*/ 1485 h 2306"/>
                              <a:gd name="T62" fmla="*/ 314 w 1932"/>
                              <a:gd name="T63" fmla="*/ 1526 h 2306"/>
                              <a:gd name="T64" fmla="*/ 380 w 1932"/>
                              <a:gd name="T65" fmla="*/ 1547 h 2306"/>
                              <a:gd name="T66" fmla="*/ 447 w 1932"/>
                              <a:gd name="T67" fmla="*/ 1547 h 2306"/>
                              <a:gd name="T68" fmla="*/ 512 w 1932"/>
                              <a:gd name="T69" fmla="*/ 1526 h 2306"/>
                              <a:gd name="T70" fmla="*/ 570 w 1932"/>
                              <a:gd name="T71" fmla="*/ 1485 h 2306"/>
                              <a:gd name="T72" fmla="*/ 1932 w 1932"/>
                              <a:gd name="T73" fmla="*/ 123 h 2306"/>
                              <a:gd name="T74" fmla="*/ 1932 w 1932"/>
                              <a:gd name="T75" fmla="*/ 0 h 230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932" h="2306">
                                <a:moveTo>
                                  <a:pt x="523" y="0"/>
                                </a:moveTo>
                                <a:lnTo>
                                  <a:pt x="306" y="0"/>
                                </a:lnTo>
                                <a:lnTo>
                                  <a:pt x="316" y="7"/>
                                </a:lnTo>
                                <a:lnTo>
                                  <a:pt x="381" y="28"/>
                                </a:lnTo>
                                <a:lnTo>
                                  <a:pt x="448" y="28"/>
                                </a:lnTo>
                                <a:lnTo>
                                  <a:pt x="514" y="7"/>
                                </a:lnTo>
                                <a:lnTo>
                                  <a:pt x="523" y="0"/>
                                </a:lnTo>
                                <a:moveTo>
                                  <a:pt x="1931" y="626"/>
                                </a:moveTo>
                                <a:lnTo>
                                  <a:pt x="821" y="1737"/>
                                </a:lnTo>
                                <a:lnTo>
                                  <a:pt x="780" y="1794"/>
                                </a:lnTo>
                                <a:lnTo>
                                  <a:pt x="759" y="1859"/>
                                </a:lnTo>
                                <a:lnTo>
                                  <a:pt x="759" y="1927"/>
                                </a:lnTo>
                                <a:lnTo>
                                  <a:pt x="780" y="1992"/>
                                </a:lnTo>
                                <a:lnTo>
                                  <a:pt x="821" y="2049"/>
                                </a:lnTo>
                                <a:lnTo>
                                  <a:pt x="1016" y="2244"/>
                                </a:lnTo>
                                <a:lnTo>
                                  <a:pt x="1074" y="2285"/>
                                </a:lnTo>
                                <a:lnTo>
                                  <a:pt x="1139" y="2306"/>
                                </a:lnTo>
                                <a:lnTo>
                                  <a:pt x="1206" y="2306"/>
                                </a:lnTo>
                                <a:lnTo>
                                  <a:pt x="1271" y="2285"/>
                                </a:lnTo>
                                <a:lnTo>
                                  <a:pt x="1329" y="2244"/>
                                </a:lnTo>
                                <a:lnTo>
                                  <a:pt x="1931" y="1641"/>
                                </a:lnTo>
                                <a:lnTo>
                                  <a:pt x="1931" y="626"/>
                                </a:lnTo>
                                <a:moveTo>
                                  <a:pt x="1932" y="0"/>
                                </a:moveTo>
                                <a:lnTo>
                                  <a:pt x="1040" y="0"/>
                                </a:lnTo>
                                <a:lnTo>
                                  <a:pt x="62" y="978"/>
                                </a:lnTo>
                                <a:lnTo>
                                  <a:pt x="21" y="1035"/>
                                </a:lnTo>
                                <a:lnTo>
                                  <a:pt x="0" y="1100"/>
                                </a:lnTo>
                                <a:lnTo>
                                  <a:pt x="0" y="1168"/>
                                </a:lnTo>
                                <a:lnTo>
                                  <a:pt x="21" y="1233"/>
                                </a:lnTo>
                                <a:lnTo>
                                  <a:pt x="62" y="1290"/>
                                </a:lnTo>
                                <a:lnTo>
                                  <a:pt x="257" y="1485"/>
                                </a:lnTo>
                                <a:lnTo>
                                  <a:pt x="314" y="1526"/>
                                </a:lnTo>
                                <a:lnTo>
                                  <a:pt x="380" y="1547"/>
                                </a:lnTo>
                                <a:lnTo>
                                  <a:pt x="447" y="1547"/>
                                </a:lnTo>
                                <a:lnTo>
                                  <a:pt x="512" y="1526"/>
                                </a:lnTo>
                                <a:lnTo>
                                  <a:pt x="570" y="1485"/>
                                </a:lnTo>
                                <a:lnTo>
                                  <a:pt x="1932" y="123"/>
                                </a:lnTo>
                                <a:lnTo>
                                  <a:pt x="1932" y="0"/>
                                </a:lnTo>
                              </a:path>
                            </a:pathLst>
                          </a:custGeom>
                          <a:solidFill>
                            <a:srgbClr val="D2DCE1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7"/>
                        <wps:cNvSpPr>
                          <a:spLocks/>
                        </wps:cNvSpPr>
                        <wps:spPr bwMode="auto">
                          <a:xfrm>
                            <a:off x="7703" y="1480"/>
                            <a:ext cx="3106" cy="3865"/>
                          </a:xfrm>
                          <a:custGeom>
                            <a:avLst/>
                            <a:gdLst>
                              <a:gd name="T0" fmla="*/ 2326 w 3106"/>
                              <a:gd name="T1" fmla="*/ 1795 h 3865"/>
                              <a:gd name="T2" fmla="*/ 2090 w 3106"/>
                              <a:gd name="T3" fmla="*/ 1543 h 3865"/>
                              <a:gd name="T4" fmla="*/ 1967 w 3106"/>
                              <a:gd name="T5" fmla="*/ 1481 h 3865"/>
                              <a:gd name="T6" fmla="*/ 1835 w 3106"/>
                              <a:gd name="T7" fmla="*/ 1501 h 3865"/>
                              <a:gd name="T8" fmla="*/ 62 w 3106"/>
                              <a:gd name="T9" fmla="*/ 3258 h 3865"/>
                              <a:gd name="T10" fmla="*/ 0 w 3106"/>
                              <a:gd name="T11" fmla="*/ 3380 h 3865"/>
                              <a:gd name="T12" fmla="*/ 21 w 3106"/>
                              <a:gd name="T13" fmla="*/ 3513 h 3865"/>
                              <a:gd name="T14" fmla="*/ 257 w 3106"/>
                              <a:gd name="T15" fmla="*/ 3765 h 3865"/>
                              <a:gd name="T16" fmla="*/ 379 w 3106"/>
                              <a:gd name="T17" fmla="*/ 3827 h 3865"/>
                              <a:gd name="T18" fmla="*/ 512 w 3106"/>
                              <a:gd name="T19" fmla="*/ 3806 h 3865"/>
                              <a:gd name="T20" fmla="*/ 2285 w 3106"/>
                              <a:gd name="T21" fmla="*/ 2050 h 3865"/>
                              <a:gd name="T22" fmla="*/ 2347 w 3106"/>
                              <a:gd name="T23" fmla="*/ 1928 h 3865"/>
                              <a:gd name="T24" fmla="*/ 3105 w 3106"/>
                              <a:gd name="T25" fmla="*/ 4138 h 3865"/>
                              <a:gd name="T26" fmla="*/ 3043 w 3106"/>
                              <a:gd name="T27" fmla="*/ 4016 h 3865"/>
                              <a:gd name="T28" fmla="*/ 2790 w 3106"/>
                              <a:gd name="T29" fmla="*/ 3779 h 3865"/>
                              <a:gd name="T30" fmla="*/ 2658 w 3106"/>
                              <a:gd name="T31" fmla="*/ 3759 h 3865"/>
                              <a:gd name="T32" fmla="*/ 2535 w 3106"/>
                              <a:gd name="T33" fmla="*/ 3821 h 3865"/>
                              <a:gd name="T34" fmla="*/ 1539 w 3106"/>
                              <a:gd name="T35" fmla="*/ 4833 h 3865"/>
                              <a:gd name="T36" fmla="*/ 1518 w 3106"/>
                              <a:gd name="T37" fmla="*/ 4966 h 3865"/>
                              <a:gd name="T38" fmla="*/ 1580 w 3106"/>
                              <a:gd name="T39" fmla="*/ 5088 h 3865"/>
                              <a:gd name="T40" fmla="*/ 1832 w 3106"/>
                              <a:gd name="T41" fmla="*/ 5324 h 3865"/>
                              <a:gd name="T42" fmla="*/ 1965 w 3106"/>
                              <a:gd name="T43" fmla="*/ 5345 h 3865"/>
                              <a:gd name="T44" fmla="*/ 2088 w 3106"/>
                              <a:gd name="T45" fmla="*/ 5283 h 3865"/>
                              <a:gd name="T46" fmla="*/ 3084 w 3106"/>
                              <a:gd name="T47" fmla="*/ 4271 h 3865"/>
                              <a:gd name="T48" fmla="*/ 3105 w 3106"/>
                              <a:gd name="T49" fmla="*/ 4138 h 3865"/>
                              <a:gd name="T50" fmla="*/ 3085 w 3106"/>
                              <a:gd name="T51" fmla="*/ 2554 h 3865"/>
                              <a:gd name="T52" fmla="*/ 2849 w 3106"/>
                              <a:gd name="T53" fmla="*/ 2302 h 3865"/>
                              <a:gd name="T54" fmla="*/ 2726 w 3106"/>
                              <a:gd name="T55" fmla="*/ 2240 h 3865"/>
                              <a:gd name="T56" fmla="*/ 2594 w 3106"/>
                              <a:gd name="T57" fmla="*/ 2260 h 3865"/>
                              <a:gd name="T58" fmla="*/ 821 w 3106"/>
                              <a:gd name="T59" fmla="*/ 4017 h 3865"/>
                              <a:gd name="T60" fmla="*/ 759 w 3106"/>
                              <a:gd name="T61" fmla="*/ 4139 h 3865"/>
                              <a:gd name="T62" fmla="*/ 780 w 3106"/>
                              <a:gd name="T63" fmla="*/ 4272 h 3865"/>
                              <a:gd name="T64" fmla="*/ 1016 w 3106"/>
                              <a:gd name="T65" fmla="*/ 4524 h 3865"/>
                              <a:gd name="T66" fmla="*/ 1139 w 3106"/>
                              <a:gd name="T67" fmla="*/ 4586 h 3865"/>
                              <a:gd name="T68" fmla="*/ 1271 w 3106"/>
                              <a:gd name="T69" fmla="*/ 4565 h 3865"/>
                              <a:gd name="T70" fmla="*/ 3044 w 3106"/>
                              <a:gd name="T71" fmla="*/ 2809 h 3865"/>
                              <a:gd name="T72" fmla="*/ 3106 w 3106"/>
                              <a:gd name="T73" fmla="*/ 2687 h 3865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</a:gdLst>
                            <a:ahLst/>
                            <a:cxnLst>
                              <a:cxn ang="T74">
                                <a:pos x="T0" y="T1"/>
                              </a:cxn>
                              <a:cxn ang="T75">
                                <a:pos x="T2" y="T3"/>
                              </a:cxn>
                              <a:cxn ang="T76">
                                <a:pos x="T4" y="T5"/>
                              </a:cxn>
                              <a:cxn ang="T77">
                                <a:pos x="T6" y="T7"/>
                              </a:cxn>
                              <a:cxn ang="T78">
                                <a:pos x="T8" y="T9"/>
                              </a:cxn>
                              <a:cxn ang="T79">
                                <a:pos x="T10" y="T11"/>
                              </a:cxn>
                              <a:cxn ang="T80">
                                <a:pos x="T12" y="T13"/>
                              </a:cxn>
                              <a:cxn ang="T81">
                                <a:pos x="T14" y="T15"/>
                              </a:cxn>
                              <a:cxn ang="T82">
                                <a:pos x="T16" y="T17"/>
                              </a:cxn>
                              <a:cxn ang="T83">
                                <a:pos x="T18" y="T19"/>
                              </a:cxn>
                              <a:cxn ang="T84">
                                <a:pos x="T20" y="T21"/>
                              </a:cxn>
                              <a:cxn ang="T85">
                                <a:pos x="T22" y="T23"/>
                              </a:cxn>
                              <a:cxn ang="T86">
                                <a:pos x="T24" y="T25"/>
                              </a:cxn>
                              <a:cxn ang="T87">
                                <a:pos x="T26" y="T27"/>
                              </a:cxn>
                              <a:cxn ang="T88">
                                <a:pos x="T28" y="T29"/>
                              </a:cxn>
                              <a:cxn ang="T89">
                                <a:pos x="T30" y="T31"/>
                              </a:cxn>
                              <a:cxn ang="T90">
                                <a:pos x="T32" y="T33"/>
                              </a:cxn>
                              <a:cxn ang="T91">
                                <a:pos x="T34" y="T35"/>
                              </a:cxn>
                              <a:cxn ang="T92">
                                <a:pos x="T36" y="T37"/>
                              </a:cxn>
                              <a:cxn ang="T93">
                                <a:pos x="T38" y="T39"/>
                              </a:cxn>
                              <a:cxn ang="T94">
                                <a:pos x="T40" y="T41"/>
                              </a:cxn>
                              <a:cxn ang="T95">
                                <a:pos x="T42" y="T43"/>
                              </a:cxn>
                              <a:cxn ang="T96">
                                <a:pos x="T44" y="T45"/>
                              </a:cxn>
                              <a:cxn ang="T97">
                                <a:pos x="T46" y="T47"/>
                              </a:cxn>
                              <a:cxn ang="T98">
                                <a:pos x="T48" y="T49"/>
                              </a:cxn>
                              <a:cxn ang="T99">
                                <a:pos x="T50" y="T51"/>
                              </a:cxn>
                              <a:cxn ang="T100">
                                <a:pos x="T52" y="T53"/>
                              </a:cxn>
                              <a:cxn ang="T101">
                                <a:pos x="T54" y="T55"/>
                              </a:cxn>
                              <a:cxn ang="T102">
                                <a:pos x="T56" y="T57"/>
                              </a:cxn>
                              <a:cxn ang="T103">
                                <a:pos x="T58" y="T59"/>
                              </a:cxn>
                              <a:cxn ang="T104">
                                <a:pos x="T60" y="T61"/>
                              </a:cxn>
                              <a:cxn ang="T105">
                                <a:pos x="T62" y="T63"/>
                              </a:cxn>
                              <a:cxn ang="T106">
                                <a:pos x="T64" y="T65"/>
                              </a:cxn>
                              <a:cxn ang="T107">
                                <a:pos x="T66" y="T67"/>
                              </a:cxn>
                              <a:cxn ang="T108">
                                <a:pos x="T68" y="T69"/>
                              </a:cxn>
                              <a:cxn ang="T109">
                                <a:pos x="T70" y="T71"/>
                              </a:cxn>
                              <a:cxn ang="T11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3106" h="3865">
                                <a:moveTo>
                                  <a:pt x="2347" y="379"/>
                                </a:moveTo>
                                <a:lnTo>
                                  <a:pt x="2326" y="314"/>
                                </a:lnTo>
                                <a:lnTo>
                                  <a:pt x="2285" y="257"/>
                                </a:lnTo>
                                <a:lnTo>
                                  <a:pt x="2090" y="62"/>
                                </a:lnTo>
                                <a:lnTo>
                                  <a:pt x="2033" y="20"/>
                                </a:lnTo>
                                <a:lnTo>
                                  <a:pt x="1967" y="0"/>
                                </a:lnTo>
                                <a:lnTo>
                                  <a:pt x="1900" y="0"/>
                                </a:lnTo>
                                <a:lnTo>
                                  <a:pt x="1835" y="20"/>
                                </a:lnTo>
                                <a:lnTo>
                                  <a:pt x="1777" y="62"/>
                                </a:lnTo>
                                <a:lnTo>
                                  <a:pt x="62" y="1777"/>
                                </a:lnTo>
                                <a:lnTo>
                                  <a:pt x="21" y="1834"/>
                                </a:lnTo>
                                <a:lnTo>
                                  <a:pt x="0" y="1899"/>
                                </a:lnTo>
                                <a:lnTo>
                                  <a:pt x="0" y="1967"/>
                                </a:lnTo>
                                <a:lnTo>
                                  <a:pt x="21" y="2032"/>
                                </a:lnTo>
                                <a:lnTo>
                                  <a:pt x="62" y="2089"/>
                                </a:lnTo>
                                <a:lnTo>
                                  <a:pt x="257" y="2284"/>
                                </a:lnTo>
                                <a:lnTo>
                                  <a:pt x="314" y="2325"/>
                                </a:lnTo>
                                <a:lnTo>
                                  <a:pt x="379" y="2346"/>
                                </a:lnTo>
                                <a:lnTo>
                                  <a:pt x="447" y="2346"/>
                                </a:lnTo>
                                <a:lnTo>
                                  <a:pt x="512" y="2325"/>
                                </a:lnTo>
                                <a:lnTo>
                                  <a:pt x="570" y="2284"/>
                                </a:lnTo>
                                <a:lnTo>
                                  <a:pt x="2285" y="569"/>
                                </a:lnTo>
                                <a:lnTo>
                                  <a:pt x="2326" y="512"/>
                                </a:lnTo>
                                <a:lnTo>
                                  <a:pt x="2347" y="447"/>
                                </a:lnTo>
                                <a:lnTo>
                                  <a:pt x="2347" y="379"/>
                                </a:lnTo>
                                <a:moveTo>
                                  <a:pt x="3105" y="2657"/>
                                </a:moveTo>
                                <a:lnTo>
                                  <a:pt x="3084" y="2592"/>
                                </a:lnTo>
                                <a:lnTo>
                                  <a:pt x="3043" y="2535"/>
                                </a:lnTo>
                                <a:lnTo>
                                  <a:pt x="2848" y="2340"/>
                                </a:lnTo>
                                <a:lnTo>
                                  <a:pt x="2790" y="2298"/>
                                </a:lnTo>
                                <a:lnTo>
                                  <a:pt x="2725" y="2278"/>
                                </a:lnTo>
                                <a:lnTo>
                                  <a:pt x="2658" y="2278"/>
                                </a:lnTo>
                                <a:lnTo>
                                  <a:pt x="2592" y="2298"/>
                                </a:lnTo>
                                <a:lnTo>
                                  <a:pt x="2535" y="2340"/>
                                </a:lnTo>
                                <a:lnTo>
                                  <a:pt x="1580" y="3295"/>
                                </a:lnTo>
                                <a:lnTo>
                                  <a:pt x="1539" y="3352"/>
                                </a:lnTo>
                                <a:lnTo>
                                  <a:pt x="1518" y="3417"/>
                                </a:lnTo>
                                <a:lnTo>
                                  <a:pt x="1518" y="3485"/>
                                </a:lnTo>
                                <a:lnTo>
                                  <a:pt x="1539" y="3550"/>
                                </a:lnTo>
                                <a:lnTo>
                                  <a:pt x="1580" y="3607"/>
                                </a:lnTo>
                                <a:lnTo>
                                  <a:pt x="1775" y="3802"/>
                                </a:lnTo>
                                <a:lnTo>
                                  <a:pt x="1832" y="3843"/>
                                </a:lnTo>
                                <a:lnTo>
                                  <a:pt x="1898" y="3864"/>
                                </a:lnTo>
                                <a:lnTo>
                                  <a:pt x="1965" y="3864"/>
                                </a:lnTo>
                                <a:lnTo>
                                  <a:pt x="2030" y="3843"/>
                                </a:lnTo>
                                <a:lnTo>
                                  <a:pt x="2088" y="3802"/>
                                </a:lnTo>
                                <a:lnTo>
                                  <a:pt x="3043" y="2847"/>
                                </a:lnTo>
                                <a:lnTo>
                                  <a:pt x="3084" y="2790"/>
                                </a:lnTo>
                                <a:lnTo>
                                  <a:pt x="3105" y="2725"/>
                                </a:lnTo>
                                <a:lnTo>
                                  <a:pt x="3105" y="2657"/>
                                </a:lnTo>
                                <a:moveTo>
                                  <a:pt x="3106" y="1138"/>
                                </a:moveTo>
                                <a:lnTo>
                                  <a:pt x="3085" y="1073"/>
                                </a:lnTo>
                                <a:lnTo>
                                  <a:pt x="3044" y="1016"/>
                                </a:lnTo>
                                <a:lnTo>
                                  <a:pt x="2849" y="821"/>
                                </a:lnTo>
                                <a:lnTo>
                                  <a:pt x="2792" y="779"/>
                                </a:lnTo>
                                <a:lnTo>
                                  <a:pt x="2726" y="759"/>
                                </a:lnTo>
                                <a:lnTo>
                                  <a:pt x="2659" y="759"/>
                                </a:lnTo>
                                <a:lnTo>
                                  <a:pt x="2594" y="779"/>
                                </a:lnTo>
                                <a:lnTo>
                                  <a:pt x="2536" y="821"/>
                                </a:lnTo>
                                <a:lnTo>
                                  <a:pt x="821" y="2536"/>
                                </a:lnTo>
                                <a:lnTo>
                                  <a:pt x="780" y="2593"/>
                                </a:lnTo>
                                <a:lnTo>
                                  <a:pt x="759" y="2658"/>
                                </a:lnTo>
                                <a:lnTo>
                                  <a:pt x="759" y="2726"/>
                                </a:lnTo>
                                <a:lnTo>
                                  <a:pt x="780" y="2791"/>
                                </a:lnTo>
                                <a:lnTo>
                                  <a:pt x="821" y="2848"/>
                                </a:lnTo>
                                <a:lnTo>
                                  <a:pt x="1016" y="3043"/>
                                </a:lnTo>
                                <a:lnTo>
                                  <a:pt x="1073" y="3084"/>
                                </a:lnTo>
                                <a:lnTo>
                                  <a:pt x="1139" y="3105"/>
                                </a:lnTo>
                                <a:lnTo>
                                  <a:pt x="1206" y="3105"/>
                                </a:lnTo>
                                <a:lnTo>
                                  <a:pt x="1271" y="3084"/>
                                </a:lnTo>
                                <a:lnTo>
                                  <a:pt x="1329" y="3043"/>
                                </a:lnTo>
                                <a:lnTo>
                                  <a:pt x="3044" y="1328"/>
                                </a:lnTo>
                                <a:lnTo>
                                  <a:pt x="3085" y="1271"/>
                                </a:lnTo>
                                <a:lnTo>
                                  <a:pt x="3106" y="1206"/>
                                </a:lnTo>
                                <a:lnTo>
                                  <a:pt x="3106" y="1138"/>
                                </a:lnTo>
                              </a:path>
                            </a:pathLst>
                          </a:custGeom>
                          <a:solidFill>
                            <a:srgbClr val="D2DCE1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8"/>
                        <wps:cNvSpPr>
                          <a:spLocks/>
                        </wps:cNvSpPr>
                        <wps:spPr bwMode="auto">
                          <a:xfrm>
                            <a:off x="10740" y="2238"/>
                            <a:ext cx="1166" cy="3865"/>
                          </a:xfrm>
                          <a:custGeom>
                            <a:avLst/>
                            <a:gdLst>
                              <a:gd name="T0" fmla="*/ 1165 w 1166"/>
                              <a:gd name="T1" fmla="*/ 5189 h 3865"/>
                              <a:gd name="T2" fmla="*/ 821 w 1166"/>
                              <a:gd name="T3" fmla="*/ 5534 h 3865"/>
                              <a:gd name="T4" fmla="*/ 780 w 1166"/>
                              <a:gd name="T5" fmla="*/ 5591 h 3865"/>
                              <a:gd name="T6" fmla="*/ 759 w 1166"/>
                              <a:gd name="T7" fmla="*/ 5656 h 3865"/>
                              <a:gd name="T8" fmla="*/ 759 w 1166"/>
                              <a:gd name="T9" fmla="*/ 5724 h 3865"/>
                              <a:gd name="T10" fmla="*/ 780 w 1166"/>
                              <a:gd name="T11" fmla="*/ 5789 h 3865"/>
                              <a:gd name="T12" fmla="*/ 821 w 1166"/>
                              <a:gd name="T13" fmla="*/ 5846 h 3865"/>
                              <a:gd name="T14" fmla="*/ 1016 w 1166"/>
                              <a:gd name="T15" fmla="*/ 6041 h 3865"/>
                              <a:gd name="T16" fmla="*/ 1074 w 1166"/>
                              <a:gd name="T17" fmla="*/ 6082 h 3865"/>
                              <a:gd name="T18" fmla="*/ 1139 w 1166"/>
                              <a:gd name="T19" fmla="*/ 6103 h 3865"/>
                              <a:gd name="T20" fmla="*/ 1165 w 1166"/>
                              <a:gd name="T21" fmla="*/ 6103 h 3865"/>
                              <a:gd name="T22" fmla="*/ 1165 w 1166"/>
                              <a:gd name="T23" fmla="*/ 5189 h 3865"/>
                              <a:gd name="T24" fmla="*/ 1165 w 1166"/>
                              <a:gd name="T25" fmla="*/ 3671 h 3865"/>
                              <a:gd name="T26" fmla="*/ 62 w 1166"/>
                              <a:gd name="T27" fmla="*/ 4775 h 3865"/>
                              <a:gd name="T28" fmla="*/ 21 w 1166"/>
                              <a:gd name="T29" fmla="*/ 4832 h 3865"/>
                              <a:gd name="T30" fmla="*/ 0 w 1166"/>
                              <a:gd name="T31" fmla="*/ 4897 h 3865"/>
                              <a:gd name="T32" fmla="*/ 0 w 1166"/>
                              <a:gd name="T33" fmla="*/ 4965 h 3865"/>
                              <a:gd name="T34" fmla="*/ 21 w 1166"/>
                              <a:gd name="T35" fmla="*/ 5030 h 3865"/>
                              <a:gd name="T36" fmla="*/ 62 w 1166"/>
                              <a:gd name="T37" fmla="*/ 5087 h 3865"/>
                              <a:gd name="T38" fmla="*/ 257 w 1166"/>
                              <a:gd name="T39" fmla="*/ 5282 h 3865"/>
                              <a:gd name="T40" fmla="*/ 315 w 1166"/>
                              <a:gd name="T41" fmla="*/ 5323 h 3865"/>
                              <a:gd name="T42" fmla="*/ 380 w 1166"/>
                              <a:gd name="T43" fmla="*/ 5344 h 3865"/>
                              <a:gd name="T44" fmla="*/ 447 w 1166"/>
                              <a:gd name="T45" fmla="*/ 5344 h 3865"/>
                              <a:gd name="T46" fmla="*/ 512 w 1166"/>
                              <a:gd name="T47" fmla="*/ 5323 h 3865"/>
                              <a:gd name="T48" fmla="*/ 570 w 1166"/>
                              <a:gd name="T49" fmla="*/ 5282 h 3865"/>
                              <a:gd name="T50" fmla="*/ 1165 w 1166"/>
                              <a:gd name="T51" fmla="*/ 4686 h 3865"/>
                              <a:gd name="T52" fmla="*/ 1165 w 1166"/>
                              <a:gd name="T53" fmla="*/ 3671 h 3865"/>
                              <a:gd name="T54" fmla="*/ 1165 w 1166"/>
                              <a:gd name="T55" fmla="*/ 2239 h 3865"/>
                              <a:gd name="T56" fmla="*/ 1141 w 1166"/>
                              <a:gd name="T57" fmla="*/ 2239 h 3865"/>
                              <a:gd name="T58" fmla="*/ 1076 w 1166"/>
                              <a:gd name="T59" fmla="*/ 2259 h 3865"/>
                              <a:gd name="T60" fmla="*/ 1018 w 1166"/>
                              <a:gd name="T61" fmla="*/ 2300 h 3865"/>
                              <a:gd name="T62" fmla="*/ 63 w 1166"/>
                              <a:gd name="T63" fmla="*/ 3256 h 3865"/>
                              <a:gd name="T64" fmla="*/ 22 w 1166"/>
                              <a:gd name="T65" fmla="*/ 3313 h 3865"/>
                              <a:gd name="T66" fmla="*/ 1 w 1166"/>
                              <a:gd name="T67" fmla="*/ 3378 h 3865"/>
                              <a:gd name="T68" fmla="*/ 1 w 1166"/>
                              <a:gd name="T69" fmla="*/ 3446 h 3865"/>
                              <a:gd name="T70" fmla="*/ 22 w 1166"/>
                              <a:gd name="T71" fmla="*/ 3511 h 3865"/>
                              <a:gd name="T72" fmla="*/ 63 w 1166"/>
                              <a:gd name="T73" fmla="*/ 3568 h 3865"/>
                              <a:gd name="T74" fmla="*/ 258 w 1166"/>
                              <a:gd name="T75" fmla="*/ 3763 h 3865"/>
                              <a:gd name="T76" fmla="*/ 316 w 1166"/>
                              <a:gd name="T77" fmla="*/ 3804 h 3865"/>
                              <a:gd name="T78" fmla="*/ 381 w 1166"/>
                              <a:gd name="T79" fmla="*/ 3825 h 3865"/>
                              <a:gd name="T80" fmla="*/ 448 w 1166"/>
                              <a:gd name="T81" fmla="*/ 3825 h 3865"/>
                              <a:gd name="T82" fmla="*/ 514 w 1166"/>
                              <a:gd name="T83" fmla="*/ 3804 h 3865"/>
                              <a:gd name="T84" fmla="*/ 571 w 1166"/>
                              <a:gd name="T85" fmla="*/ 3763 h 3865"/>
                              <a:gd name="T86" fmla="*/ 1165 w 1166"/>
                              <a:gd name="T87" fmla="*/ 3168 h 3865"/>
                              <a:gd name="T88" fmla="*/ 1165 w 1166"/>
                              <a:gd name="T89" fmla="*/ 2239 h 3865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66" h="3865">
                                <a:moveTo>
                                  <a:pt x="1165" y="2950"/>
                                </a:moveTo>
                                <a:lnTo>
                                  <a:pt x="821" y="3295"/>
                                </a:lnTo>
                                <a:lnTo>
                                  <a:pt x="780" y="3352"/>
                                </a:lnTo>
                                <a:lnTo>
                                  <a:pt x="759" y="3417"/>
                                </a:lnTo>
                                <a:lnTo>
                                  <a:pt x="759" y="3485"/>
                                </a:lnTo>
                                <a:lnTo>
                                  <a:pt x="780" y="3550"/>
                                </a:lnTo>
                                <a:lnTo>
                                  <a:pt x="821" y="3607"/>
                                </a:lnTo>
                                <a:lnTo>
                                  <a:pt x="1016" y="3802"/>
                                </a:lnTo>
                                <a:lnTo>
                                  <a:pt x="1074" y="3843"/>
                                </a:lnTo>
                                <a:lnTo>
                                  <a:pt x="1139" y="3864"/>
                                </a:lnTo>
                                <a:lnTo>
                                  <a:pt x="1165" y="3864"/>
                                </a:lnTo>
                                <a:lnTo>
                                  <a:pt x="1165" y="2950"/>
                                </a:lnTo>
                                <a:moveTo>
                                  <a:pt x="1165" y="1432"/>
                                </a:moveTo>
                                <a:lnTo>
                                  <a:pt x="62" y="2536"/>
                                </a:lnTo>
                                <a:lnTo>
                                  <a:pt x="21" y="2593"/>
                                </a:lnTo>
                                <a:lnTo>
                                  <a:pt x="0" y="2658"/>
                                </a:lnTo>
                                <a:lnTo>
                                  <a:pt x="0" y="2726"/>
                                </a:lnTo>
                                <a:lnTo>
                                  <a:pt x="21" y="2791"/>
                                </a:lnTo>
                                <a:lnTo>
                                  <a:pt x="62" y="2848"/>
                                </a:lnTo>
                                <a:lnTo>
                                  <a:pt x="257" y="3043"/>
                                </a:lnTo>
                                <a:lnTo>
                                  <a:pt x="315" y="3084"/>
                                </a:lnTo>
                                <a:lnTo>
                                  <a:pt x="380" y="3105"/>
                                </a:lnTo>
                                <a:lnTo>
                                  <a:pt x="447" y="3105"/>
                                </a:lnTo>
                                <a:lnTo>
                                  <a:pt x="512" y="3084"/>
                                </a:lnTo>
                                <a:lnTo>
                                  <a:pt x="570" y="3043"/>
                                </a:lnTo>
                                <a:lnTo>
                                  <a:pt x="1165" y="2447"/>
                                </a:lnTo>
                                <a:lnTo>
                                  <a:pt x="1165" y="1432"/>
                                </a:lnTo>
                                <a:moveTo>
                                  <a:pt x="1165" y="0"/>
                                </a:moveTo>
                                <a:lnTo>
                                  <a:pt x="1141" y="0"/>
                                </a:lnTo>
                                <a:lnTo>
                                  <a:pt x="1076" y="20"/>
                                </a:lnTo>
                                <a:lnTo>
                                  <a:pt x="1018" y="61"/>
                                </a:lnTo>
                                <a:lnTo>
                                  <a:pt x="63" y="1017"/>
                                </a:lnTo>
                                <a:lnTo>
                                  <a:pt x="22" y="1074"/>
                                </a:lnTo>
                                <a:lnTo>
                                  <a:pt x="1" y="1139"/>
                                </a:lnTo>
                                <a:lnTo>
                                  <a:pt x="1" y="1207"/>
                                </a:lnTo>
                                <a:lnTo>
                                  <a:pt x="22" y="1272"/>
                                </a:lnTo>
                                <a:lnTo>
                                  <a:pt x="63" y="1329"/>
                                </a:lnTo>
                                <a:lnTo>
                                  <a:pt x="258" y="1524"/>
                                </a:lnTo>
                                <a:lnTo>
                                  <a:pt x="316" y="1565"/>
                                </a:lnTo>
                                <a:lnTo>
                                  <a:pt x="381" y="1586"/>
                                </a:lnTo>
                                <a:lnTo>
                                  <a:pt x="448" y="1586"/>
                                </a:lnTo>
                                <a:lnTo>
                                  <a:pt x="514" y="1565"/>
                                </a:lnTo>
                                <a:lnTo>
                                  <a:pt x="571" y="1524"/>
                                </a:lnTo>
                                <a:lnTo>
                                  <a:pt x="1165" y="929"/>
                                </a:lnTo>
                                <a:lnTo>
                                  <a:pt x="1165" y="0"/>
                                </a:lnTo>
                              </a:path>
                            </a:pathLst>
                          </a:custGeom>
                          <a:solidFill>
                            <a:srgbClr val="D2DCE1">
                              <a:alpha val="2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1FE153" id="Group 52" o:spid="_x0000_s1026" style="position:absolute;margin-left:404.4pt;margin-top:-.35pt;width:210.5pt;height:305.15pt;z-index:251664384;mso-position-horizontal-relative:page;mso-position-vertical-relative:page" coordorigin="7696" coordsize="4210,6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">
                <v:shape id="AutoShape 5" o:spid="_x0000_s1027" style="position:absolute;left:7696;width:2346;height:1548;visibility:visible;mso-wrap-style:square;v-text-anchor:top" coordsize="2346,1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" path="m1297,l282,,62,220,21,277,,342r,68l21,475r41,57l257,727r57,41l379,789r68,l512,768r58,-41l1297,m2346,341r-21,-65l2284,219,2089,23,2056,,1809,r-33,23l821,979r-41,57l759,1101r,68l780,1234r41,57l1016,1486r57,41l1138,1548r68,l1271,1527r58,-41l2284,531r41,-57l2346,409r,-68e" fillcolor="#d2dce1" stroked="f">
                  <v:fill opacity="26214f"/>
                  <v:path arrowok="t" o:connecttype="custom" o:connectlocs="1297,0;282,0;62,220;21,277;0,342;0,410;21,475;62,532;257,727;314,768;379,789;447,789;512,768;570,727;1297,0;2346,341;2325,276;2284,219;2089,23;2056,0;1809,0;1776,23;821,979;780,1036;759,1101;759,1169;780,1234;821,1291;1016,1486;1073,1527;1138,1548;1206,1548;1271,1527;1329,1486;2284,531;2325,474;2346,409;2346,341" o:connectangles="0,0,0,0,0,0,0,0,0,0,0,0,0,0,0,0,0,0,0,0,0,0,0,0,0,0,0,0,0,0,0,0,0,0,0,0,0,0"/>
                </v:shape>
                <v:shape id="AutoShape 6" o:spid="_x0000_s1028" style="position:absolute;left:9974;width:1932;height:2306;visibility:visible;mso-wrap-style:square;v-text-anchor:top" coordsize="1932,2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" path="m523,l306,r10,7l381,28r67,l514,7,523,m1931,626l821,1737r-41,57l759,1859r,68l780,1992r41,57l1016,2244r58,41l1139,2306r67,l1271,2285r58,-41l1931,1641r,-1015m1932,l1040,,62,978r-41,57l,1100r,68l21,1233r41,57l257,1485r57,41l380,1547r67,l512,1526r58,-41l1932,123,1932,e" fillcolor="#d2dce1" stroked="f">
                  <v:fill opacity="32896f"/>
                  <v:path arrowok="t" o:connecttype="custom" o:connectlocs="523,0;306,0;316,7;381,28;448,28;514,7;523,0;1931,626;821,1737;780,1794;759,1859;759,1927;780,1992;821,2049;1016,2244;1074,2285;1139,2306;1206,2306;1271,2285;1329,2244;1931,1641;1931,626;1932,0;1040,0;62,978;21,1035;0,1100;0,1168;21,1233;62,1290;257,1485;314,1526;380,1547;447,1547;512,1526;570,1485;1932,123;1932,0" o:connectangles="0,0,0,0,0,0,0,0,0,0,0,0,0,0,0,0,0,0,0,0,0,0,0,0,0,0,0,0,0,0,0,0,0,0,0,0,0,0"/>
                </v:shape>
                <v:shape id="AutoShape 7" o:spid="_x0000_s1029" style="position:absolute;left:7703;top:1480;width:3106;height:3865;visibility:visible;mso-wrap-style:square;v-text-anchor:top" coordsize="3106,3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" path="m2347,379r-21,-65l2285,257,2090,62,2033,20,1967,r-67,l1835,20r-58,42l62,1777r-41,57l,1899r,68l21,2032r41,57l257,2284r57,41l379,2346r68,l512,2325r58,-41l2285,569r41,-57l2347,447r,-68m3105,2657r-21,-65l3043,2535,2848,2340r-58,-42l2725,2278r-67,l2592,2298r-57,42l1580,3295r-41,57l1518,3417r,68l1539,3550r41,57l1775,3802r57,41l1898,3864r67,l2030,3843r58,-41l3043,2847r41,-57l3105,2725r,-68m3106,1138r-21,-65l3044,1016,2849,821r-57,-42l2726,759r-67,l2594,779r-58,42l821,2536r-41,57l759,2658r,68l780,2791r41,57l1016,3043r57,41l1139,3105r67,l1271,3084r58,-41l3044,1328r41,-57l3106,1206r,-68e" fillcolor="#d2dce1" stroked="f">
                  <v:fill opacity="13107f"/>
                  <v:path arrowok="t" o:connecttype="custom" o:connectlocs="2326,1795;2090,1543;1967,1481;1835,1501;62,3258;0,3380;21,3513;257,3765;379,3827;512,3806;2285,2050;2347,1928;3105,4138;3043,4016;2790,3779;2658,3759;2535,3821;1539,4833;1518,4966;1580,5088;1832,5324;1965,5345;2088,5283;3084,4271;3105,4138;3085,2554;2849,2302;2726,2240;2594,2260;821,4017;759,4139;780,4272;1016,4524;1139,4586;1271,4565;3044,2809;3106,2687" o:connectangles="0,0,0,0,0,0,0,0,0,0,0,0,0,0,0,0,0,0,0,0,0,0,0,0,0,0,0,0,0,0,0,0,0,0,0,0,0"/>
                </v:shape>
                <v:shape id="AutoShape 8" o:spid="_x0000_s1030" style="position:absolute;left:10740;top:2238;width:1166;height:3865;visibility:visible;mso-wrap-style:square;v-text-anchor:top" coordsize="1166,3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" path="m1165,2950l821,3295r-41,57l759,3417r,68l780,3550r41,57l1016,3802r58,41l1139,3864r26,l1165,2950t,-1518l62,2536r-41,57l,2658r,68l21,2791r41,57l257,3043r58,41l380,3105r67,l512,3084r58,-41l1165,2447r,-1015m1165,r-24,l1076,20r-58,41l63,1017r-41,57l1,1139r,68l22,1272r41,57l258,1524r58,41l381,1586r67,l514,1565r57,-41l1165,929,1165,e" fillcolor="#d2dce1" stroked="f">
                  <v:fill opacity="19532f"/>
                  <v:path arrowok="t" o:connecttype="custom" o:connectlocs="1165,5189;821,5534;780,5591;759,5656;759,5724;780,5789;821,5846;1016,6041;1074,6082;1139,6103;1165,6103;1165,5189;1165,3671;62,4775;21,4832;0,4897;0,4965;21,5030;62,5087;257,5282;315,5323;380,5344;447,5344;512,5323;570,5282;1165,4686;1165,3671;1165,2239;1141,2239;1076,2259;1018,2300;63,3256;22,3313;1,3378;1,3446;22,3511;63,3568;258,3763;316,3804;381,3825;448,3825;514,3804;571,3763;1165,3168;1165,2239" o:connectangles="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7B9B7A1C" w14:textId="754C3877" w:rsidR="00FE1401" w:rsidRPr="00767A02" w:rsidRDefault="00E95D25" w:rsidP="00FE1401">
      <w:pPr>
        <w:ind w:left="-142"/>
        <w:rPr>
          <w:color w:val="849AA9" w:themeColor="accent5"/>
          <w:sz w:val="32"/>
        </w:rPr>
      </w:pPr>
      <w:r>
        <w:rPr>
          <w:color w:val="849AA9" w:themeColor="accent5"/>
          <w:sz w:val="32"/>
        </w:rPr>
        <w:t>G</w:t>
      </w:r>
      <w:r w:rsidR="00885A63">
        <w:rPr>
          <w:color w:val="849AA9" w:themeColor="accent5"/>
          <w:sz w:val="32"/>
        </w:rPr>
        <w:t xml:space="preserve">uidance for </w:t>
      </w:r>
      <w:r w:rsidR="00786091">
        <w:rPr>
          <w:color w:val="849AA9" w:themeColor="accent5"/>
          <w:sz w:val="32"/>
        </w:rPr>
        <w:t>running catalogue export</w:t>
      </w:r>
    </w:p>
    <w:p w14:paraId="59CE1987" w14:textId="77777777" w:rsidR="007C540E" w:rsidRDefault="007C540E" w:rsidP="00327177">
      <w:pPr>
        <w:ind w:left="-142"/>
        <w:rPr>
          <w:color w:val="849AA9"/>
          <w:sz w:val="32"/>
        </w:rPr>
      </w:pPr>
      <w:r w:rsidRPr="007C540E">
        <w:rPr>
          <w:color w:val="849AA9"/>
          <w:sz w:val="32"/>
        </w:rPr>
        <w:t>Bradford Teaching Hospital Foundation Trust</w:t>
      </w:r>
    </w:p>
    <w:p w14:paraId="24A71257" w14:textId="66BC1DBF" w:rsidR="00885A63" w:rsidRPr="00767A02" w:rsidRDefault="00885A63" w:rsidP="00327177">
      <w:pPr>
        <w:ind w:left="-142"/>
        <w:rPr>
          <w:color w:val="849AA9" w:themeColor="accent5"/>
          <w:sz w:val="32"/>
        </w:rPr>
      </w:pPr>
      <w:r>
        <w:rPr>
          <w:color w:val="849AA9"/>
          <w:sz w:val="32"/>
        </w:rPr>
        <w:t>EHDEN OMOP Project</w:t>
      </w:r>
    </w:p>
    <w:p w14:paraId="58F113CC" w14:textId="77777777" w:rsidR="000F2584" w:rsidRPr="00FE1401" w:rsidRDefault="000F2584" w:rsidP="00FE1401">
      <w:pPr>
        <w:ind w:left="-142"/>
        <w:rPr>
          <w:b/>
          <w:bCs/>
          <w:color w:val="849AA9"/>
          <w:sz w:val="48"/>
          <w:szCs w:val="48"/>
        </w:rPr>
      </w:pPr>
    </w:p>
    <w:p w14:paraId="33915FC3" w14:textId="77777777" w:rsidR="00FE1401" w:rsidRPr="005C6DCD" w:rsidRDefault="004433EC" w:rsidP="00FE1401">
      <w:pPr>
        <w:spacing w:line="29" w:lineRule="exact"/>
        <w:ind w:left="6658"/>
        <w:rPr>
          <w:rFonts w:ascii="Times New Roman"/>
          <w:bCs/>
          <w:szCs w:val="48"/>
        </w:rPr>
        <w:sectPr w:rsidR="00FE1401" w:rsidRPr="005C6DCD" w:rsidSect="00D13405">
          <w:footerReference w:type="default" r:id="rId11"/>
          <w:footerReference w:type="first" r:id="rId12"/>
          <w:pgSz w:w="11906" w:h="16838" w:code="9"/>
          <w:pgMar w:top="4820" w:right="1416" w:bottom="1440" w:left="1418" w:header="709" w:footer="534" w:gutter="0"/>
          <w:pgNumType w:start="0"/>
          <w:cols w:space="708"/>
          <w:docGrid w:linePitch="360"/>
        </w:sectPr>
      </w:pPr>
      <w:r>
        <w:rPr>
          <w:rFonts w:ascii="Times New Roman"/>
          <w:b/>
          <w:bCs/>
          <w:noProof/>
          <w:szCs w:val="48"/>
          <w:lang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F09D3C2" wp14:editId="270D7EB6">
                <wp:simplePos x="0" y="0"/>
                <wp:positionH relativeFrom="page">
                  <wp:posOffset>-60325</wp:posOffset>
                </wp:positionH>
                <wp:positionV relativeFrom="page">
                  <wp:posOffset>6744335</wp:posOffset>
                </wp:positionV>
                <wp:extent cx="2723515" cy="3947795"/>
                <wp:effectExtent l="6350" t="635" r="3810" b="4445"/>
                <wp:wrapNone/>
                <wp:docPr id="2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23515" cy="3947795"/>
                          <a:chOff x="0" y="10621"/>
                          <a:chExt cx="4289" cy="6217"/>
                        </a:xfrm>
                      </wpg:grpSpPr>
                      <wps:wsp>
                        <wps:cNvPr id="3" name="AutoShape 11"/>
                        <wps:cNvSpPr>
                          <a:spLocks/>
                        </wps:cNvSpPr>
                        <wps:spPr bwMode="auto">
                          <a:xfrm>
                            <a:off x="1900" y="15259"/>
                            <a:ext cx="2389" cy="1579"/>
                          </a:xfrm>
                          <a:custGeom>
                            <a:avLst/>
                            <a:gdLst>
                              <a:gd name="T0" fmla="*/ 1615 w 2389"/>
                              <a:gd name="T1" fmla="*/ 15646 h 1579"/>
                              <a:gd name="T2" fmla="*/ 1594 w 2389"/>
                              <a:gd name="T3" fmla="*/ 15579 h 1579"/>
                              <a:gd name="T4" fmla="*/ 1552 w 2389"/>
                              <a:gd name="T5" fmla="*/ 15521 h 1579"/>
                              <a:gd name="T6" fmla="*/ 1354 w 2389"/>
                              <a:gd name="T7" fmla="*/ 15323 h 1579"/>
                              <a:gd name="T8" fmla="*/ 1295 w 2389"/>
                              <a:gd name="T9" fmla="*/ 15281 h 1579"/>
                              <a:gd name="T10" fmla="*/ 1229 w 2389"/>
                              <a:gd name="T11" fmla="*/ 15260 h 1579"/>
                              <a:gd name="T12" fmla="*/ 1160 w 2389"/>
                              <a:gd name="T13" fmla="*/ 15260 h 1579"/>
                              <a:gd name="T14" fmla="*/ 1094 w 2389"/>
                              <a:gd name="T15" fmla="*/ 15281 h 1579"/>
                              <a:gd name="T16" fmla="*/ 1036 w 2389"/>
                              <a:gd name="T17" fmla="*/ 15323 h 1579"/>
                              <a:gd name="T18" fmla="*/ 63 w 2389"/>
                              <a:gd name="T19" fmla="*/ 16295 h 1579"/>
                              <a:gd name="T20" fmla="*/ 21 w 2389"/>
                              <a:gd name="T21" fmla="*/ 16353 h 1579"/>
                              <a:gd name="T22" fmla="*/ 0 w 2389"/>
                              <a:gd name="T23" fmla="*/ 16420 h 1579"/>
                              <a:gd name="T24" fmla="*/ 0 w 2389"/>
                              <a:gd name="T25" fmla="*/ 16489 h 1579"/>
                              <a:gd name="T26" fmla="*/ 21 w 2389"/>
                              <a:gd name="T27" fmla="*/ 16555 h 1579"/>
                              <a:gd name="T28" fmla="*/ 63 w 2389"/>
                              <a:gd name="T29" fmla="*/ 16613 h 1579"/>
                              <a:gd name="T30" fmla="*/ 262 w 2389"/>
                              <a:gd name="T31" fmla="*/ 16812 h 1579"/>
                              <a:gd name="T32" fmla="*/ 298 w 2389"/>
                              <a:gd name="T33" fmla="*/ 16838 h 1579"/>
                              <a:gd name="T34" fmla="*/ 544 w 2389"/>
                              <a:gd name="T35" fmla="*/ 16838 h 1579"/>
                              <a:gd name="T36" fmla="*/ 580 w 2389"/>
                              <a:gd name="T37" fmla="*/ 16812 h 1579"/>
                              <a:gd name="T38" fmla="*/ 1552 w 2389"/>
                              <a:gd name="T39" fmla="*/ 15839 h 1579"/>
                              <a:gd name="T40" fmla="*/ 1594 w 2389"/>
                              <a:gd name="T41" fmla="*/ 15781 h 1579"/>
                              <a:gd name="T42" fmla="*/ 1615 w 2389"/>
                              <a:gd name="T43" fmla="*/ 15715 h 1579"/>
                              <a:gd name="T44" fmla="*/ 1615 w 2389"/>
                              <a:gd name="T45" fmla="*/ 15646 h 1579"/>
                              <a:gd name="T46" fmla="*/ 2388 w 2389"/>
                              <a:gd name="T47" fmla="*/ 16419 h 1579"/>
                              <a:gd name="T48" fmla="*/ 2367 w 2389"/>
                              <a:gd name="T49" fmla="*/ 16352 h 1579"/>
                              <a:gd name="T50" fmla="*/ 2325 w 2389"/>
                              <a:gd name="T51" fmla="*/ 16294 h 1579"/>
                              <a:gd name="T52" fmla="*/ 2127 w 2389"/>
                              <a:gd name="T53" fmla="*/ 16095 h 1579"/>
                              <a:gd name="T54" fmla="*/ 2068 w 2389"/>
                              <a:gd name="T55" fmla="*/ 16053 h 1579"/>
                              <a:gd name="T56" fmla="*/ 2002 w 2389"/>
                              <a:gd name="T57" fmla="*/ 16033 h 1579"/>
                              <a:gd name="T58" fmla="*/ 1933 w 2389"/>
                              <a:gd name="T59" fmla="*/ 16033 h 1579"/>
                              <a:gd name="T60" fmla="*/ 1867 w 2389"/>
                              <a:gd name="T61" fmla="*/ 16053 h 1579"/>
                              <a:gd name="T62" fmla="*/ 1808 w 2389"/>
                              <a:gd name="T63" fmla="*/ 16095 h 1579"/>
                              <a:gd name="T64" fmla="*/ 1066 w 2389"/>
                              <a:gd name="T65" fmla="*/ 16838 h 1579"/>
                              <a:gd name="T66" fmla="*/ 2099 w 2389"/>
                              <a:gd name="T67" fmla="*/ 16838 h 1579"/>
                              <a:gd name="T68" fmla="*/ 2325 w 2389"/>
                              <a:gd name="T69" fmla="*/ 16612 h 1579"/>
                              <a:gd name="T70" fmla="*/ 2367 w 2389"/>
                              <a:gd name="T71" fmla="*/ 16554 h 1579"/>
                              <a:gd name="T72" fmla="*/ 2388 w 2389"/>
                              <a:gd name="T73" fmla="*/ 16488 h 1579"/>
                              <a:gd name="T74" fmla="*/ 2388 w 2389"/>
                              <a:gd name="T75" fmla="*/ 16419 h 1579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389" h="1579">
                                <a:moveTo>
                                  <a:pt x="1615" y="386"/>
                                </a:moveTo>
                                <a:lnTo>
                                  <a:pt x="1594" y="319"/>
                                </a:lnTo>
                                <a:lnTo>
                                  <a:pt x="1552" y="261"/>
                                </a:lnTo>
                                <a:lnTo>
                                  <a:pt x="1354" y="63"/>
                                </a:lnTo>
                                <a:lnTo>
                                  <a:pt x="1295" y="21"/>
                                </a:lnTo>
                                <a:lnTo>
                                  <a:pt x="1229" y="0"/>
                                </a:lnTo>
                                <a:lnTo>
                                  <a:pt x="1160" y="0"/>
                                </a:lnTo>
                                <a:lnTo>
                                  <a:pt x="1094" y="21"/>
                                </a:lnTo>
                                <a:lnTo>
                                  <a:pt x="1036" y="63"/>
                                </a:lnTo>
                                <a:lnTo>
                                  <a:pt x="63" y="1035"/>
                                </a:lnTo>
                                <a:lnTo>
                                  <a:pt x="21" y="1093"/>
                                </a:lnTo>
                                <a:lnTo>
                                  <a:pt x="0" y="1160"/>
                                </a:lnTo>
                                <a:lnTo>
                                  <a:pt x="0" y="1229"/>
                                </a:lnTo>
                                <a:lnTo>
                                  <a:pt x="21" y="1295"/>
                                </a:lnTo>
                                <a:lnTo>
                                  <a:pt x="63" y="1353"/>
                                </a:lnTo>
                                <a:lnTo>
                                  <a:pt x="262" y="1552"/>
                                </a:lnTo>
                                <a:lnTo>
                                  <a:pt x="298" y="1578"/>
                                </a:lnTo>
                                <a:lnTo>
                                  <a:pt x="544" y="1578"/>
                                </a:lnTo>
                                <a:lnTo>
                                  <a:pt x="580" y="1552"/>
                                </a:lnTo>
                                <a:lnTo>
                                  <a:pt x="1552" y="579"/>
                                </a:lnTo>
                                <a:lnTo>
                                  <a:pt x="1594" y="521"/>
                                </a:lnTo>
                                <a:lnTo>
                                  <a:pt x="1615" y="455"/>
                                </a:lnTo>
                                <a:lnTo>
                                  <a:pt x="1615" y="386"/>
                                </a:lnTo>
                                <a:moveTo>
                                  <a:pt x="2388" y="1159"/>
                                </a:moveTo>
                                <a:lnTo>
                                  <a:pt x="2367" y="1092"/>
                                </a:lnTo>
                                <a:lnTo>
                                  <a:pt x="2325" y="1034"/>
                                </a:lnTo>
                                <a:lnTo>
                                  <a:pt x="2127" y="835"/>
                                </a:lnTo>
                                <a:lnTo>
                                  <a:pt x="2068" y="793"/>
                                </a:lnTo>
                                <a:lnTo>
                                  <a:pt x="2002" y="773"/>
                                </a:lnTo>
                                <a:lnTo>
                                  <a:pt x="1933" y="773"/>
                                </a:lnTo>
                                <a:lnTo>
                                  <a:pt x="1867" y="793"/>
                                </a:lnTo>
                                <a:lnTo>
                                  <a:pt x="1808" y="835"/>
                                </a:lnTo>
                                <a:lnTo>
                                  <a:pt x="1066" y="1578"/>
                                </a:lnTo>
                                <a:lnTo>
                                  <a:pt x="2099" y="1578"/>
                                </a:lnTo>
                                <a:lnTo>
                                  <a:pt x="2325" y="1352"/>
                                </a:lnTo>
                                <a:lnTo>
                                  <a:pt x="2367" y="1294"/>
                                </a:lnTo>
                                <a:lnTo>
                                  <a:pt x="2388" y="1228"/>
                                </a:lnTo>
                                <a:lnTo>
                                  <a:pt x="2388" y="1159"/>
                                </a:lnTo>
                              </a:path>
                            </a:pathLst>
                          </a:custGeom>
                          <a:solidFill>
                            <a:srgbClr val="D2DCE1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12"/>
                        <wps:cNvSpPr>
                          <a:spLocks/>
                        </wps:cNvSpPr>
                        <wps:spPr bwMode="auto">
                          <a:xfrm>
                            <a:off x="0" y="14487"/>
                            <a:ext cx="1969" cy="2350"/>
                          </a:xfrm>
                          <a:custGeom>
                            <a:avLst/>
                            <a:gdLst>
                              <a:gd name="T0" fmla="*/ 1196 w 1969"/>
                              <a:gd name="T1" fmla="*/ 14874 h 2350"/>
                              <a:gd name="T2" fmla="*/ 1175 w 1969"/>
                              <a:gd name="T3" fmla="*/ 14808 h 2350"/>
                              <a:gd name="T4" fmla="*/ 1133 w 1969"/>
                              <a:gd name="T5" fmla="*/ 14749 h 2350"/>
                              <a:gd name="T6" fmla="*/ 934 w 1969"/>
                              <a:gd name="T7" fmla="*/ 14551 h 2350"/>
                              <a:gd name="T8" fmla="*/ 876 w 1969"/>
                              <a:gd name="T9" fmla="*/ 14509 h 2350"/>
                              <a:gd name="T10" fmla="*/ 809 w 1969"/>
                              <a:gd name="T11" fmla="*/ 14488 h 2350"/>
                              <a:gd name="T12" fmla="*/ 740 w 1969"/>
                              <a:gd name="T13" fmla="*/ 14488 h 2350"/>
                              <a:gd name="T14" fmla="*/ 674 w 1969"/>
                              <a:gd name="T15" fmla="*/ 14509 h 2350"/>
                              <a:gd name="T16" fmla="*/ 616 w 1969"/>
                              <a:gd name="T17" fmla="*/ 14551 h 2350"/>
                              <a:gd name="T18" fmla="*/ 0 w 1969"/>
                              <a:gd name="T19" fmla="*/ 15167 h 2350"/>
                              <a:gd name="T20" fmla="*/ 0 w 1969"/>
                              <a:gd name="T21" fmla="*/ 16200 h 2350"/>
                              <a:gd name="T22" fmla="*/ 1133 w 1969"/>
                              <a:gd name="T23" fmla="*/ 15068 h 2350"/>
                              <a:gd name="T24" fmla="*/ 1175 w 1969"/>
                              <a:gd name="T25" fmla="*/ 15009 h 2350"/>
                              <a:gd name="T26" fmla="*/ 1196 w 1969"/>
                              <a:gd name="T27" fmla="*/ 14943 h 2350"/>
                              <a:gd name="T28" fmla="*/ 1196 w 1969"/>
                              <a:gd name="T29" fmla="*/ 14874 h 2350"/>
                              <a:gd name="T30" fmla="*/ 1660 w 1969"/>
                              <a:gd name="T31" fmla="*/ 16838 h 2350"/>
                              <a:gd name="T32" fmla="*/ 1647 w 1969"/>
                              <a:gd name="T33" fmla="*/ 16829 h 2350"/>
                              <a:gd name="T34" fmla="*/ 1581 w 1969"/>
                              <a:gd name="T35" fmla="*/ 16808 h 2350"/>
                              <a:gd name="T36" fmla="*/ 1512 w 1969"/>
                              <a:gd name="T37" fmla="*/ 16808 h 2350"/>
                              <a:gd name="T38" fmla="*/ 1446 w 1969"/>
                              <a:gd name="T39" fmla="*/ 16829 h 2350"/>
                              <a:gd name="T40" fmla="*/ 1433 w 1969"/>
                              <a:gd name="T41" fmla="*/ 16838 h 2350"/>
                              <a:gd name="T42" fmla="*/ 1660 w 1969"/>
                              <a:gd name="T43" fmla="*/ 16838 h 2350"/>
                              <a:gd name="T44" fmla="*/ 1968 w 1969"/>
                              <a:gd name="T45" fmla="*/ 15647 h 2350"/>
                              <a:gd name="T46" fmla="*/ 1947 w 1969"/>
                              <a:gd name="T47" fmla="*/ 15581 h 2350"/>
                              <a:gd name="T48" fmla="*/ 1905 w 1969"/>
                              <a:gd name="T49" fmla="*/ 15522 h 2350"/>
                              <a:gd name="T50" fmla="*/ 1707 w 1969"/>
                              <a:gd name="T51" fmla="*/ 15324 h 2350"/>
                              <a:gd name="T52" fmla="*/ 1649 w 1969"/>
                              <a:gd name="T53" fmla="*/ 15282 h 2350"/>
                              <a:gd name="T54" fmla="*/ 1582 w 1969"/>
                              <a:gd name="T55" fmla="*/ 15261 h 2350"/>
                              <a:gd name="T56" fmla="*/ 1513 w 1969"/>
                              <a:gd name="T57" fmla="*/ 15261 h 2350"/>
                              <a:gd name="T58" fmla="*/ 1447 w 1969"/>
                              <a:gd name="T59" fmla="*/ 15282 h 2350"/>
                              <a:gd name="T60" fmla="*/ 1389 w 1969"/>
                              <a:gd name="T61" fmla="*/ 15324 h 2350"/>
                              <a:gd name="T62" fmla="*/ 0 w 1969"/>
                              <a:gd name="T63" fmla="*/ 16712 h 2350"/>
                              <a:gd name="T64" fmla="*/ 0 w 1969"/>
                              <a:gd name="T65" fmla="*/ 16838 h 2350"/>
                              <a:gd name="T66" fmla="*/ 908 w 1969"/>
                              <a:gd name="T67" fmla="*/ 16838 h 2350"/>
                              <a:gd name="T68" fmla="*/ 1905 w 1969"/>
                              <a:gd name="T69" fmla="*/ 15840 h 2350"/>
                              <a:gd name="T70" fmla="*/ 1947 w 1969"/>
                              <a:gd name="T71" fmla="*/ 15782 h 2350"/>
                              <a:gd name="T72" fmla="*/ 1968 w 1969"/>
                              <a:gd name="T73" fmla="*/ 15716 h 2350"/>
                              <a:gd name="T74" fmla="*/ 1968 w 1969"/>
                              <a:gd name="T75" fmla="*/ 15647 h 2350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969" h="2350">
                                <a:moveTo>
                                  <a:pt x="1196" y="386"/>
                                </a:moveTo>
                                <a:lnTo>
                                  <a:pt x="1175" y="320"/>
                                </a:lnTo>
                                <a:lnTo>
                                  <a:pt x="1133" y="261"/>
                                </a:lnTo>
                                <a:lnTo>
                                  <a:pt x="934" y="63"/>
                                </a:lnTo>
                                <a:lnTo>
                                  <a:pt x="876" y="21"/>
                                </a:lnTo>
                                <a:lnTo>
                                  <a:pt x="809" y="0"/>
                                </a:lnTo>
                                <a:lnTo>
                                  <a:pt x="740" y="0"/>
                                </a:lnTo>
                                <a:lnTo>
                                  <a:pt x="674" y="21"/>
                                </a:lnTo>
                                <a:lnTo>
                                  <a:pt x="616" y="63"/>
                                </a:lnTo>
                                <a:lnTo>
                                  <a:pt x="0" y="679"/>
                                </a:lnTo>
                                <a:lnTo>
                                  <a:pt x="0" y="1712"/>
                                </a:lnTo>
                                <a:lnTo>
                                  <a:pt x="1133" y="580"/>
                                </a:lnTo>
                                <a:lnTo>
                                  <a:pt x="1175" y="521"/>
                                </a:lnTo>
                                <a:lnTo>
                                  <a:pt x="1196" y="455"/>
                                </a:lnTo>
                                <a:lnTo>
                                  <a:pt x="1196" y="386"/>
                                </a:lnTo>
                                <a:moveTo>
                                  <a:pt x="1660" y="2350"/>
                                </a:moveTo>
                                <a:lnTo>
                                  <a:pt x="1647" y="2341"/>
                                </a:lnTo>
                                <a:lnTo>
                                  <a:pt x="1581" y="2320"/>
                                </a:lnTo>
                                <a:lnTo>
                                  <a:pt x="1512" y="2320"/>
                                </a:lnTo>
                                <a:lnTo>
                                  <a:pt x="1446" y="2341"/>
                                </a:lnTo>
                                <a:lnTo>
                                  <a:pt x="1433" y="2350"/>
                                </a:lnTo>
                                <a:lnTo>
                                  <a:pt x="1660" y="2350"/>
                                </a:lnTo>
                                <a:moveTo>
                                  <a:pt x="1968" y="1159"/>
                                </a:moveTo>
                                <a:lnTo>
                                  <a:pt x="1947" y="1093"/>
                                </a:lnTo>
                                <a:lnTo>
                                  <a:pt x="1905" y="1034"/>
                                </a:lnTo>
                                <a:lnTo>
                                  <a:pt x="1707" y="836"/>
                                </a:lnTo>
                                <a:lnTo>
                                  <a:pt x="1649" y="794"/>
                                </a:lnTo>
                                <a:lnTo>
                                  <a:pt x="1582" y="773"/>
                                </a:lnTo>
                                <a:lnTo>
                                  <a:pt x="1513" y="773"/>
                                </a:lnTo>
                                <a:lnTo>
                                  <a:pt x="1447" y="794"/>
                                </a:lnTo>
                                <a:lnTo>
                                  <a:pt x="1389" y="836"/>
                                </a:lnTo>
                                <a:lnTo>
                                  <a:pt x="0" y="2224"/>
                                </a:lnTo>
                                <a:lnTo>
                                  <a:pt x="0" y="2350"/>
                                </a:lnTo>
                                <a:lnTo>
                                  <a:pt x="908" y="2350"/>
                                </a:lnTo>
                                <a:lnTo>
                                  <a:pt x="1905" y="1352"/>
                                </a:lnTo>
                                <a:lnTo>
                                  <a:pt x="1947" y="1294"/>
                                </a:lnTo>
                                <a:lnTo>
                                  <a:pt x="1968" y="1228"/>
                                </a:lnTo>
                                <a:lnTo>
                                  <a:pt x="1968" y="1159"/>
                                </a:lnTo>
                              </a:path>
                            </a:pathLst>
                          </a:custGeom>
                          <a:solidFill>
                            <a:srgbClr val="D2DCE1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3"/>
                        <wps:cNvSpPr>
                          <a:spLocks/>
                        </wps:cNvSpPr>
                        <wps:spPr bwMode="auto">
                          <a:xfrm>
                            <a:off x="1118" y="11393"/>
                            <a:ext cx="3162" cy="3935"/>
                          </a:xfrm>
                          <a:custGeom>
                            <a:avLst/>
                            <a:gdLst>
                              <a:gd name="T0" fmla="*/ 1595 w 3162"/>
                              <a:gd name="T1" fmla="*/ 11713 h 3935"/>
                              <a:gd name="T2" fmla="*/ 1355 w 3162"/>
                              <a:gd name="T3" fmla="*/ 11456 h 3935"/>
                              <a:gd name="T4" fmla="*/ 1230 w 3162"/>
                              <a:gd name="T5" fmla="*/ 11393 h 3935"/>
                              <a:gd name="T6" fmla="*/ 1095 w 3162"/>
                              <a:gd name="T7" fmla="*/ 11414 h 3935"/>
                              <a:gd name="T8" fmla="*/ 64 w 3162"/>
                              <a:gd name="T9" fmla="*/ 12429 h 3935"/>
                              <a:gd name="T10" fmla="*/ 1 w 3162"/>
                              <a:gd name="T11" fmla="*/ 12553 h 3935"/>
                              <a:gd name="T12" fmla="*/ 22 w 3162"/>
                              <a:gd name="T13" fmla="*/ 12689 h 3935"/>
                              <a:gd name="T14" fmla="*/ 263 w 3162"/>
                              <a:gd name="T15" fmla="*/ 12945 h 3935"/>
                              <a:gd name="T16" fmla="*/ 387 w 3162"/>
                              <a:gd name="T17" fmla="*/ 13008 h 3935"/>
                              <a:gd name="T18" fmla="*/ 522 w 3162"/>
                              <a:gd name="T19" fmla="*/ 12987 h 3935"/>
                              <a:gd name="T20" fmla="*/ 1553 w 3162"/>
                              <a:gd name="T21" fmla="*/ 11973 h 3935"/>
                              <a:gd name="T22" fmla="*/ 1616 w 3162"/>
                              <a:gd name="T23" fmla="*/ 11848 h 3935"/>
                              <a:gd name="T24" fmla="*/ 2389 w 3162"/>
                              <a:gd name="T25" fmla="*/ 12552 h 3935"/>
                              <a:gd name="T26" fmla="*/ 2326 w 3162"/>
                              <a:gd name="T27" fmla="*/ 12428 h 3935"/>
                              <a:gd name="T28" fmla="*/ 2069 w 3162"/>
                              <a:gd name="T29" fmla="*/ 12187 h 3935"/>
                              <a:gd name="T30" fmla="*/ 1934 w 3162"/>
                              <a:gd name="T31" fmla="*/ 12166 h 3935"/>
                              <a:gd name="T32" fmla="*/ 1809 w 3162"/>
                              <a:gd name="T33" fmla="*/ 12229 h 3935"/>
                              <a:gd name="T34" fmla="*/ 21 w 3162"/>
                              <a:gd name="T35" fmla="*/ 14034 h 3935"/>
                              <a:gd name="T36" fmla="*/ 0 w 3162"/>
                              <a:gd name="T37" fmla="*/ 14169 h 3935"/>
                              <a:gd name="T38" fmla="*/ 63 w 3162"/>
                              <a:gd name="T39" fmla="*/ 14294 h 3935"/>
                              <a:gd name="T40" fmla="*/ 320 w 3162"/>
                              <a:gd name="T41" fmla="*/ 14534 h 3935"/>
                              <a:gd name="T42" fmla="*/ 455 w 3162"/>
                              <a:gd name="T43" fmla="*/ 14555 h 3935"/>
                              <a:gd name="T44" fmla="*/ 580 w 3162"/>
                              <a:gd name="T45" fmla="*/ 14492 h 3935"/>
                              <a:gd name="T46" fmla="*/ 2368 w 3162"/>
                              <a:gd name="T47" fmla="*/ 12688 h 3935"/>
                              <a:gd name="T48" fmla="*/ 2389 w 3162"/>
                              <a:gd name="T49" fmla="*/ 12552 h 3935"/>
                              <a:gd name="T50" fmla="*/ 3141 w 3162"/>
                              <a:gd name="T51" fmla="*/ 13259 h 3935"/>
                              <a:gd name="T52" fmla="*/ 2900 w 3162"/>
                              <a:gd name="T53" fmla="*/ 13002 h 3935"/>
                              <a:gd name="T54" fmla="*/ 2776 w 3162"/>
                              <a:gd name="T55" fmla="*/ 12939 h 3935"/>
                              <a:gd name="T56" fmla="*/ 2641 w 3162"/>
                              <a:gd name="T57" fmla="*/ 12960 h 3935"/>
                              <a:gd name="T58" fmla="*/ 836 w 3162"/>
                              <a:gd name="T59" fmla="*/ 14748 h 3935"/>
                              <a:gd name="T60" fmla="*/ 773 w 3162"/>
                              <a:gd name="T61" fmla="*/ 14873 h 3935"/>
                              <a:gd name="T62" fmla="*/ 794 w 3162"/>
                              <a:gd name="T63" fmla="*/ 15008 h 3935"/>
                              <a:gd name="T64" fmla="*/ 1034 w 3162"/>
                              <a:gd name="T65" fmla="*/ 15265 h 3935"/>
                              <a:gd name="T66" fmla="*/ 1159 w 3162"/>
                              <a:gd name="T67" fmla="*/ 15328 h 3935"/>
                              <a:gd name="T68" fmla="*/ 1294 w 3162"/>
                              <a:gd name="T69" fmla="*/ 15307 h 3935"/>
                              <a:gd name="T70" fmla="*/ 3099 w 3162"/>
                              <a:gd name="T71" fmla="*/ 13519 h 3935"/>
                              <a:gd name="T72" fmla="*/ 3162 w 3162"/>
                              <a:gd name="T73" fmla="*/ 13394 h 3935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</a:gdLst>
                            <a:ahLst/>
                            <a:cxnLst>
                              <a:cxn ang="T74">
                                <a:pos x="T0" y="T1"/>
                              </a:cxn>
                              <a:cxn ang="T75">
                                <a:pos x="T2" y="T3"/>
                              </a:cxn>
                              <a:cxn ang="T76">
                                <a:pos x="T4" y="T5"/>
                              </a:cxn>
                              <a:cxn ang="T77">
                                <a:pos x="T6" y="T7"/>
                              </a:cxn>
                              <a:cxn ang="T78">
                                <a:pos x="T8" y="T9"/>
                              </a:cxn>
                              <a:cxn ang="T79">
                                <a:pos x="T10" y="T11"/>
                              </a:cxn>
                              <a:cxn ang="T80">
                                <a:pos x="T12" y="T13"/>
                              </a:cxn>
                              <a:cxn ang="T81">
                                <a:pos x="T14" y="T15"/>
                              </a:cxn>
                              <a:cxn ang="T82">
                                <a:pos x="T16" y="T17"/>
                              </a:cxn>
                              <a:cxn ang="T83">
                                <a:pos x="T18" y="T19"/>
                              </a:cxn>
                              <a:cxn ang="T84">
                                <a:pos x="T20" y="T21"/>
                              </a:cxn>
                              <a:cxn ang="T85">
                                <a:pos x="T22" y="T23"/>
                              </a:cxn>
                              <a:cxn ang="T86">
                                <a:pos x="T24" y="T25"/>
                              </a:cxn>
                              <a:cxn ang="T87">
                                <a:pos x="T26" y="T27"/>
                              </a:cxn>
                              <a:cxn ang="T88">
                                <a:pos x="T28" y="T29"/>
                              </a:cxn>
                              <a:cxn ang="T89">
                                <a:pos x="T30" y="T31"/>
                              </a:cxn>
                              <a:cxn ang="T90">
                                <a:pos x="T32" y="T33"/>
                              </a:cxn>
                              <a:cxn ang="T91">
                                <a:pos x="T34" y="T35"/>
                              </a:cxn>
                              <a:cxn ang="T92">
                                <a:pos x="T36" y="T37"/>
                              </a:cxn>
                              <a:cxn ang="T93">
                                <a:pos x="T38" y="T39"/>
                              </a:cxn>
                              <a:cxn ang="T94">
                                <a:pos x="T40" y="T41"/>
                              </a:cxn>
                              <a:cxn ang="T95">
                                <a:pos x="T42" y="T43"/>
                              </a:cxn>
                              <a:cxn ang="T96">
                                <a:pos x="T44" y="T45"/>
                              </a:cxn>
                              <a:cxn ang="T97">
                                <a:pos x="T46" y="T47"/>
                              </a:cxn>
                              <a:cxn ang="T98">
                                <a:pos x="T48" y="T49"/>
                              </a:cxn>
                              <a:cxn ang="T99">
                                <a:pos x="T50" y="T51"/>
                              </a:cxn>
                              <a:cxn ang="T100">
                                <a:pos x="T52" y="T53"/>
                              </a:cxn>
                              <a:cxn ang="T101">
                                <a:pos x="T54" y="T55"/>
                              </a:cxn>
                              <a:cxn ang="T102">
                                <a:pos x="T56" y="T57"/>
                              </a:cxn>
                              <a:cxn ang="T103">
                                <a:pos x="T58" y="T59"/>
                              </a:cxn>
                              <a:cxn ang="T104">
                                <a:pos x="T60" y="T61"/>
                              </a:cxn>
                              <a:cxn ang="T105">
                                <a:pos x="T62" y="T63"/>
                              </a:cxn>
                              <a:cxn ang="T106">
                                <a:pos x="T64" y="T65"/>
                              </a:cxn>
                              <a:cxn ang="T107">
                                <a:pos x="T66" y="T67"/>
                              </a:cxn>
                              <a:cxn ang="T108">
                                <a:pos x="T68" y="T69"/>
                              </a:cxn>
                              <a:cxn ang="T109">
                                <a:pos x="T70" y="T71"/>
                              </a:cxn>
                              <a:cxn ang="T11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3162" h="3935">
                                <a:moveTo>
                                  <a:pt x="1616" y="386"/>
                                </a:moveTo>
                                <a:lnTo>
                                  <a:pt x="1595" y="320"/>
                                </a:lnTo>
                                <a:lnTo>
                                  <a:pt x="1553" y="262"/>
                                </a:lnTo>
                                <a:lnTo>
                                  <a:pt x="1355" y="63"/>
                                </a:lnTo>
                                <a:lnTo>
                                  <a:pt x="1296" y="21"/>
                                </a:lnTo>
                                <a:lnTo>
                                  <a:pt x="1230" y="0"/>
                                </a:lnTo>
                                <a:lnTo>
                                  <a:pt x="1161" y="0"/>
                                </a:lnTo>
                                <a:lnTo>
                                  <a:pt x="1095" y="21"/>
                                </a:lnTo>
                                <a:lnTo>
                                  <a:pt x="1037" y="63"/>
                                </a:lnTo>
                                <a:lnTo>
                                  <a:pt x="64" y="1036"/>
                                </a:lnTo>
                                <a:lnTo>
                                  <a:pt x="22" y="1094"/>
                                </a:lnTo>
                                <a:lnTo>
                                  <a:pt x="1" y="1160"/>
                                </a:lnTo>
                                <a:lnTo>
                                  <a:pt x="1" y="1229"/>
                                </a:lnTo>
                                <a:lnTo>
                                  <a:pt x="22" y="1296"/>
                                </a:lnTo>
                                <a:lnTo>
                                  <a:pt x="64" y="1354"/>
                                </a:lnTo>
                                <a:lnTo>
                                  <a:pt x="263" y="1552"/>
                                </a:lnTo>
                                <a:lnTo>
                                  <a:pt x="321" y="1594"/>
                                </a:lnTo>
                                <a:lnTo>
                                  <a:pt x="387" y="1615"/>
                                </a:lnTo>
                                <a:lnTo>
                                  <a:pt x="456" y="1615"/>
                                </a:lnTo>
                                <a:lnTo>
                                  <a:pt x="522" y="1594"/>
                                </a:lnTo>
                                <a:lnTo>
                                  <a:pt x="581" y="1552"/>
                                </a:lnTo>
                                <a:lnTo>
                                  <a:pt x="1553" y="580"/>
                                </a:lnTo>
                                <a:lnTo>
                                  <a:pt x="1595" y="522"/>
                                </a:lnTo>
                                <a:lnTo>
                                  <a:pt x="1616" y="455"/>
                                </a:lnTo>
                                <a:lnTo>
                                  <a:pt x="1616" y="386"/>
                                </a:lnTo>
                                <a:moveTo>
                                  <a:pt x="2389" y="1159"/>
                                </a:moveTo>
                                <a:lnTo>
                                  <a:pt x="2368" y="1093"/>
                                </a:lnTo>
                                <a:lnTo>
                                  <a:pt x="2326" y="1035"/>
                                </a:lnTo>
                                <a:lnTo>
                                  <a:pt x="2128" y="836"/>
                                </a:lnTo>
                                <a:lnTo>
                                  <a:pt x="2069" y="794"/>
                                </a:lnTo>
                                <a:lnTo>
                                  <a:pt x="2003" y="773"/>
                                </a:lnTo>
                                <a:lnTo>
                                  <a:pt x="1934" y="773"/>
                                </a:lnTo>
                                <a:lnTo>
                                  <a:pt x="1868" y="794"/>
                                </a:lnTo>
                                <a:lnTo>
                                  <a:pt x="1809" y="836"/>
                                </a:lnTo>
                                <a:lnTo>
                                  <a:pt x="63" y="2583"/>
                                </a:lnTo>
                                <a:lnTo>
                                  <a:pt x="21" y="2641"/>
                                </a:lnTo>
                                <a:lnTo>
                                  <a:pt x="0" y="2707"/>
                                </a:lnTo>
                                <a:lnTo>
                                  <a:pt x="0" y="2776"/>
                                </a:lnTo>
                                <a:lnTo>
                                  <a:pt x="21" y="2842"/>
                                </a:lnTo>
                                <a:lnTo>
                                  <a:pt x="63" y="2901"/>
                                </a:lnTo>
                                <a:lnTo>
                                  <a:pt x="262" y="3099"/>
                                </a:lnTo>
                                <a:lnTo>
                                  <a:pt x="320" y="3141"/>
                                </a:lnTo>
                                <a:lnTo>
                                  <a:pt x="386" y="3162"/>
                                </a:lnTo>
                                <a:lnTo>
                                  <a:pt x="455" y="3162"/>
                                </a:lnTo>
                                <a:lnTo>
                                  <a:pt x="521" y="3141"/>
                                </a:lnTo>
                                <a:lnTo>
                                  <a:pt x="580" y="3099"/>
                                </a:lnTo>
                                <a:lnTo>
                                  <a:pt x="2326" y="1353"/>
                                </a:lnTo>
                                <a:lnTo>
                                  <a:pt x="2368" y="1295"/>
                                </a:lnTo>
                                <a:lnTo>
                                  <a:pt x="2389" y="1228"/>
                                </a:lnTo>
                                <a:lnTo>
                                  <a:pt x="2389" y="1159"/>
                                </a:lnTo>
                                <a:moveTo>
                                  <a:pt x="3162" y="1932"/>
                                </a:moveTo>
                                <a:lnTo>
                                  <a:pt x="3141" y="1866"/>
                                </a:lnTo>
                                <a:lnTo>
                                  <a:pt x="3099" y="1808"/>
                                </a:lnTo>
                                <a:lnTo>
                                  <a:pt x="2900" y="1609"/>
                                </a:lnTo>
                                <a:lnTo>
                                  <a:pt x="2842" y="1567"/>
                                </a:lnTo>
                                <a:lnTo>
                                  <a:pt x="2776" y="1546"/>
                                </a:lnTo>
                                <a:lnTo>
                                  <a:pt x="2707" y="1546"/>
                                </a:lnTo>
                                <a:lnTo>
                                  <a:pt x="2641" y="1567"/>
                                </a:lnTo>
                                <a:lnTo>
                                  <a:pt x="2582" y="1609"/>
                                </a:lnTo>
                                <a:lnTo>
                                  <a:pt x="836" y="3355"/>
                                </a:lnTo>
                                <a:lnTo>
                                  <a:pt x="794" y="3414"/>
                                </a:lnTo>
                                <a:lnTo>
                                  <a:pt x="773" y="3480"/>
                                </a:lnTo>
                                <a:lnTo>
                                  <a:pt x="773" y="3549"/>
                                </a:lnTo>
                                <a:lnTo>
                                  <a:pt x="794" y="3615"/>
                                </a:lnTo>
                                <a:lnTo>
                                  <a:pt x="836" y="3674"/>
                                </a:lnTo>
                                <a:lnTo>
                                  <a:pt x="1034" y="3872"/>
                                </a:lnTo>
                                <a:lnTo>
                                  <a:pt x="1093" y="3914"/>
                                </a:lnTo>
                                <a:lnTo>
                                  <a:pt x="1159" y="3935"/>
                                </a:lnTo>
                                <a:lnTo>
                                  <a:pt x="1228" y="3935"/>
                                </a:lnTo>
                                <a:lnTo>
                                  <a:pt x="1294" y="3914"/>
                                </a:lnTo>
                                <a:lnTo>
                                  <a:pt x="1352" y="3872"/>
                                </a:lnTo>
                                <a:lnTo>
                                  <a:pt x="3099" y="2126"/>
                                </a:lnTo>
                                <a:lnTo>
                                  <a:pt x="3141" y="2067"/>
                                </a:lnTo>
                                <a:lnTo>
                                  <a:pt x="3162" y="2001"/>
                                </a:lnTo>
                                <a:lnTo>
                                  <a:pt x="3162" y="1932"/>
                                </a:lnTo>
                              </a:path>
                            </a:pathLst>
                          </a:custGeom>
                          <a:solidFill>
                            <a:srgbClr val="D2DCE1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4"/>
                        <wps:cNvSpPr>
                          <a:spLocks/>
                        </wps:cNvSpPr>
                        <wps:spPr bwMode="auto">
                          <a:xfrm>
                            <a:off x="0" y="10621"/>
                            <a:ext cx="1189" cy="3935"/>
                          </a:xfrm>
                          <a:custGeom>
                            <a:avLst/>
                            <a:gdLst>
                              <a:gd name="T0" fmla="*/ 416 w 1189"/>
                              <a:gd name="T1" fmla="*/ 11008 h 3935"/>
                              <a:gd name="T2" fmla="*/ 395 w 1189"/>
                              <a:gd name="T3" fmla="*/ 10941 h 3935"/>
                              <a:gd name="T4" fmla="*/ 353 w 1189"/>
                              <a:gd name="T5" fmla="*/ 10883 h 3935"/>
                              <a:gd name="T6" fmla="*/ 154 w 1189"/>
                              <a:gd name="T7" fmla="*/ 10684 h 3935"/>
                              <a:gd name="T8" fmla="*/ 96 w 1189"/>
                              <a:gd name="T9" fmla="*/ 10642 h 3935"/>
                              <a:gd name="T10" fmla="*/ 29 w 1189"/>
                              <a:gd name="T11" fmla="*/ 10621 h 3935"/>
                              <a:gd name="T12" fmla="*/ 0 w 1189"/>
                              <a:gd name="T13" fmla="*/ 10621 h 3935"/>
                              <a:gd name="T14" fmla="*/ 0 w 1189"/>
                              <a:gd name="T15" fmla="*/ 11554 h 3935"/>
                              <a:gd name="T16" fmla="*/ 353 w 1189"/>
                              <a:gd name="T17" fmla="*/ 11201 h 3935"/>
                              <a:gd name="T18" fmla="*/ 395 w 1189"/>
                              <a:gd name="T19" fmla="*/ 11143 h 3935"/>
                              <a:gd name="T20" fmla="*/ 416 w 1189"/>
                              <a:gd name="T21" fmla="*/ 11077 h 3935"/>
                              <a:gd name="T22" fmla="*/ 416 w 1189"/>
                              <a:gd name="T23" fmla="*/ 11008 h 3935"/>
                              <a:gd name="T24" fmla="*/ 1187 w 1189"/>
                              <a:gd name="T25" fmla="*/ 13327 h 3935"/>
                              <a:gd name="T26" fmla="*/ 1166 w 1189"/>
                              <a:gd name="T27" fmla="*/ 13261 h 3935"/>
                              <a:gd name="T28" fmla="*/ 1124 w 1189"/>
                              <a:gd name="T29" fmla="*/ 13203 h 3935"/>
                              <a:gd name="T30" fmla="*/ 926 w 1189"/>
                              <a:gd name="T31" fmla="*/ 13004 h 3935"/>
                              <a:gd name="T32" fmla="*/ 867 w 1189"/>
                              <a:gd name="T33" fmla="*/ 12962 h 3935"/>
                              <a:gd name="T34" fmla="*/ 801 w 1189"/>
                              <a:gd name="T35" fmla="*/ 12941 h 3935"/>
                              <a:gd name="T36" fmla="*/ 732 w 1189"/>
                              <a:gd name="T37" fmla="*/ 12941 h 3935"/>
                              <a:gd name="T38" fmla="*/ 666 w 1189"/>
                              <a:gd name="T39" fmla="*/ 12962 h 3935"/>
                              <a:gd name="T40" fmla="*/ 608 w 1189"/>
                              <a:gd name="T41" fmla="*/ 13004 h 3935"/>
                              <a:gd name="T42" fmla="*/ 0 w 1189"/>
                              <a:gd name="T43" fmla="*/ 13612 h 3935"/>
                              <a:gd name="T44" fmla="*/ 0 w 1189"/>
                              <a:gd name="T45" fmla="*/ 14556 h 3935"/>
                              <a:gd name="T46" fmla="*/ 27 w 1189"/>
                              <a:gd name="T47" fmla="*/ 14556 h 3935"/>
                              <a:gd name="T48" fmla="*/ 94 w 1189"/>
                              <a:gd name="T49" fmla="*/ 14535 h 3935"/>
                              <a:gd name="T50" fmla="*/ 152 w 1189"/>
                              <a:gd name="T51" fmla="*/ 14493 h 3935"/>
                              <a:gd name="T52" fmla="*/ 1124 w 1189"/>
                              <a:gd name="T53" fmla="*/ 13521 h 3935"/>
                              <a:gd name="T54" fmla="*/ 1166 w 1189"/>
                              <a:gd name="T55" fmla="*/ 13463 h 3935"/>
                              <a:gd name="T56" fmla="*/ 1187 w 1189"/>
                              <a:gd name="T57" fmla="*/ 13396 h 3935"/>
                              <a:gd name="T58" fmla="*/ 1187 w 1189"/>
                              <a:gd name="T59" fmla="*/ 13327 h 3935"/>
                              <a:gd name="T60" fmla="*/ 1188 w 1189"/>
                              <a:gd name="T61" fmla="*/ 11780 h 3935"/>
                              <a:gd name="T62" fmla="*/ 1167 w 1189"/>
                              <a:gd name="T63" fmla="*/ 11714 h 3935"/>
                              <a:gd name="T64" fmla="*/ 1125 w 1189"/>
                              <a:gd name="T65" fmla="*/ 11656 h 3935"/>
                              <a:gd name="T66" fmla="*/ 927 w 1189"/>
                              <a:gd name="T67" fmla="*/ 11457 h 3935"/>
                              <a:gd name="T68" fmla="*/ 869 w 1189"/>
                              <a:gd name="T69" fmla="*/ 11415 h 3935"/>
                              <a:gd name="T70" fmla="*/ 802 w 1189"/>
                              <a:gd name="T71" fmla="*/ 11394 h 3935"/>
                              <a:gd name="T72" fmla="*/ 733 w 1189"/>
                              <a:gd name="T73" fmla="*/ 11394 h 3935"/>
                              <a:gd name="T74" fmla="*/ 667 w 1189"/>
                              <a:gd name="T75" fmla="*/ 11415 h 3935"/>
                              <a:gd name="T76" fmla="*/ 609 w 1189"/>
                              <a:gd name="T77" fmla="*/ 11457 h 3935"/>
                              <a:gd name="T78" fmla="*/ 0 w 1189"/>
                              <a:gd name="T79" fmla="*/ 12066 h 3935"/>
                              <a:gd name="T80" fmla="*/ 0 w 1189"/>
                              <a:gd name="T81" fmla="*/ 13099 h 3935"/>
                              <a:gd name="T82" fmla="*/ 1125 w 1189"/>
                              <a:gd name="T83" fmla="*/ 11974 h 3935"/>
                              <a:gd name="T84" fmla="*/ 1167 w 1189"/>
                              <a:gd name="T85" fmla="*/ 11916 h 3935"/>
                              <a:gd name="T86" fmla="*/ 1188 w 1189"/>
                              <a:gd name="T87" fmla="*/ 11849 h 3935"/>
                              <a:gd name="T88" fmla="*/ 1188 w 1189"/>
                              <a:gd name="T89" fmla="*/ 11780 h 3935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89" h="3935">
                                <a:moveTo>
                                  <a:pt x="416" y="387"/>
                                </a:moveTo>
                                <a:lnTo>
                                  <a:pt x="395" y="320"/>
                                </a:lnTo>
                                <a:lnTo>
                                  <a:pt x="353" y="262"/>
                                </a:lnTo>
                                <a:lnTo>
                                  <a:pt x="154" y="63"/>
                                </a:lnTo>
                                <a:lnTo>
                                  <a:pt x="96" y="21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3"/>
                                </a:lnTo>
                                <a:lnTo>
                                  <a:pt x="353" y="580"/>
                                </a:lnTo>
                                <a:lnTo>
                                  <a:pt x="395" y="522"/>
                                </a:lnTo>
                                <a:lnTo>
                                  <a:pt x="416" y="456"/>
                                </a:lnTo>
                                <a:lnTo>
                                  <a:pt x="416" y="387"/>
                                </a:lnTo>
                                <a:moveTo>
                                  <a:pt x="1187" y="2706"/>
                                </a:moveTo>
                                <a:lnTo>
                                  <a:pt x="1166" y="2640"/>
                                </a:lnTo>
                                <a:lnTo>
                                  <a:pt x="1124" y="2582"/>
                                </a:lnTo>
                                <a:lnTo>
                                  <a:pt x="926" y="2383"/>
                                </a:lnTo>
                                <a:lnTo>
                                  <a:pt x="867" y="2341"/>
                                </a:lnTo>
                                <a:lnTo>
                                  <a:pt x="801" y="2320"/>
                                </a:lnTo>
                                <a:lnTo>
                                  <a:pt x="732" y="2320"/>
                                </a:lnTo>
                                <a:lnTo>
                                  <a:pt x="666" y="2341"/>
                                </a:lnTo>
                                <a:lnTo>
                                  <a:pt x="608" y="2383"/>
                                </a:lnTo>
                                <a:lnTo>
                                  <a:pt x="0" y="2991"/>
                                </a:lnTo>
                                <a:lnTo>
                                  <a:pt x="0" y="3935"/>
                                </a:lnTo>
                                <a:lnTo>
                                  <a:pt x="27" y="3935"/>
                                </a:lnTo>
                                <a:lnTo>
                                  <a:pt x="94" y="3914"/>
                                </a:lnTo>
                                <a:lnTo>
                                  <a:pt x="152" y="3872"/>
                                </a:lnTo>
                                <a:lnTo>
                                  <a:pt x="1124" y="2900"/>
                                </a:lnTo>
                                <a:lnTo>
                                  <a:pt x="1166" y="2842"/>
                                </a:lnTo>
                                <a:lnTo>
                                  <a:pt x="1187" y="2775"/>
                                </a:lnTo>
                                <a:lnTo>
                                  <a:pt x="1187" y="2706"/>
                                </a:lnTo>
                                <a:moveTo>
                                  <a:pt x="1188" y="1159"/>
                                </a:moveTo>
                                <a:lnTo>
                                  <a:pt x="1167" y="1093"/>
                                </a:lnTo>
                                <a:lnTo>
                                  <a:pt x="1125" y="1035"/>
                                </a:lnTo>
                                <a:lnTo>
                                  <a:pt x="927" y="836"/>
                                </a:lnTo>
                                <a:lnTo>
                                  <a:pt x="869" y="794"/>
                                </a:lnTo>
                                <a:lnTo>
                                  <a:pt x="802" y="773"/>
                                </a:lnTo>
                                <a:lnTo>
                                  <a:pt x="733" y="773"/>
                                </a:lnTo>
                                <a:lnTo>
                                  <a:pt x="667" y="794"/>
                                </a:lnTo>
                                <a:lnTo>
                                  <a:pt x="609" y="836"/>
                                </a:lnTo>
                                <a:lnTo>
                                  <a:pt x="0" y="1445"/>
                                </a:lnTo>
                                <a:lnTo>
                                  <a:pt x="0" y="2478"/>
                                </a:lnTo>
                                <a:lnTo>
                                  <a:pt x="1125" y="1353"/>
                                </a:lnTo>
                                <a:lnTo>
                                  <a:pt x="1167" y="1295"/>
                                </a:lnTo>
                                <a:lnTo>
                                  <a:pt x="1188" y="1228"/>
                                </a:lnTo>
                                <a:lnTo>
                                  <a:pt x="1188" y="1159"/>
                                </a:lnTo>
                              </a:path>
                            </a:pathLst>
                          </a:custGeom>
                          <a:solidFill>
                            <a:srgbClr val="D2DCE1">
                              <a:alpha val="2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B41973" id="Group 25" o:spid="_x0000_s1026" style="position:absolute;margin-left:-4.75pt;margin-top:531.05pt;width:214.45pt;height:310.85pt;z-index:251662336;mso-position-horizontal-relative:page;mso-position-vertical-relative:page" coordorigin=",10621" coordsize="4289,6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">
                <v:shape id="AutoShape 11" o:spid="_x0000_s1027" style="position:absolute;left:1900;top:15259;width:2389;height:1579;visibility:visible;mso-wrap-style:square;v-text-anchor:top" coordsize="2389,1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" path="m1615,386r-21,-67l1552,261,1354,63,1295,21,1229,r-69,l1094,21r-58,42l63,1035r-42,58l,1160r,69l21,1295r42,58l262,1552r36,26l544,1578r36,-26l1552,579r42,-58l1615,455r,-69m2388,1159r-21,-67l2325,1034,2127,835r-59,-42l2002,773r-69,l1867,793r-59,42l1066,1578r1033,l2325,1352r42,-58l2388,1228r,-69e" fillcolor="#d2dce1" stroked="f">
                  <v:fill opacity="26214f"/>
                  <v:path arrowok="t" o:connecttype="custom" o:connectlocs="1615,15646;1594,15579;1552,15521;1354,15323;1295,15281;1229,15260;1160,15260;1094,15281;1036,15323;63,16295;21,16353;0,16420;0,16489;21,16555;63,16613;262,16812;298,16838;544,16838;580,16812;1552,15839;1594,15781;1615,15715;1615,15646;2388,16419;2367,16352;2325,16294;2127,16095;2068,16053;2002,16033;1933,16033;1867,16053;1808,16095;1066,16838;2099,16838;2325,16612;2367,16554;2388,16488;2388,16419" o:connectangles="0,0,0,0,0,0,0,0,0,0,0,0,0,0,0,0,0,0,0,0,0,0,0,0,0,0,0,0,0,0,0,0,0,0,0,0,0,0"/>
                </v:shape>
                <v:shape id="AutoShape 12" o:spid="_x0000_s1028" style="position:absolute;top:14487;width:1969;height:2350;visibility:visible;mso-wrap-style:square;v-text-anchor:top" coordsize="1969,2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" path="m1196,386r-21,-66l1133,261,934,63,876,21,809,,740,,674,21,616,63,,679,,1712,1133,580r42,-59l1196,455r,-69m1660,2350r-13,-9l1581,2320r-69,l1446,2341r-13,9l1660,2350m1968,1159r-21,-66l1905,1034,1707,836r-58,-42l1582,773r-69,l1447,794r-58,42l,2224r,126l908,2350r997,-998l1947,1294r21,-66l1968,1159e" fillcolor="#d2dce1" stroked="f">
                  <v:fill opacity="32896f"/>
                  <v:path arrowok="t" o:connecttype="custom" o:connectlocs="1196,14874;1175,14808;1133,14749;934,14551;876,14509;809,14488;740,14488;674,14509;616,14551;0,15167;0,16200;1133,15068;1175,15009;1196,14943;1196,14874;1660,16838;1647,16829;1581,16808;1512,16808;1446,16829;1433,16838;1660,16838;1968,15647;1947,15581;1905,15522;1707,15324;1649,15282;1582,15261;1513,15261;1447,15282;1389,15324;0,16712;0,16838;908,16838;1905,15840;1947,15782;1968,15716;1968,15647" o:connectangles="0,0,0,0,0,0,0,0,0,0,0,0,0,0,0,0,0,0,0,0,0,0,0,0,0,0,0,0,0,0,0,0,0,0,0,0,0,0"/>
                </v:shape>
                <v:shape id="AutoShape 13" o:spid="_x0000_s1029" style="position:absolute;left:1118;top:11393;width:3162;height:3935;visibility:visible;mso-wrap-style:square;v-text-anchor:top" coordsize="3162,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" path="m1616,386r-21,-66l1553,262,1355,63,1296,21,1230,r-69,l1095,21r-58,42l64,1036r-42,58l1,1160r,69l22,1296r42,58l263,1552r58,42l387,1615r69,l522,1594r59,-42l1553,580r42,-58l1616,455r,-69m2389,1159r-21,-66l2326,1035,2128,836r-59,-42l2003,773r-69,l1868,794r-59,42l63,2583r-42,58l,2707r,69l21,2842r42,59l262,3099r58,42l386,3162r69,l521,3141r59,-42l2326,1353r42,-58l2389,1228r,-69m3162,1932r-21,-66l3099,1808,2900,1609r-58,-42l2776,1546r-69,l2641,1567r-59,42l836,3355r-42,59l773,3480r,69l794,3615r42,59l1034,3872r59,42l1159,3935r69,l1294,3914r58,-42l3099,2126r42,-59l3162,2001r,-69e" fillcolor="#d2dce1" stroked="f">
                  <v:fill opacity="13107f"/>
                  <v:path arrowok="t" o:connecttype="custom" o:connectlocs="1595,11713;1355,11456;1230,11393;1095,11414;64,12429;1,12553;22,12689;263,12945;387,13008;522,12987;1553,11973;1616,11848;2389,12552;2326,12428;2069,12187;1934,12166;1809,12229;21,14034;0,14169;63,14294;320,14534;455,14555;580,14492;2368,12688;2389,12552;3141,13259;2900,13002;2776,12939;2641,12960;836,14748;773,14873;794,15008;1034,15265;1159,15328;1294,15307;3099,13519;3162,13394" o:connectangles="0,0,0,0,0,0,0,0,0,0,0,0,0,0,0,0,0,0,0,0,0,0,0,0,0,0,0,0,0,0,0,0,0,0,0,0,0"/>
                </v:shape>
                <v:shape id="AutoShape 14" o:spid="_x0000_s1030" style="position:absolute;top:10621;width:1189;height:3935;visibility:visible;mso-wrap-style:square;v-text-anchor:top" coordsize="1189,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" path="m416,387l395,320,353,262,154,63,96,21,29,,,,,933,353,580r42,-58l416,456r,-69m1187,2706r-21,-66l1124,2582,926,2383r-59,-42l801,2320r-69,l666,2341r-58,42l,2991r,944l27,3935r67,-21l152,3872r972,-972l1166,2842r21,-67l1187,2706t1,-1547l1167,1093r-42,-58l927,836,869,794,802,773r-69,l667,794r-58,42l,1445,,2478,1125,1353r42,-58l1188,1228r,-69e" fillcolor="#d2dce1" stroked="f">
                  <v:fill opacity="19532f"/>
                  <v:path arrowok="t" o:connecttype="custom" o:connectlocs="416,11008;395,10941;353,10883;154,10684;96,10642;29,10621;0,10621;0,11554;353,11201;395,11143;416,11077;416,11008;1187,13327;1166,13261;1124,13203;926,13004;867,12962;801,12941;732,12941;666,12962;608,13004;0,13612;0,14556;27,14556;94,14535;152,14493;1124,13521;1166,13463;1187,13396;1187,13327;1188,11780;1167,11714;1125,11656;927,11457;869,11415;802,11394;733,11394;667,11415;609,11457;0,12066;0,13099;1125,11974;1167,11916;1188,11849;1188,11780" o:connectangles="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6B138FD5" w14:textId="77777777" w:rsidR="00FE1401" w:rsidRPr="006349FF" w:rsidRDefault="004433EC" w:rsidP="00FE1401">
      <w:pPr>
        <w:spacing w:line="29" w:lineRule="exact"/>
        <w:ind w:left="6658"/>
        <w:rPr>
          <w:rFonts w:ascii="Times New Roman"/>
          <w:bCs/>
          <w:szCs w:val="48"/>
        </w:rPr>
      </w:pPr>
      <w:r>
        <w:rPr>
          <w:rFonts w:ascii="Trenda Bold"/>
          <w:b/>
          <w:bCs/>
          <w:noProof/>
          <w:sz w:val="48"/>
          <w:szCs w:val="48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C2DFA9" wp14:editId="0E0B448B">
                <wp:simplePos x="0" y="0"/>
                <wp:positionH relativeFrom="page">
                  <wp:posOffset>2872740</wp:posOffset>
                </wp:positionH>
                <wp:positionV relativeFrom="page">
                  <wp:posOffset>10671175</wp:posOffset>
                </wp:positionV>
                <wp:extent cx="148590" cy="20955"/>
                <wp:effectExtent l="0" t="0" r="3810" b="0"/>
                <wp:wrapNone/>
                <wp:docPr id="1" name="Freeform: 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590" cy="20955"/>
                        </a:xfrm>
                        <a:custGeom>
                          <a:avLst/>
                          <a:gdLst>
                            <a:gd name="T0" fmla="+- 0 4675 4524"/>
                            <a:gd name="T1" fmla="*/ T0 w 234"/>
                            <a:gd name="T2" fmla="+- 0 16805 16805"/>
                            <a:gd name="T3" fmla="*/ 16805 h 33"/>
                            <a:gd name="T4" fmla="+- 0 4606 4524"/>
                            <a:gd name="T5" fmla="*/ T4 w 234"/>
                            <a:gd name="T6" fmla="+- 0 16805 16805"/>
                            <a:gd name="T7" fmla="*/ 16805 h 33"/>
                            <a:gd name="T8" fmla="+- 0 4540 4524"/>
                            <a:gd name="T9" fmla="*/ T8 w 234"/>
                            <a:gd name="T10" fmla="+- 0 16826 16805"/>
                            <a:gd name="T11" fmla="*/ 16826 h 33"/>
                            <a:gd name="T12" fmla="+- 0 4524 4524"/>
                            <a:gd name="T13" fmla="*/ T12 w 234"/>
                            <a:gd name="T14" fmla="+- 0 16838 16805"/>
                            <a:gd name="T15" fmla="*/ 16838 h 33"/>
                            <a:gd name="T16" fmla="+- 0 4757 4524"/>
                            <a:gd name="T17" fmla="*/ T16 w 234"/>
                            <a:gd name="T18" fmla="+- 0 16838 16805"/>
                            <a:gd name="T19" fmla="*/ 16838 h 33"/>
                            <a:gd name="T20" fmla="+- 0 4741 4524"/>
                            <a:gd name="T21" fmla="*/ T20 w 234"/>
                            <a:gd name="T22" fmla="+- 0 16826 16805"/>
                            <a:gd name="T23" fmla="*/ 16826 h 33"/>
                            <a:gd name="T24" fmla="+- 0 4675 4524"/>
                            <a:gd name="T25" fmla="*/ T24 w 234"/>
                            <a:gd name="T26" fmla="+- 0 16805 16805"/>
                            <a:gd name="T27" fmla="*/ 16805 h 3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34" h="33">
                              <a:moveTo>
                                <a:pt x="151" y="0"/>
                              </a:moveTo>
                              <a:lnTo>
                                <a:pt x="82" y="0"/>
                              </a:lnTo>
                              <a:lnTo>
                                <a:pt x="16" y="21"/>
                              </a:lnTo>
                              <a:lnTo>
                                <a:pt x="0" y="33"/>
                              </a:lnTo>
                              <a:lnTo>
                                <a:pt x="233" y="33"/>
                              </a:lnTo>
                              <a:lnTo>
                                <a:pt x="217" y="21"/>
                              </a:lnTo>
                              <a:lnTo>
                                <a:pt x="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CE1">
                            <a:alpha val="3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7C495" id="Freeform: Shape 43" o:spid="_x0000_s1026" style="position:absolute;margin-left:226.2pt;margin-top:840.25pt;width:11.7pt;height:1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34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" path="m151,l82,,16,21,,33r233,l217,21,151,xe" fillcolor="#d2dce1" stroked="f">
                <v:fill opacity="26214f"/>
                <v:path arrowok="t" o:connecttype="custom" o:connectlocs="95885,10671175;52070,10671175;10160,10684510;0,10692130;147955,10692130;137795,10684510;95885,10671175" o:connectangles="0,0,0,0,0,0,0"/>
                <w10:wrap anchorx="page" anchory="page"/>
              </v:shape>
            </w:pict>
          </mc:Fallback>
        </mc:AlternateContent>
      </w:r>
    </w:p>
    <w:p w14:paraId="6881CFF8" w14:textId="77777777" w:rsidR="00FE1401" w:rsidRDefault="004433EC" w:rsidP="00FE1401">
      <w:pPr>
        <w:pStyle w:val="BodyText"/>
        <w:spacing w:line="29" w:lineRule="exact"/>
        <w:ind w:left="6658"/>
        <w:rPr>
          <w:rFonts w:ascii="Times New Roman"/>
          <w:b w:val="0"/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513C6B" wp14:editId="0487D05B">
                <wp:simplePos x="0" y="0"/>
                <wp:positionH relativeFrom="page">
                  <wp:posOffset>2872740</wp:posOffset>
                </wp:positionH>
                <wp:positionV relativeFrom="page">
                  <wp:posOffset>10671175</wp:posOffset>
                </wp:positionV>
                <wp:extent cx="148590" cy="20955"/>
                <wp:effectExtent l="0" t="0" r="3810" b="0"/>
                <wp:wrapNone/>
                <wp:docPr id="43" name="Freeform: 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590" cy="20955"/>
                        </a:xfrm>
                        <a:custGeom>
                          <a:avLst/>
                          <a:gdLst>
                            <a:gd name="T0" fmla="+- 0 4675 4524"/>
                            <a:gd name="T1" fmla="*/ T0 w 234"/>
                            <a:gd name="T2" fmla="+- 0 16805 16805"/>
                            <a:gd name="T3" fmla="*/ 16805 h 33"/>
                            <a:gd name="T4" fmla="+- 0 4606 4524"/>
                            <a:gd name="T5" fmla="*/ T4 w 234"/>
                            <a:gd name="T6" fmla="+- 0 16805 16805"/>
                            <a:gd name="T7" fmla="*/ 16805 h 33"/>
                            <a:gd name="T8" fmla="+- 0 4540 4524"/>
                            <a:gd name="T9" fmla="*/ T8 w 234"/>
                            <a:gd name="T10" fmla="+- 0 16826 16805"/>
                            <a:gd name="T11" fmla="*/ 16826 h 33"/>
                            <a:gd name="T12" fmla="+- 0 4524 4524"/>
                            <a:gd name="T13" fmla="*/ T12 w 234"/>
                            <a:gd name="T14" fmla="+- 0 16838 16805"/>
                            <a:gd name="T15" fmla="*/ 16838 h 33"/>
                            <a:gd name="T16" fmla="+- 0 4757 4524"/>
                            <a:gd name="T17" fmla="*/ T16 w 234"/>
                            <a:gd name="T18" fmla="+- 0 16838 16805"/>
                            <a:gd name="T19" fmla="*/ 16838 h 33"/>
                            <a:gd name="T20" fmla="+- 0 4741 4524"/>
                            <a:gd name="T21" fmla="*/ T20 w 234"/>
                            <a:gd name="T22" fmla="+- 0 16826 16805"/>
                            <a:gd name="T23" fmla="*/ 16826 h 33"/>
                            <a:gd name="T24" fmla="+- 0 4675 4524"/>
                            <a:gd name="T25" fmla="*/ T24 w 234"/>
                            <a:gd name="T26" fmla="+- 0 16805 16805"/>
                            <a:gd name="T27" fmla="*/ 16805 h 3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34" h="33">
                              <a:moveTo>
                                <a:pt x="151" y="0"/>
                              </a:moveTo>
                              <a:lnTo>
                                <a:pt x="82" y="0"/>
                              </a:lnTo>
                              <a:lnTo>
                                <a:pt x="16" y="21"/>
                              </a:lnTo>
                              <a:lnTo>
                                <a:pt x="0" y="33"/>
                              </a:lnTo>
                              <a:lnTo>
                                <a:pt x="233" y="33"/>
                              </a:lnTo>
                              <a:lnTo>
                                <a:pt x="217" y="21"/>
                              </a:lnTo>
                              <a:lnTo>
                                <a:pt x="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CE1">
                            <a:alpha val="3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49B67" id="Freeform: Shape 43" o:spid="_x0000_s1026" style="position:absolute;margin-left:226.2pt;margin-top:840.25pt;width:11.7pt;height:1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34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" path="m151,l82,,16,21,,33r233,l217,21,151,xe" fillcolor="#d2dce1" stroked="f">
                <v:fill opacity="26214f"/>
                <v:path arrowok="t" o:connecttype="custom" o:connectlocs="95885,10671175;52070,10671175;10160,10684510;0,10692130;147955,10692130;137795,10684510;95885,10671175" o:connectangles="0,0,0,0,0,0,0"/>
                <w10:wrap anchorx="page" anchory="page"/>
              </v:shape>
            </w:pict>
          </mc:Fallback>
        </mc:AlternateContent>
      </w:r>
    </w:p>
    <w:bookmarkEnd w:id="2" w:displacedByCustomXml="next"/>
    <w:bookmarkEnd w:id="1" w:displacedByCustomXml="next"/>
    <w:bookmarkEnd w:id="0" w:displacedByCustomXml="next"/>
    <w:sdt>
      <w:sdtPr>
        <w:rPr>
          <w:rFonts w:eastAsia="Verdana"/>
          <w:b w:val="0"/>
          <w:bCs w:val="0"/>
          <w:color w:val="403F3F"/>
          <w:sz w:val="20"/>
          <w:szCs w:val="22"/>
        </w:rPr>
        <w:id w:val="265847244"/>
        <w:docPartObj>
          <w:docPartGallery w:val="Table of Contents"/>
          <w:docPartUnique/>
        </w:docPartObj>
      </w:sdtPr>
      <w:sdtEndPr/>
      <w:sdtContent>
        <w:p w14:paraId="57144505" w14:textId="77777777" w:rsidR="00E302BB" w:rsidRPr="00E75B06" w:rsidRDefault="00E302BB" w:rsidP="000A41DF">
          <w:pPr>
            <w:pStyle w:val="Contents"/>
          </w:pPr>
          <w:r w:rsidRPr="00E75B06">
            <w:t>Contents</w:t>
          </w:r>
        </w:p>
        <w:p w14:paraId="620EA447" w14:textId="6B39A237" w:rsidR="00935A65" w:rsidRDefault="00DB335B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r w:rsidRPr="005668AC">
            <w:fldChar w:fldCharType="begin"/>
          </w:r>
          <w:r w:rsidR="00E302BB" w:rsidRPr="005668AC">
            <w:instrText xml:space="preserve"> TOC \o "1-3" \h \z \u </w:instrText>
          </w:r>
          <w:r w:rsidRPr="005668AC">
            <w:fldChar w:fldCharType="separate"/>
          </w:r>
          <w:hyperlink w:anchor="_Toc152340187" w:history="1">
            <w:r w:rsidR="00935A65" w:rsidRPr="00C90322">
              <w:rPr>
                <w:rStyle w:val="Hyperlink"/>
                <w:noProof/>
              </w:rPr>
              <w:t>1</w:t>
            </w:r>
            <w:r w:rsidR="00935A65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="00935A65" w:rsidRPr="00C90322">
              <w:rPr>
                <w:rStyle w:val="Hyperlink"/>
                <w:noProof/>
              </w:rPr>
              <w:t>Connect to VM</w:t>
            </w:r>
            <w:r w:rsidR="00935A65">
              <w:rPr>
                <w:noProof/>
                <w:webHidden/>
              </w:rPr>
              <w:tab/>
            </w:r>
            <w:r w:rsidR="00935A65">
              <w:rPr>
                <w:noProof/>
                <w:webHidden/>
              </w:rPr>
              <w:fldChar w:fldCharType="begin"/>
            </w:r>
            <w:r w:rsidR="00935A65">
              <w:rPr>
                <w:noProof/>
                <w:webHidden/>
              </w:rPr>
              <w:instrText xml:space="preserve"> PAGEREF _Toc152340187 \h </w:instrText>
            </w:r>
            <w:r w:rsidR="00935A65">
              <w:rPr>
                <w:noProof/>
                <w:webHidden/>
              </w:rPr>
            </w:r>
            <w:r w:rsidR="00935A65">
              <w:rPr>
                <w:noProof/>
                <w:webHidden/>
              </w:rPr>
              <w:fldChar w:fldCharType="separate"/>
            </w:r>
            <w:r w:rsidR="00935A65">
              <w:rPr>
                <w:noProof/>
                <w:webHidden/>
              </w:rPr>
              <w:t>0</w:t>
            </w:r>
            <w:r w:rsidR="00935A65">
              <w:rPr>
                <w:noProof/>
                <w:webHidden/>
              </w:rPr>
              <w:fldChar w:fldCharType="end"/>
            </w:r>
          </w:hyperlink>
        </w:p>
        <w:p w14:paraId="66C1209E" w14:textId="52D597FD" w:rsidR="00935A65" w:rsidRDefault="00935A65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52340188" w:history="1">
            <w:r w:rsidRPr="00C9032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C90322">
              <w:rPr>
                <w:rStyle w:val="Hyperlink"/>
                <w:noProof/>
              </w:rPr>
              <w:t>Run R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D2BA9" w14:textId="6BEA4552" w:rsidR="00935A65" w:rsidRDefault="00935A65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52340189" w:history="1">
            <w:r w:rsidRPr="00C9032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C90322">
              <w:rPr>
                <w:rStyle w:val="Hyperlink"/>
                <w:noProof/>
              </w:rPr>
              <w:t>Copy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0B935" w14:textId="070FFB75" w:rsidR="00935A65" w:rsidRDefault="00935A65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52340190" w:history="1">
            <w:r w:rsidRPr="00C90322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C90322">
              <w:rPr>
                <w:rStyle w:val="Hyperlink"/>
                <w:noProof/>
              </w:rPr>
              <w:t>Fix the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DCC51" w14:textId="1455BA55" w:rsidR="00935A65" w:rsidRDefault="00935A65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52340191" w:history="1">
            <w:r w:rsidRPr="00C90322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C90322">
              <w:rPr>
                <w:rStyle w:val="Hyperlink"/>
                <w:noProof/>
              </w:rPr>
              <w:t>Run the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423C2" w14:textId="3C370D28" w:rsidR="00935A65" w:rsidRDefault="00935A65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52340192" w:history="1">
            <w:r w:rsidRPr="00C90322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C90322">
              <w:rPr>
                <w:rStyle w:val="Hyperlink"/>
                <w:noProof/>
              </w:rPr>
              <w:t>Run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C8544" w14:textId="2DEB458D" w:rsidR="00935A65" w:rsidRDefault="00935A65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52340193" w:history="1">
            <w:r w:rsidRPr="00C90322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C90322">
              <w:rPr>
                <w:rStyle w:val="Hyperlink"/>
                <w:noProof/>
              </w:rPr>
              <w:t>Copy files again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17FF4" w14:textId="308582DB" w:rsidR="00935A65" w:rsidRDefault="00935A65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52340194" w:history="1">
            <w:r w:rsidRPr="00C90322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C90322">
              <w:rPr>
                <w:rStyle w:val="Hyperlink"/>
                <w:noProof/>
              </w:rPr>
              <w:t>Update on the 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E8F89" w14:textId="4376B664" w:rsidR="00E302BB" w:rsidRPr="005668AC" w:rsidRDefault="00DB335B" w:rsidP="00A524CF">
          <w:r w:rsidRPr="005668AC">
            <w:fldChar w:fldCharType="end"/>
          </w:r>
        </w:p>
      </w:sdtContent>
    </w:sdt>
    <w:p w14:paraId="08556EC3" w14:textId="77777777" w:rsidR="005D31B7" w:rsidRDefault="005D31B7" w:rsidP="009D5181">
      <w:pPr>
        <w:pStyle w:val="Heading1"/>
        <w:sectPr w:rsidR="005D31B7" w:rsidSect="00D13405">
          <w:footerReference w:type="default" r:id="rId13"/>
          <w:pgSz w:w="11906" w:h="16838" w:code="9"/>
          <w:pgMar w:top="1440" w:right="1440" w:bottom="1440" w:left="1440" w:header="567" w:footer="567" w:gutter="0"/>
          <w:pgNumType w:start="0"/>
          <w:cols w:space="708"/>
          <w:docGrid w:linePitch="360"/>
        </w:sectPr>
      </w:pPr>
    </w:p>
    <w:p w14:paraId="5086E935" w14:textId="35C8E6D8" w:rsidR="000F2584" w:rsidRDefault="00786091" w:rsidP="000F2584">
      <w:pPr>
        <w:pStyle w:val="Heading1"/>
      </w:pPr>
      <w:bookmarkStart w:id="3" w:name="_Toc152340187"/>
      <w:r>
        <w:t>Connect to VM</w:t>
      </w:r>
      <w:bookmarkEnd w:id="3"/>
    </w:p>
    <w:p w14:paraId="0C95F7CD" w14:textId="78B8CAF7" w:rsidR="00786091" w:rsidRDefault="00786091" w:rsidP="00786091">
      <w:r>
        <w:t xml:space="preserve">Connect to the VM using a </w:t>
      </w:r>
      <w:proofErr w:type="spellStart"/>
      <w:r>
        <w:t>gcloud</w:t>
      </w:r>
      <w:proofErr w:type="spellEnd"/>
      <w:r>
        <w:t xml:space="preserve"> cli command line window.</w:t>
      </w:r>
    </w:p>
    <w:p w14:paraId="5DC3A8A5" w14:textId="70503DB9" w:rsidR="00885A63" w:rsidRPr="00935A65" w:rsidRDefault="00786091" w:rsidP="00935A65">
      <w:pPr>
        <w:shd w:val="clear" w:color="auto" w:fill="F1F1F1" w:themeFill="background2"/>
        <w:rPr>
          <w:rFonts w:ascii="Consolas" w:hAnsi="Consolas" w:cs="DejaVu Sans Mono"/>
          <w:sz w:val="18"/>
          <w:szCs w:val="18"/>
        </w:rPr>
      </w:pPr>
      <w:proofErr w:type="spellStart"/>
      <w:r w:rsidRPr="00935A65">
        <w:rPr>
          <w:rFonts w:ascii="Consolas" w:hAnsi="Consolas"/>
        </w:rPr>
        <w:t>gcloud</w:t>
      </w:r>
      <w:proofErr w:type="spellEnd"/>
      <w:r w:rsidRPr="00935A65">
        <w:rPr>
          <w:rFonts w:ascii="Consolas" w:hAnsi="Consolas"/>
        </w:rPr>
        <w:t xml:space="preserve"> compute </w:t>
      </w:r>
      <w:proofErr w:type="spellStart"/>
      <w:r w:rsidRPr="00935A65">
        <w:rPr>
          <w:rFonts w:ascii="Consolas" w:hAnsi="Consolas"/>
        </w:rPr>
        <w:t>ssh</w:t>
      </w:r>
      <w:proofErr w:type="spellEnd"/>
      <w:r w:rsidRPr="00935A65">
        <w:rPr>
          <w:rFonts w:ascii="Consolas" w:hAnsi="Consolas"/>
        </w:rPr>
        <w:t xml:space="preserve"> --zone "europe-west2-c" "ohdsi-atlas-1-vm" --tunnel-through-</w:t>
      </w:r>
      <w:proofErr w:type="spellStart"/>
      <w:r w:rsidRPr="00935A65">
        <w:rPr>
          <w:rFonts w:ascii="Consolas" w:hAnsi="Consolas"/>
        </w:rPr>
        <w:t>iap</w:t>
      </w:r>
      <w:proofErr w:type="spellEnd"/>
      <w:r w:rsidRPr="00935A65">
        <w:rPr>
          <w:rFonts w:ascii="Consolas" w:hAnsi="Consolas"/>
        </w:rPr>
        <w:t xml:space="preserve"> --project "</w:t>
      </w:r>
      <w:proofErr w:type="spellStart"/>
      <w:r w:rsidRPr="00935A65">
        <w:rPr>
          <w:rFonts w:ascii="Consolas" w:hAnsi="Consolas"/>
        </w:rPr>
        <w:t>yhcr</w:t>
      </w:r>
      <w:proofErr w:type="spellEnd"/>
      <w:r w:rsidRPr="00935A65">
        <w:rPr>
          <w:rFonts w:ascii="Consolas" w:hAnsi="Consolas"/>
        </w:rPr>
        <w:t>-</w:t>
      </w:r>
      <w:proofErr w:type="spellStart"/>
      <w:r w:rsidRPr="00935A65">
        <w:rPr>
          <w:rFonts w:ascii="Consolas" w:hAnsi="Consolas"/>
        </w:rPr>
        <w:t>prd</w:t>
      </w:r>
      <w:proofErr w:type="spellEnd"/>
      <w:r w:rsidRPr="00935A65">
        <w:rPr>
          <w:rFonts w:ascii="Consolas" w:hAnsi="Consolas"/>
        </w:rPr>
        <w:t>-</w:t>
      </w:r>
      <w:proofErr w:type="spellStart"/>
      <w:r w:rsidRPr="00935A65">
        <w:rPr>
          <w:rFonts w:ascii="Consolas" w:hAnsi="Consolas"/>
        </w:rPr>
        <w:t>phm</w:t>
      </w:r>
      <w:proofErr w:type="spellEnd"/>
      <w:r w:rsidRPr="00935A65">
        <w:rPr>
          <w:rFonts w:ascii="Consolas" w:hAnsi="Consolas"/>
        </w:rPr>
        <w:t>-</w:t>
      </w:r>
      <w:proofErr w:type="spellStart"/>
      <w:r w:rsidRPr="00935A65">
        <w:rPr>
          <w:rFonts w:ascii="Consolas" w:hAnsi="Consolas"/>
        </w:rPr>
        <w:t>bia</w:t>
      </w:r>
      <w:proofErr w:type="spellEnd"/>
      <w:r w:rsidRPr="00935A65">
        <w:rPr>
          <w:rFonts w:ascii="Consolas" w:hAnsi="Consolas"/>
        </w:rPr>
        <w:t>-core"</w:t>
      </w:r>
    </w:p>
    <w:p w14:paraId="1474D520" w14:textId="67B345E6" w:rsidR="00DC0B5B" w:rsidRDefault="00786091" w:rsidP="00DC0B5B">
      <w:pPr>
        <w:pStyle w:val="Heading1"/>
      </w:pPr>
      <w:bookmarkStart w:id="4" w:name="_Toc152340188"/>
      <w:r>
        <w:t>Run R commands</w:t>
      </w:r>
      <w:bookmarkEnd w:id="4"/>
    </w:p>
    <w:p w14:paraId="0E839AAF" w14:textId="55B2AD37" w:rsidR="00487DE3" w:rsidRDefault="00B05B63" w:rsidP="00DC0B5B">
      <w:r>
        <w:t xml:space="preserve">Open R on the VM using </w:t>
      </w:r>
      <w:proofErr w:type="spellStart"/>
      <w:r>
        <w:t>sudo</w:t>
      </w:r>
      <w:proofErr w:type="spellEnd"/>
      <w:r>
        <w:t xml:space="preserve"> R. Run the following commands:</w:t>
      </w:r>
    </w:p>
    <w:p w14:paraId="588A823D" w14:textId="47A29087" w:rsidR="00B05B63" w:rsidRPr="00B65DF5" w:rsidRDefault="00B05B63" w:rsidP="00B65DF5">
      <w:pPr>
        <w:shd w:val="clear" w:color="auto" w:fill="F1F1F1" w:themeFill="background2"/>
        <w:rPr>
          <w:rFonts w:ascii="Consolas" w:hAnsi="Consolas"/>
        </w:rPr>
      </w:pPr>
      <w:proofErr w:type="spellStart"/>
      <w:r w:rsidRPr="00B65DF5">
        <w:rPr>
          <w:rFonts w:ascii="Consolas" w:hAnsi="Consolas"/>
        </w:rPr>
        <w:t>bqDriverPath</w:t>
      </w:r>
      <w:proofErr w:type="spellEnd"/>
      <w:r w:rsidRPr="00B65DF5">
        <w:rPr>
          <w:rFonts w:ascii="Consolas" w:hAnsi="Consolas"/>
        </w:rPr>
        <w:t xml:space="preserve"> &lt;- "/opt/</w:t>
      </w:r>
      <w:proofErr w:type="spellStart"/>
      <w:r w:rsidRPr="00B65DF5">
        <w:rPr>
          <w:rFonts w:ascii="Consolas" w:hAnsi="Consolas"/>
        </w:rPr>
        <w:t>workdir</w:t>
      </w:r>
      <w:proofErr w:type="spellEnd"/>
      <w:r w:rsidRPr="00B65DF5">
        <w:rPr>
          <w:rFonts w:ascii="Consolas" w:hAnsi="Consolas"/>
        </w:rPr>
        <w:t>/</w:t>
      </w:r>
      <w:proofErr w:type="spellStart"/>
      <w:r w:rsidRPr="00B65DF5">
        <w:rPr>
          <w:rFonts w:ascii="Consolas" w:hAnsi="Consolas"/>
        </w:rPr>
        <w:t>bigquery</w:t>
      </w:r>
      <w:proofErr w:type="spellEnd"/>
      <w:r w:rsidRPr="00B65DF5">
        <w:rPr>
          <w:rFonts w:ascii="Consolas" w:hAnsi="Consolas"/>
        </w:rPr>
        <w:t>"</w:t>
      </w:r>
    </w:p>
    <w:p w14:paraId="123502BE" w14:textId="0100697D" w:rsidR="00B05B63" w:rsidRPr="00B65DF5" w:rsidRDefault="00B05B63" w:rsidP="00B65DF5">
      <w:pPr>
        <w:shd w:val="clear" w:color="auto" w:fill="F1F1F1" w:themeFill="background2"/>
        <w:rPr>
          <w:rFonts w:ascii="Consolas" w:hAnsi="Consolas"/>
        </w:rPr>
      </w:pPr>
      <w:proofErr w:type="spellStart"/>
      <w:r w:rsidRPr="00B65DF5">
        <w:rPr>
          <w:rFonts w:ascii="Consolas" w:hAnsi="Consolas"/>
        </w:rPr>
        <w:t>connectionString</w:t>
      </w:r>
      <w:proofErr w:type="spellEnd"/>
      <w:r w:rsidRPr="00B65DF5">
        <w:rPr>
          <w:rFonts w:ascii="Consolas" w:hAnsi="Consolas"/>
        </w:rPr>
        <w:t xml:space="preserve"> &lt;- "jdbc:bigquery://https://www.googleapis.com/bigquery/v2:443;ProjectId=yhcr-prd-phm-bia-core;DefaultDataset=cb_imosphere_cdm_531;OAuthType=3;Timeout=1000;AllowLargeResults=0;EnableHighThroughputAPI=1;UseQueryCache=1;EnableSession=1;LogLevel=0;"</w:t>
      </w:r>
    </w:p>
    <w:p w14:paraId="0EC511A2" w14:textId="061BBE1F" w:rsidR="00B05B63" w:rsidRPr="00B65DF5" w:rsidRDefault="00B05B63" w:rsidP="00B65DF5">
      <w:pPr>
        <w:shd w:val="clear" w:color="auto" w:fill="F1F1F1" w:themeFill="background2"/>
        <w:rPr>
          <w:rFonts w:ascii="Consolas" w:hAnsi="Consolas"/>
        </w:rPr>
      </w:pPr>
      <w:proofErr w:type="spellStart"/>
      <w:r w:rsidRPr="00B65DF5">
        <w:rPr>
          <w:rFonts w:ascii="Consolas" w:hAnsi="Consolas"/>
        </w:rPr>
        <w:t>connectionDetails</w:t>
      </w:r>
      <w:proofErr w:type="spellEnd"/>
      <w:r w:rsidRPr="00B65DF5">
        <w:rPr>
          <w:rFonts w:ascii="Consolas" w:hAnsi="Consolas"/>
        </w:rPr>
        <w:t xml:space="preserve"> &lt;- DatabaseConnector::createConnectionDetails(dbms="bigquery",connectionString=connectionString,user="",password='',pathToDriver = </w:t>
      </w:r>
      <w:proofErr w:type="spellStart"/>
      <w:r w:rsidRPr="00B65DF5">
        <w:rPr>
          <w:rFonts w:ascii="Consolas" w:hAnsi="Consolas"/>
        </w:rPr>
        <w:t>bqDriverPath</w:t>
      </w:r>
      <w:proofErr w:type="spellEnd"/>
      <w:r w:rsidRPr="00B65DF5">
        <w:rPr>
          <w:rFonts w:ascii="Consolas" w:hAnsi="Consolas"/>
        </w:rPr>
        <w:t>)</w:t>
      </w:r>
    </w:p>
    <w:p w14:paraId="1E340E38" w14:textId="77777777" w:rsidR="00B05B63" w:rsidRPr="00B65DF5" w:rsidRDefault="00B05B63" w:rsidP="00B65DF5">
      <w:pPr>
        <w:shd w:val="clear" w:color="auto" w:fill="F1F1F1" w:themeFill="background2"/>
        <w:rPr>
          <w:rFonts w:ascii="Consolas" w:hAnsi="Consolas"/>
        </w:rPr>
      </w:pPr>
      <w:r w:rsidRPr="00B65DF5">
        <w:rPr>
          <w:rFonts w:ascii="Consolas" w:hAnsi="Consolas"/>
        </w:rPr>
        <w:t>library(</w:t>
      </w:r>
      <w:proofErr w:type="spellStart"/>
      <w:r w:rsidRPr="00B65DF5">
        <w:rPr>
          <w:rFonts w:ascii="Consolas" w:hAnsi="Consolas"/>
        </w:rPr>
        <w:t>CatalogueExport</w:t>
      </w:r>
      <w:proofErr w:type="spellEnd"/>
      <w:r w:rsidRPr="00B65DF5">
        <w:rPr>
          <w:rFonts w:ascii="Consolas" w:hAnsi="Consolas"/>
        </w:rPr>
        <w:t>)</w:t>
      </w:r>
    </w:p>
    <w:p w14:paraId="4E12468C" w14:textId="77777777" w:rsidR="00B05B63" w:rsidRPr="00B65DF5" w:rsidRDefault="00B05B63" w:rsidP="00B65DF5">
      <w:pPr>
        <w:shd w:val="clear" w:color="auto" w:fill="F1F1F1" w:themeFill="background2"/>
        <w:rPr>
          <w:rFonts w:ascii="Consolas" w:hAnsi="Consolas"/>
        </w:rPr>
      </w:pPr>
      <w:proofErr w:type="spellStart"/>
      <w:r w:rsidRPr="00B65DF5">
        <w:rPr>
          <w:rFonts w:ascii="Consolas" w:hAnsi="Consolas"/>
        </w:rPr>
        <w:t>catalogueExport</w:t>
      </w:r>
      <w:proofErr w:type="spellEnd"/>
      <w:r w:rsidRPr="00B65DF5">
        <w:rPr>
          <w:rFonts w:ascii="Consolas" w:hAnsi="Consolas"/>
        </w:rPr>
        <w:t>(</w:t>
      </w:r>
      <w:proofErr w:type="spellStart"/>
      <w:r w:rsidRPr="00B65DF5">
        <w:rPr>
          <w:rFonts w:ascii="Consolas" w:hAnsi="Consolas"/>
        </w:rPr>
        <w:t>connectionDetails</w:t>
      </w:r>
      <w:proofErr w:type="spellEnd"/>
      <w:r w:rsidRPr="00B65DF5">
        <w:rPr>
          <w:rFonts w:ascii="Consolas" w:hAnsi="Consolas"/>
        </w:rPr>
        <w:t xml:space="preserve">, </w:t>
      </w:r>
    </w:p>
    <w:p w14:paraId="2E293849" w14:textId="77777777" w:rsidR="00B05B63" w:rsidRPr="00B65DF5" w:rsidRDefault="00B05B63" w:rsidP="00B65DF5">
      <w:pPr>
        <w:shd w:val="clear" w:color="auto" w:fill="F1F1F1" w:themeFill="background2"/>
        <w:rPr>
          <w:rFonts w:ascii="Consolas" w:hAnsi="Consolas"/>
        </w:rPr>
      </w:pPr>
      <w:r w:rsidRPr="00B65DF5">
        <w:rPr>
          <w:rFonts w:ascii="Consolas" w:hAnsi="Consolas"/>
        </w:rPr>
        <w:t xml:space="preserve">  </w:t>
      </w:r>
      <w:proofErr w:type="spellStart"/>
      <w:r w:rsidRPr="00B65DF5">
        <w:rPr>
          <w:rFonts w:ascii="Consolas" w:hAnsi="Consolas"/>
        </w:rPr>
        <w:t>cdmDatabaseSchema</w:t>
      </w:r>
      <w:proofErr w:type="spellEnd"/>
      <w:r w:rsidRPr="00B65DF5">
        <w:rPr>
          <w:rFonts w:ascii="Consolas" w:hAnsi="Consolas"/>
        </w:rPr>
        <w:t xml:space="preserve"> = "cb_imosphere_cdm_531", </w:t>
      </w:r>
    </w:p>
    <w:p w14:paraId="7E6110AC" w14:textId="77777777" w:rsidR="00B05B63" w:rsidRPr="00B65DF5" w:rsidRDefault="00B05B63" w:rsidP="00B65DF5">
      <w:pPr>
        <w:shd w:val="clear" w:color="auto" w:fill="F1F1F1" w:themeFill="background2"/>
        <w:rPr>
          <w:rFonts w:ascii="Consolas" w:hAnsi="Consolas"/>
        </w:rPr>
      </w:pPr>
      <w:r w:rsidRPr="00B65DF5">
        <w:rPr>
          <w:rFonts w:ascii="Consolas" w:hAnsi="Consolas"/>
        </w:rPr>
        <w:t xml:space="preserve">  </w:t>
      </w:r>
      <w:proofErr w:type="spellStart"/>
      <w:r w:rsidRPr="00B65DF5">
        <w:rPr>
          <w:rFonts w:ascii="Consolas" w:hAnsi="Consolas"/>
        </w:rPr>
        <w:t>resultsDatabaseSchema</w:t>
      </w:r>
      <w:proofErr w:type="spellEnd"/>
      <w:r w:rsidRPr="00B65DF5">
        <w:rPr>
          <w:rFonts w:ascii="Consolas" w:hAnsi="Consolas"/>
        </w:rPr>
        <w:t>="cb_imosphere_cdm_531",</w:t>
      </w:r>
    </w:p>
    <w:p w14:paraId="6CC9939D" w14:textId="77777777" w:rsidR="00B05B63" w:rsidRPr="00B65DF5" w:rsidRDefault="00B05B63" w:rsidP="00B65DF5">
      <w:pPr>
        <w:shd w:val="clear" w:color="auto" w:fill="F1F1F1" w:themeFill="background2"/>
        <w:rPr>
          <w:rFonts w:ascii="Consolas" w:hAnsi="Consolas"/>
        </w:rPr>
      </w:pPr>
      <w:r w:rsidRPr="00B65DF5">
        <w:rPr>
          <w:rFonts w:ascii="Consolas" w:hAnsi="Consolas"/>
        </w:rPr>
        <w:t xml:space="preserve">  </w:t>
      </w:r>
      <w:proofErr w:type="spellStart"/>
      <w:r w:rsidRPr="00B65DF5">
        <w:rPr>
          <w:rFonts w:ascii="Consolas" w:hAnsi="Consolas"/>
        </w:rPr>
        <w:t>vocabDatabaseSchema</w:t>
      </w:r>
      <w:proofErr w:type="spellEnd"/>
      <w:r w:rsidRPr="00B65DF5">
        <w:rPr>
          <w:rFonts w:ascii="Consolas" w:hAnsi="Consolas"/>
        </w:rPr>
        <w:t xml:space="preserve"> = "cb_imosphere_cdm_531",</w:t>
      </w:r>
    </w:p>
    <w:p w14:paraId="0C30D511" w14:textId="77777777" w:rsidR="00B05B63" w:rsidRPr="00B65DF5" w:rsidRDefault="00B05B63" w:rsidP="00B65DF5">
      <w:pPr>
        <w:shd w:val="clear" w:color="auto" w:fill="F1F1F1" w:themeFill="background2"/>
        <w:rPr>
          <w:rFonts w:ascii="Consolas" w:hAnsi="Consolas"/>
        </w:rPr>
      </w:pPr>
      <w:r w:rsidRPr="00B65DF5">
        <w:rPr>
          <w:rFonts w:ascii="Consolas" w:hAnsi="Consolas"/>
        </w:rPr>
        <w:t xml:space="preserve">  </w:t>
      </w:r>
      <w:proofErr w:type="spellStart"/>
      <w:r w:rsidRPr="00B65DF5">
        <w:rPr>
          <w:rFonts w:ascii="Consolas" w:hAnsi="Consolas"/>
        </w:rPr>
        <w:t>numThreads</w:t>
      </w:r>
      <w:proofErr w:type="spellEnd"/>
      <w:r w:rsidRPr="00B65DF5">
        <w:rPr>
          <w:rFonts w:ascii="Consolas" w:hAnsi="Consolas"/>
        </w:rPr>
        <w:t xml:space="preserve"> = 1,</w:t>
      </w:r>
    </w:p>
    <w:p w14:paraId="486A975C" w14:textId="77777777" w:rsidR="00B05B63" w:rsidRPr="00B65DF5" w:rsidRDefault="00B05B63" w:rsidP="00B65DF5">
      <w:pPr>
        <w:shd w:val="clear" w:color="auto" w:fill="F1F1F1" w:themeFill="background2"/>
        <w:rPr>
          <w:rFonts w:ascii="Consolas" w:hAnsi="Consolas"/>
        </w:rPr>
      </w:pPr>
      <w:r w:rsidRPr="00B65DF5">
        <w:rPr>
          <w:rFonts w:ascii="Consolas" w:hAnsi="Consolas"/>
        </w:rPr>
        <w:lastRenderedPageBreak/>
        <w:t xml:space="preserve">  </w:t>
      </w:r>
      <w:proofErr w:type="spellStart"/>
      <w:r w:rsidRPr="00B65DF5">
        <w:rPr>
          <w:rFonts w:ascii="Consolas" w:hAnsi="Consolas"/>
        </w:rPr>
        <w:t>sqlOnly</w:t>
      </w:r>
      <w:proofErr w:type="spellEnd"/>
      <w:r w:rsidRPr="00B65DF5">
        <w:rPr>
          <w:rFonts w:ascii="Consolas" w:hAnsi="Consolas"/>
        </w:rPr>
        <w:t xml:space="preserve"> = TRUE,</w:t>
      </w:r>
    </w:p>
    <w:p w14:paraId="3C3D8860" w14:textId="77777777" w:rsidR="00B05B63" w:rsidRPr="00B65DF5" w:rsidRDefault="00B05B63" w:rsidP="00B65DF5">
      <w:pPr>
        <w:shd w:val="clear" w:color="auto" w:fill="F1F1F1" w:themeFill="background2"/>
        <w:rPr>
          <w:rFonts w:ascii="Consolas" w:hAnsi="Consolas"/>
        </w:rPr>
      </w:pPr>
      <w:r w:rsidRPr="00B65DF5">
        <w:rPr>
          <w:rFonts w:ascii="Consolas" w:hAnsi="Consolas"/>
        </w:rPr>
        <w:t xml:space="preserve">  </w:t>
      </w:r>
      <w:proofErr w:type="spellStart"/>
      <w:r w:rsidRPr="00B65DF5">
        <w:rPr>
          <w:rFonts w:ascii="Consolas" w:hAnsi="Consolas"/>
        </w:rPr>
        <w:t>sourceName</w:t>
      </w:r>
      <w:proofErr w:type="spellEnd"/>
      <w:r w:rsidRPr="00B65DF5">
        <w:rPr>
          <w:rFonts w:ascii="Consolas" w:hAnsi="Consolas"/>
        </w:rPr>
        <w:t xml:space="preserve"> = "Connected Yorkshire Research Database", </w:t>
      </w:r>
    </w:p>
    <w:p w14:paraId="0C270F40" w14:textId="1FA5B08E" w:rsidR="00B05B63" w:rsidRPr="00B65DF5" w:rsidRDefault="00B05B63" w:rsidP="00B65DF5">
      <w:pPr>
        <w:shd w:val="clear" w:color="auto" w:fill="F1F1F1" w:themeFill="background2"/>
        <w:rPr>
          <w:rFonts w:ascii="Consolas" w:hAnsi="Consolas"/>
        </w:rPr>
      </w:pPr>
      <w:r w:rsidRPr="00B65DF5">
        <w:rPr>
          <w:rFonts w:ascii="Consolas" w:hAnsi="Consolas"/>
        </w:rPr>
        <w:t xml:space="preserve">  </w:t>
      </w:r>
      <w:proofErr w:type="spellStart"/>
      <w:r w:rsidRPr="00B65DF5">
        <w:rPr>
          <w:rFonts w:ascii="Consolas" w:hAnsi="Consolas"/>
        </w:rPr>
        <w:t>cdmVersion</w:t>
      </w:r>
      <w:proofErr w:type="spellEnd"/>
      <w:r w:rsidRPr="00B65DF5">
        <w:rPr>
          <w:rFonts w:ascii="Consolas" w:hAnsi="Consolas"/>
        </w:rPr>
        <w:t xml:space="preserve"> = "5.3")</w:t>
      </w:r>
    </w:p>
    <w:p w14:paraId="3415E026" w14:textId="69FAD15A" w:rsidR="00DF0B82" w:rsidRDefault="00786091" w:rsidP="00B05B63">
      <w:pPr>
        <w:pStyle w:val="Heading1"/>
      </w:pPr>
      <w:bookmarkStart w:id="5" w:name="_Toc152340189"/>
      <w:r>
        <w:t>Copy files</w:t>
      </w:r>
      <w:bookmarkEnd w:id="5"/>
    </w:p>
    <w:p w14:paraId="2E7AE764" w14:textId="25D89995" w:rsidR="00B05B63" w:rsidRDefault="00B05B63" w:rsidP="00B05B63">
      <w:r>
        <w:t xml:space="preserve">Open a second command window for the </w:t>
      </w:r>
      <w:proofErr w:type="spellStart"/>
      <w:r>
        <w:t>gcloud</w:t>
      </w:r>
      <w:proofErr w:type="spellEnd"/>
      <w:r>
        <w:t xml:space="preserve"> cli. Run the following command:</w:t>
      </w:r>
    </w:p>
    <w:p w14:paraId="75B820C1" w14:textId="50C06CE3" w:rsidR="00B05B63" w:rsidRPr="00730E9E" w:rsidRDefault="00B05B63" w:rsidP="00730E9E">
      <w:pPr>
        <w:shd w:val="clear" w:color="auto" w:fill="F1F1F1" w:themeFill="background2"/>
        <w:rPr>
          <w:rFonts w:ascii="Consolas" w:hAnsi="Consolas"/>
        </w:rPr>
      </w:pPr>
      <w:proofErr w:type="spellStart"/>
      <w:r w:rsidRPr="00730E9E">
        <w:rPr>
          <w:rFonts w:ascii="Consolas" w:hAnsi="Consolas"/>
        </w:rPr>
        <w:t>gcloud</w:t>
      </w:r>
      <w:proofErr w:type="spellEnd"/>
      <w:r w:rsidRPr="00730E9E">
        <w:rPr>
          <w:rFonts w:ascii="Consolas" w:hAnsi="Consolas"/>
        </w:rPr>
        <w:t xml:space="preserve"> compute </w:t>
      </w:r>
      <w:proofErr w:type="spellStart"/>
      <w:r w:rsidRPr="00730E9E">
        <w:rPr>
          <w:rFonts w:ascii="Consolas" w:hAnsi="Consolas"/>
        </w:rPr>
        <w:t>scp</w:t>
      </w:r>
      <w:proofErr w:type="spellEnd"/>
      <w:r w:rsidRPr="00730E9E">
        <w:rPr>
          <w:rFonts w:ascii="Consolas" w:hAnsi="Consolas"/>
        </w:rPr>
        <w:t xml:space="preserve"> --zone "europe-west2-c" --recurse "&lt;user&gt;@ohdsi-atlas-1-vm:/home/&lt;user&gt;/output" c:\&lt;localpath&gt; --tunnel-through-</w:t>
      </w:r>
      <w:proofErr w:type="spellStart"/>
      <w:r w:rsidRPr="00730E9E">
        <w:rPr>
          <w:rFonts w:ascii="Consolas" w:hAnsi="Consolas"/>
        </w:rPr>
        <w:t>iap</w:t>
      </w:r>
      <w:proofErr w:type="spellEnd"/>
      <w:r w:rsidRPr="00730E9E">
        <w:rPr>
          <w:rFonts w:ascii="Consolas" w:hAnsi="Consolas"/>
        </w:rPr>
        <w:t xml:space="preserve"> --project "</w:t>
      </w:r>
      <w:proofErr w:type="spellStart"/>
      <w:r w:rsidRPr="00730E9E">
        <w:rPr>
          <w:rFonts w:ascii="Consolas" w:hAnsi="Consolas"/>
        </w:rPr>
        <w:t>yhcr</w:t>
      </w:r>
      <w:proofErr w:type="spellEnd"/>
      <w:r w:rsidRPr="00730E9E">
        <w:rPr>
          <w:rFonts w:ascii="Consolas" w:hAnsi="Consolas"/>
        </w:rPr>
        <w:t>-</w:t>
      </w:r>
      <w:proofErr w:type="spellStart"/>
      <w:r w:rsidRPr="00730E9E">
        <w:rPr>
          <w:rFonts w:ascii="Consolas" w:hAnsi="Consolas"/>
        </w:rPr>
        <w:t>prd</w:t>
      </w:r>
      <w:proofErr w:type="spellEnd"/>
      <w:r w:rsidRPr="00730E9E">
        <w:rPr>
          <w:rFonts w:ascii="Consolas" w:hAnsi="Consolas"/>
        </w:rPr>
        <w:t>-</w:t>
      </w:r>
      <w:proofErr w:type="spellStart"/>
      <w:r w:rsidRPr="00730E9E">
        <w:rPr>
          <w:rFonts w:ascii="Consolas" w:hAnsi="Consolas"/>
        </w:rPr>
        <w:t>phm</w:t>
      </w:r>
      <w:proofErr w:type="spellEnd"/>
      <w:r w:rsidRPr="00730E9E">
        <w:rPr>
          <w:rFonts w:ascii="Consolas" w:hAnsi="Consolas"/>
        </w:rPr>
        <w:t>-</w:t>
      </w:r>
      <w:proofErr w:type="spellStart"/>
      <w:r w:rsidRPr="00730E9E">
        <w:rPr>
          <w:rFonts w:ascii="Consolas" w:hAnsi="Consolas"/>
        </w:rPr>
        <w:t>bia</w:t>
      </w:r>
      <w:proofErr w:type="spellEnd"/>
      <w:r w:rsidRPr="00730E9E">
        <w:rPr>
          <w:rFonts w:ascii="Consolas" w:hAnsi="Consolas"/>
        </w:rPr>
        <w:t>-core"</w:t>
      </w:r>
    </w:p>
    <w:p w14:paraId="1072A0C9" w14:textId="66DA7214" w:rsidR="00B05B63" w:rsidRPr="00B05B63" w:rsidRDefault="00B05B63" w:rsidP="00B05B63">
      <w:r>
        <w:t>This will copy the specified user’s catalogue export to the specified local path.</w:t>
      </w:r>
    </w:p>
    <w:p w14:paraId="7891A2E4" w14:textId="3099FC2F" w:rsidR="002A0075" w:rsidRDefault="00786091" w:rsidP="002A0075">
      <w:pPr>
        <w:pStyle w:val="Heading1"/>
      </w:pPr>
      <w:bookmarkStart w:id="6" w:name="_Toc152340190"/>
      <w:r>
        <w:t>Fix the SQL</w:t>
      </w:r>
      <w:bookmarkEnd w:id="6"/>
    </w:p>
    <w:p w14:paraId="60292F4E" w14:textId="40512C37" w:rsidR="00B05B63" w:rsidRDefault="00B05B63" w:rsidP="00B05B63">
      <w:r>
        <w:t xml:space="preserve">The generated SQL file has some changes that need to be </w:t>
      </w:r>
      <w:r w:rsidR="00462DDB">
        <w:t>applied.</w:t>
      </w:r>
    </w:p>
    <w:p w14:paraId="566B5A75" w14:textId="38ECD1A8" w:rsidR="00462DDB" w:rsidRDefault="00462DDB" w:rsidP="00462DDB">
      <w:pPr>
        <w:pStyle w:val="ListParagraph"/>
        <w:numPr>
          <w:ilvl w:val="0"/>
          <w:numId w:val="48"/>
        </w:numPr>
      </w:pPr>
      <w:r w:rsidRPr="00462DDB">
        <w:t>Change convert(STRING,CURRENT_DATE(),112) as stratum_3, to FORMAT_DATE('%</w:t>
      </w:r>
      <w:proofErr w:type="spellStart"/>
      <w:r w:rsidRPr="00462DDB">
        <w:t>Y%m%d</w:t>
      </w:r>
      <w:proofErr w:type="spellEnd"/>
      <w:r w:rsidRPr="00462DDB">
        <w:t>', CURRENT_DATE()) as stratum_3,</w:t>
      </w:r>
    </w:p>
    <w:p w14:paraId="1486FF08" w14:textId="70A9F98B" w:rsidR="00462DDB" w:rsidRDefault="00462DDB" w:rsidP="00462DDB">
      <w:pPr>
        <w:pStyle w:val="ListParagraph"/>
        <w:numPr>
          <w:ilvl w:val="0"/>
          <w:numId w:val="48"/>
        </w:numPr>
      </w:pPr>
      <w:r w:rsidRPr="00462DDB">
        <w:t xml:space="preserve">Disable </w:t>
      </w:r>
      <w:proofErr w:type="spellStart"/>
      <w:r w:rsidRPr="00462DDB">
        <w:t>analaysis</w:t>
      </w:r>
      <w:proofErr w:type="spellEnd"/>
      <w:r w:rsidRPr="00462DDB">
        <w:t xml:space="preserve"> id 815, as it never completes in </w:t>
      </w:r>
      <w:proofErr w:type="spellStart"/>
      <w:r w:rsidRPr="00462DDB">
        <w:t>bigquery</w:t>
      </w:r>
      <w:proofErr w:type="spellEnd"/>
      <w:r w:rsidRPr="00462DDB">
        <w:t>. Make sure it is commented out. Copy the code for analysis id for 806 as 815, then delete th</w:t>
      </w:r>
      <w:r>
        <w:t>e</w:t>
      </w:r>
      <w:r w:rsidRPr="00462DDB">
        <w:t xml:space="preserve"> results from cb_imosphere_cdm_531.tmpach_dist_815</w:t>
      </w:r>
      <w:r>
        <w:t xml:space="preserve"> table.</w:t>
      </w:r>
    </w:p>
    <w:p w14:paraId="5304C8D5" w14:textId="5AC27A95" w:rsidR="00462DDB" w:rsidRDefault="00462DDB" w:rsidP="00462DDB">
      <w:pPr>
        <w:pStyle w:val="Heading1"/>
      </w:pPr>
      <w:bookmarkStart w:id="7" w:name="_Toc152340191"/>
      <w:r>
        <w:t>Run the SQL</w:t>
      </w:r>
      <w:bookmarkEnd w:id="7"/>
    </w:p>
    <w:p w14:paraId="22E06CF5" w14:textId="119BE37E" w:rsidR="00462DDB" w:rsidRDefault="00462DDB" w:rsidP="00462DDB">
      <w:r>
        <w:t xml:space="preserve">Clear down any temp tables first by running the following SQL in </w:t>
      </w:r>
      <w:proofErr w:type="spellStart"/>
      <w:r>
        <w:t>BigQuery</w:t>
      </w:r>
      <w:proofErr w:type="spellEnd"/>
      <w:r>
        <w:t>:</w:t>
      </w:r>
    </w:p>
    <w:p w14:paraId="1A04ECAD" w14:textId="77777777" w:rsidR="00462DDB" w:rsidRPr="00483EC5" w:rsidRDefault="00462DDB" w:rsidP="00483EC5">
      <w:pPr>
        <w:shd w:val="clear" w:color="auto" w:fill="F1F1F1" w:themeFill="background2"/>
        <w:rPr>
          <w:rFonts w:ascii="Consolas" w:hAnsi="Consolas"/>
        </w:rPr>
      </w:pPr>
      <w:r w:rsidRPr="00483EC5">
        <w:rPr>
          <w:rFonts w:ascii="Consolas" w:hAnsi="Consolas"/>
        </w:rPr>
        <w:t xml:space="preserve">FOR </w:t>
      </w:r>
      <w:proofErr w:type="spellStart"/>
      <w:r w:rsidRPr="00483EC5">
        <w:rPr>
          <w:rFonts w:ascii="Consolas" w:hAnsi="Consolas"/>
        </w:rPr>
        <w:t>table_info</w:t>
      </w:r>
      <w:proofErr w:type="spellEnd"/>
      <w:r w:rsidRPr="00483EC5">
        <w:rPr>
          <w:rFonts w:ascii="Consolas" w:hAnsi="Consolas"/>
        </w:rPr>
        <w:t xml:space="preserve"> IN (</w:t>
      </w:r>
    </w:p>
    <w:p w14:paraId="49F85607" w14:textId="77777777" w:rsidR="00462DDB" w:rsidRPr="00483EC5" w:rsidRDefault="00462DDB" w:rsidP="00483EC5">
      <w:pPr>
        <w:shd w:val="clear" w:color="auto" w:fill="F1F1F1" w:themeFill="background2"/>
        <w:rPr>
          <w:rFonts w:ascii="Consolas" w:hAnsi="Consolas"/>
        </w:rPr>
      </w:pPr>
      <w:r w:rsidRPr="00483EC5">
        <w:rPr>
          <w:rFonts w:ascii="Consolas" w:hAnsi="Consolas"/>
        </w:rPr>
        <w:t xml:space="preserve">  SELECT </w:t>
      </w:r>
      <w:proofErr w:type="spellStart"/>
      <w:r w:rsidRPr="00483EC5">
        <w:rPr>
          <w:rFonts w:ascii="Consolas" w:hAnsi="Consolas"/>
        </w:rPr>
        <w:t>table_id</w:t>
      </w:r>
      <w:proofErr w:type="spellEnd"/>
    </w:p>
    <w:p w14:paraId="570938B0" w14:textId="77777777" w:rsidR="00462DDB" w:rsidRPr="00483EC5" w:rsidRDefault="00462DDB" w:rsidP="00483EC5">
      <w:pPr>
        <w:shd w:val="clear" w:color="auto" w:fill="F1F1F1" w:themeFill="background2"/>
        <w:rPr>
          <w:rFonts w:ascii="Consolas" w:hAnsi="Consolas"/>
        </w:rPr>
      </w:pPr>
      <w:r w:rsidRPr="00483EC5">
        <w:rPr>
          <w:rFonts w:ascii="Consolas" w:hAnsi="Consolas"/>
        </w:rPr>
        <w:t xml:space="preserve">  FROM `cb_imosphere_cdm_531.__TABLES_SUMMARY__`</w:t>
      </w:r>
    </w:p>
    <w:p w14:paraId="17D0923B" w14:textId="77777777" w:rsidR="00462DDB" w:rsidRPr="00483EC5" w:rsidRDefault="00462DDB" w:rsidP="00483EC5">
      <w:pPr>
        <w:shd w:val="clear" w:color="auto" w:fill="F1F1F1" w:themeFill="background2"/>
        <w:rPr>
          <w:rFonts w:ascii="Consolas" w:hAnsi="Consolas"/>
        </w:rPr>
      </w:pPr>
      <w:r w:rsidRPr="00483EC5">
        <w:rPr>
          <w:rFonts w:ascii="Consolas" w:hAnsi="Consolas"/>
        </w:rPr>
        <w:t xml:space="preserve">  WHERE </w:t>
      </w:r>
      <w:proofErr w:type="spellStart"/>
      <w:r w:rsidRPr="00483EC5">
        <w:rPr>
          <w:rFonts w:ascii="Consolas" w:hAnsi="Consolas"/>
        </w:rPr>
        <w:t>table_id</w:t>
      </w:r>
      <w:proofErr w:type="spellEnd"/>
      <w:r w:rsidRPr="00483EC5">
        <w:rPr>
          <w:rFonts w:ascii="Consolas" w:hAnsi="Consolas"/>
        </w:rPr>
        <w:t xml:space="preserve"> LIKE '</w:t>
      </w:r>
      <w:proofErr w:type="spellStart"/>
      <w:r w:rsidRPr="00483EC5">
        <w:rPr>
          <w:rFonts w:ascii="Consolas" w:hAnsi="Consolas"/>
        </w:rPr>
        <w:t>tmpach</w:t>
      </w:r>
      <w:proofErr w:type="spellEnd"/>
      <w:r w:rsidRPr="00483EC5">
        <w:rPr>
          <w:rFonts w:ascii="Consolas" w:hAnsi="Consolas"/>
        </w:rPr>
        <w:t>%'</w:t>
      </w:r>
    </w:p>
    <w:p w14:paraId="37869031" w14:textId="77777777" w:rsidR="00462DDB" w:rsidRPr="00483EC5" w:rsidRDefault="00462DDB" w:rsidP="00483EC5">
      <w:pPr>
        <w:shd w:val="clear" w:color="auto" w:fill="F1F1F1" w:themeFill="background2"/>
        <w:rPr>
          <w:rFonts w:ascii="Consolas" w:hAnsi="Consolas"/>
        </w:rPr>
      </w:pPr>
      <w:r w:rsidRPr="00483EC5">
        <w:rPr>
          <w:rFonts w:ascii="Consolas" w:hAnsi="Consolas"/>
        </w:rPr>
        <w:t>)</w:t>
      </w:r>
    </w:p>
    <w:p w14:paraId="40566877" w14:textId="77777777" w:rsidR="00462DDB" w:rsidRPr="00483EC5" w:rsidRDefault="00462DDB" w:rsidP="00483EC5">
      <w:pPr>
        <w:shd w:val="clear" w:color="auto" w:fill="F1F1F1" w:themeFill="background2"/>
        <w:rPr>
          <w:rFonts w:ascii="Consolas" w:hAnsi="Consolas"/>
        </w:rPr>
      </w:pPr>
      <w:r w:rsidRPr="00483EC5">
        <w:rPr>
          <w:rFonts w:ascii="Consolas" w:hAnsi="Consolas"/>
        </w:rPr>
        <w:t>DO</w:t>
      </w:r>
    </w:p>
    <w:p w14:paraId="4DF26DB4" w14:textId="77777777" w:rsidR="00462DDB" w:rsidRPr="00483EC5" w:rsidRDefault="00462DDB" w:rsidP="00483EC5">
      <w:pPr>
        <w:shd w:val="clear" w:color="auto" w:fill="F1F1F1" w:themeFill="background2"/>
        <w:rPr>
          <w:rFonts w:ascii="Consolas" w:hAnsi="Consolas"/>
        </w:rPr>
      </w:pPr>
      <w:r w:rsidRPr="00483EC5">
        <w:rPr>
          <w:rFonts w:ascii="Consolas" w:hAnsi="Consolas"/>
        </w:rPr>
        <w:t xml:space="preserve">  EXECUTE IMMEDIATE FORMAT("""DROP TABLE `cb_imosphere_cdm_531.%s`;""", </w:t>
      </w:r>
      <w:proofErr w:type="spellStart"/>
      <w:r w:rsidRPr="00483EC5">
        <w:rPr>
          <w:rFonts w:ascii="Consolas" w:hAnsi="Consolas"/>
        </w:rPr>
        <w:t>table_info.table_id</w:t>
      </w:r>
      <w:proofErr w:type="spellEnd"/>
      <w:r w:rsidRPr="00483EC5">
        <w:rPr>
          <w:rFonts w:ascii="Consolas" w:hAnsi="Consolas"/>
        </w:rPr>
        <w:t>);</w:t>
      </w:r>
    </w:p>
    <w:p w14:paraId="6F1F4899" w14:textId="68676F60" w:rsidR="00462DDB" w:rsidRPr="00483EC5" w:rsidRDefault="00462DDB" w:rsidP="00483EC5">
      <w:pPr>
        <w:shd w:val="clear" w:color="auto" w:fill="F1F1F1" w:themeFill="background2"/>
        <w:rPr>
          <w:rFonts w:ascii="Consolas" w:hAnsi="Consolas"/>
        </w:rPr>
      </w:pPr>
      <w:r w:rsidRPr="00483EC5">
        <w:rPr>
          <w:rFonts w:ascii="Consolas" w:hAnsi="Consolas"/>
        </w:rPr>
        <w:t>END FOR</w:t>
      </w:r>
    </w:p>
    <w:p w14:paraId="3C92BD5D" w14:textId="0A8A57C7" w:rsidR="00462DDB" w:rsidRPr="00462DDB" w:rsidRDefault="00462DDB" w:rsidP="00462DDB">
      <w:r>
        <w:t xml:space="preserve">Next run the modified SQL on </w:t>
      </w:r>
      <w:proofErr w:type="spellStart"/>
      <w:r>
        <w:t>BigQuery</w:t>
      </w:r>
      <w:proofErr w:type="spellEnd"/>
      <w:r>
        <w:t>.</w:t>
      </w:r>
    </w:p>
    <w:p w14:paraId="19F4805B" w14:textId="54FEEE32" w:rsidR="00786091" w:rsidRPr="00786091" w:rsidRDefault="00786091" w:rsidP="00462DDB">
      <w:pPr>
        <w:pStyle w:val="Heading1"/>
      </w:pPr>
      <w:bookmarkStart w:id="8" w:name="_Toc152340192"/>
      <w:r>
        <w:t>Run Export</w:t>
      </w:r>
      <w:bookmarkEnd w:id="8"/>
    </w:p>
    <w:p w14:paraId="16256033" w14:textId="1A22A216" w:rsidR="002C73D0" w:rsidRDefault="00462DDB" w:rsidP="002C73D0">
      <w:r>
        <w:t>Once the SQL has run, run the following R command in the same R session:</w:t>
      </w:r>
    </w:p>
    <w:p w14:paraId="0D0A93A9" w14:textId="77777777" w:rsidR="00462DDB" w:rsidRPr="001F3520" w:rsidRDefault="00462DDB" w:rsidP="001F3520">
      <w:pPr>
        <w:shd w:val="clear" w:color="auto" w:fill="F1F1F1" w:themeFill="background2"/>
        <w:rPr>
          <w:rFonts w:ascii="Consolas" w:hAnsi="Consolas"/>
        </w:rPr>
      </w:pPr>
      <w:proofErr w:type="spellStart"/>
      <w:r w:rsidRPr="001F3520">
        <w:rPr>
          <w:rFonts w:ascii="Consolas" w:hAnsi="Consolas"/>
        </w:rPr>
        <w:t>exportResultsToCSV</w:t>
      </w:r>
      <w:proofErr w:type="spellEnd"/>
      <w:r w:rsidRPr="001F3520">
        <w:rPr>
          <w:rFonts w:ascii="Consolas" w:hAnsi="Consolas"/>
        </w:rPr>
        <w:t>(</w:t>
      </w:r>
      <w:proofErr w:type="spellStart"/>
      <w:r w:rsidRPr="001F3520">
        <w:rPr>
          <w:rFonts w:ascii="Consolas" w:hAnsi="Consolas"/>
        </w:rPr>
        <w:t>connectionDetails</w:t>
      </w:r>
      <w:proofErr w:type="spellEnd"/>
      <w:r w:rsidRPr="001F3520">
        <w:rPr>
          <w:rFonts w:ascii="Consolas" w:hAnsi="Consolas"/>
        </w:rPr>
        <w:t>,</w:t>
      </w:r>
    </w:p>
    <w:p w14:paraId="5DCB6E56" w14:textId="69CF6840" w:rsidR="00462DDB" w:rsidRPr="001F3520" w:rsidRDefault="00462DDB" w:rsidP="001F3520">
      <w:pPr>
        <w:shd w:val="clear" w:color="auto" w:fill="F1F1F1" w:themeFill="background2"/>
        <w:rPr>
          <w:rFonts w:ascii="Consolas" w:hAnsi="Consolas"/>
        </w:rPr>
      </w:pPr>
      <w:r w:rsidRPr="001F3520">
        <w:rPr>
          <w:rFonts w:ascii="Consolas" w:hAnsi="Consolas"/>
        </w:rPr>
        <w:t xml:space="preserve">  </w:t>
      </w:r>
      <w:proofErr w:type="spellStart"/>
      <w:r w:rsidRPr="001F3520">
        <w:rPr>
          <w:rFonts w:ascii="Consolas" w:hAnsi="Consolas"/>
        </w:rPr>
        <w:t>resultsDatabaseSchema</w:t>
      </w:r>
      <w:proofErr w:type="spellEnd"/>
      <w:r w:rsidRPr="001F3520">
        <w:rPr>
          <w:rFonts w:ascii="Consolas" w:hAnsi="Consolas"/>
        </w:rPr>
        <w:t xml:space="preserve"> ="cb_imosphere_cdm_531")</w:t>
      </w:r>
    </w:p>
    <w:p w14:paraId="138F6E2B" w14:textId="77777777" w:rsidR="00462DDB" w:rsidRDefault="00462DDB" w:rsidP="00462DDB"/>
    <w:p w14:paraId="52DB8C9B" w14:textId="5D7F79FF" w:rsidR="00786091" w:rsidRDefault="00786091" w:rsidP="00786091">
      <w:pPr>
        <w:pStyle w:val="Heading1"/>
      </w:pPr>
      <w:bookmarkStart w:id="9" w:name="_Toc152340193"/>
      <w:r>
        <w:t>Copy files again</w:t>
      </w:r>
      <w:bookmarkEnd w:id="9"/>
    </w:p>
    <w:p w14:paraId="28E4713E" w14:textId="1A78A554" w:rsidR="00462DDB" w:rsidRPr="00462DDB" w:rsidRDefault="00462DDB" w:rsidP="00462DDB">
      <w:r>
        <w:t xml:space="preserve">In a </w:t>
      </w:r>
      <w:proofErr w:type="spellStart"/>
      <w:r>
        <w:t>gcloud</w:t>
      </w:r>
      <w:proofErr w:type="spellEnd"/>
      <w:r>
        <w:t xml:space="preserve"> cli window:</w:t>
      </w:r>
    </w:p>
    <w:p w14:paraId="4420B2F1" w14:textId="4A325D16" w:rsidR="00462DDB" w:rsidRPr="001F3520" w:rsidRDefault="00462DDB" w:rsidP="001F3520">
      <w:pPr>
        <w:shd w:val="clear" w:color="auto" w:fill="F1F1F1" w:themeFill="background2"/>
        <w:rPr>
          <w:rFonts w:ascii="Consolas" w:hAnsi="Consolas"/>
        </w:rPr>
      </w:pPr>
      <w:proofErr w:type="spellStart"/>
      <w:r w:rsidRPr="001F3520">
        <w:rPr>
          <w:rFonts w:ascii="Consolas" w:hAnsi="Consolas"/>
        </w:rPr>
        <w:t>gcloud</w:t>
      </w:r>
      <w:proofErr w:type="spellEnd"/>
      <w:r w:rsidRPr="001F3520">
        <w:rPr>
          <w:rFonts w:ascii="Consolas" w:hAnsi="Consolas"/>
        </w:rPr>
        <w:t xml:space="preserve"> compute </w:t>
      </w:r>
      <w:proofErr w:type="spellStart"/>
      <w:r w:rsidRPr="001F3520">
        <w:rPr>
          <w:rFonts w:ascii="Consolas" w:hAnsi="Consolas"/>
        </w:rPr>
        <w:t>scp</w:t>
      </w:r>
      <w:proofErr w:type="spellEnd"/>
      <w:r w:rsidRPr="001F3520">
        <w:rPr>
          <w:rFonts w:ascii="Consolas" w:hAnsi="Consolas"/>
        </w:rPr>
        <w:t xml:space="preserve"> --zone "europe-west2-c" --recurse "&lt;user&gt;@ohdsi-atlas-1-vm:/home/&lt;user&gt;/output" c:\&lt;localpath&gt; --tunnel-through-</w:t>
      </w:r>
      <w:proofErr w:type="spellStart"/>
      <w:r w:rsidRPr="001F3520">
        <w:rPr>
          <w:rFonts w:ascii="Consolas" w:hAnsi="Consolas"/>
        </w:rPr>
        <w:t>iap</w:t>
      </w:r>
      <w:proofErr w:type="spellEnd"/>
      <w:r w:rsidRPr="001F3520">
        <w:rPr>
          <w:rFonts w:ascii="Consolas" w:hAnsi="Consolas"/>
        </w:rPr>
        <w:t xml:space="preserve"> --project "</w:t>
      </w:r>
      <w:proofErr w:type="spellStart"/>
      <w:r w:rsidRPr="001F3520">
        <w:rPr>
          <w:rFonts w:ascii="Consolas" w:hAnsi="Consolas"/>
        </w:rPr>
        <w:t>yhcr</w:t>
      </w:r>
      <w:proofErr w:type="spellEnd"/>
      <w:r w:rsidRPr="001F3520">
        <w:rPr>
          <w:rFonts w:ascii="Consolas" w:hAnsi="Consolas"/>
        </w:rPr>
        <w:t>-</w:t>
      </w:r>
      <w:proofErr w:type="spellStart"/>
      <w:r w:rsidRPr="001F3520">
        <w:rPr>
          <w:rFonts w:ascii="Consolas" w:hAnsi="Consolas"/>
        </w:rPr>
        <w:t>prd</w:t>
      </w:r>
      <w:proofErr w:type="spellEnd"/>
      <w:r w:rsidRPr="001F3520">
        <w:rPr>
          <w:rFonts w:ascii="Consolas" w:hAnsi="Consolas"/>
        </w:rPr>
        <w:t>-</w:t>
      </w:r>
      <w:proofErr w:type="spellStart"/>
      <w:r w:rsidRPr="001F3520">
        <w:rPr>
          <w:rFonts w:ascii="Consolas" w:hAnsi="Consolas"/>
        </w:rPr>
        <w:t>phm</w:t>
      </w:r>
      <w:proofErr w:type="spellEnd"/>
      <w:r w:rsidRPr="001F3520">
        <w:rPr>
          <w:rFonts w:ascii="Consolas" w:hAnsi="Consolas"/>
        </w:rPr>
        <w:t>-</w:t>
      </w:r>
      <w:proofErr w:type="spellStart"/>
      <w:r w:rsidRPr="001F3520">
        <w:rPr>
          <w:rFonts w:ascii="Consolas" w:hAnsi="Consolas"/>
        </w:rPr>
        <w:t>bia</w:t>
      </w:r>
      <w:proofErr w:type="spellEnd"/>
      <w:r w:rsidRPr="001F3520">
        <w:rPr>
          <w:rFonts w:ascii="Consolas" w:hAnsi="Consolas"/>
        </w:rPr>
        <w:t>-core"</w:t>
      </w:r>
    </w:p>
    <w:p w14:paraId="2AC2C870" w14:textId="4E1254BF" w:rsidR="00462DDB" w:rsidRPr="00462DDB" w:rsidRDefault="00462DDB" w:rsidP="00462DDB">
      <w:r>
        <w:t xml:space="preserve">The latest </w:t>
      </w:r>
      <w:proofErr w:type="spellStart"/>
      <w:r>
        <w:t>calalogue</w:t>
      </w:r>
      <w:proofErr w:type="spellEnd"/>
      <w:r>
        <w:t xml:space="preserve"> will be available in the local folder.</w:t>
      </w:r>
    </w:p>
    <w:p w14:paraId="5FF22E69" w14:textId="35876EC1" w:rsidR="00786091" w:rsidRDefault="00786091" w:rsidP="00B05B63">
      <w:pPr>
        <w:pStyle w:val="Heading1"/>
      </w:pPr>
      <w:bookmarkStart w:id="10" w:name="_Toc152340194"/>
      <w:r>
        <w:t>Update on the portal</w:t>
      </w:r>
      <w:bookmarkEnd w:id="10"/>
    </w:p>
    <w:p w14:paraId="369AFFB7" w14:textId="23FA062A" w:rsidR="00B05B63" w:rsidRPr="00786091" w:rsidRDefault="00B05B63" w:rsidP="00786091">
      <w:r>
        <w:t>Update on the portal as per the instructions at h</w:t>
      </w:r>
      <w:r w:rsidRPr="00B05B63">
        <w:t>ttps://github.com/EHDEN/CatalogueExport</w:t>
      </w:r>
    </w:p>
    <w:p w14:paraId="162802DA" w14:textId="77777777" w:rsidR="00786091" w:rsidRDefault="00786091" w:rsidP="002C73D0"/>
    <w:sectPr w:rsidR="00786091" w:rsidSect="008128A1">
      <w:headerReference w:type="default" r:id="rId14"/>
      <w:footerReference w:type="default" r:id="rId15"/>
      <w:footerReference w:type="first" r:id="rId16"/>
      <w:type w:val="continuous"/>
      <w:pgSz w:w="11906" w:h="16838" w:code="9"/>
      <w:pgMar w:top="1440" w:right="1440" w:bottom="1440" w:left="1440" w:header="680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AAFF0" w14:textId="77777777" w:rsidR="007A2EA7" w:rsidRDefault="007A2EA7" w:rsidP="00A524CF">
      <w:r>
        <w:separator/>
      </w:r>
    </w:p>
  </w:endnote>
  <w:endnote w:type="continuationSeparator" w:id="0">
    <w:p w14:paraId="74CB7AD0" w14:textId="77777777" w:rsidR="007A2EA7" w:rsidRDefault="007A2EA7" w:rsidP="00A52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nda Bold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renda Black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FD13F" w14:textId="77777777" w:rsidR="00CF1E92" w:rsidRDefault="00CF1E92" w:rsidP="005F29B0">
    <w:pPr>
      <w:pStyle w:val="Footer"/>
      <w:rPr>
        <w:rFonts w:ascii="Trenda Black" w:hAnsi="Trenda Black"/>
      </w:rPr>
    </w:pPr>
  </w:p>
  <w:p w14:paraId="1D4B151C" w14:textId="77777777" w:rsidR="00CF1E92" w:rsidRPr="00ED63F9" w:rsidRDefault="00CF1E92" w:rsidP="005F29B0">
    <w:pPr>
      <w:pStyle w:val="Footer"/>
      <w:rPr>
        <w:rFonts w:ascii="Trenda Black" w:hAnsi="Trenda Black"/>
      </w:rPr>
    </w:pPr>
  </w:p>
  <w:p w14:paraId="6475A7FD" w14:textId="77777777" w:rsidR="00CF1E92" w:rsidRDefault="00CF1E92" w:rsidP="005F29B0">
    <w:pPr>
      <w:ind w:right="-567"/>
      <w:jc w:val="right"/>
    </w:pPr>
    <w:r w:rsidRPr="00BE4CA0">
      <w:rPr>
        <w:noProof/>
        <w:lang w:eastAsia="en-GB"/>
      </w:rPr>
      <w:drawing>
        <wp:inline distT="0" distB="0" distL="0" distR="0" wp14:anchorId="11833AE4" wp14:editId="7276EA3B">
          <wp:extent cx="2790650" cy="548914"/>
          <wp:effectExtent l="19050" t="0" r="0" b="0"/>
          <wp:docPr id="17" name="Picture 9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7344" cy="5561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3E48E" w14:textId="77777777" w:rsidR="00CF1E92" w:rsidRPr="000A41DF" w:rsidRDefault="00CF1E92" w:rsidP="00FE1401">
    <w:pPr>
      <w:spacing w:after="0" w:line="276" w:lineRule="auto"/>
      <w:jc w:val="center"/>
      <w:rPr>
        <w:rFonts w:asciiTheme="minorHAnsi" w:eastAsia="Calibri" w:hAnsiTheme="minorHAnsi"/>
        <w:color w:val="3A6AB2"/>
        <w:sz w:val="14"/>
      </w:rPr>
    </w:pPr>
    <w:r>
      <w:rPr>
        <w:rFonts w:asciiTheme="minorHAnsi" w:eastAsia="Calibri" w:hAnsiTheme="minorHAnsi"/>
        <w:color w:val="3A6AB2"/>
        <w:sz w:val="14"/>
      </w:rPr>
      <w:t>© 2019</w:t>
    </w:r>
    <w:r w:rsidRPr="000A41DF">
      <w:rPr>
        <w:rFonts w:asciiTheme="minorHAnsi" w:eastAsia="Calibri" w:hAnsiTheme="minorHAnsi"/>
        <w:color w:val="3A6AB2"/>
        <w:sz w:val="14"/>
      </w:rPr>
      <w:t xml:space="preserve"> Imosphere </w:t>
    </w:r>
    <w:r>
      <w:rPr>
        <w:rFonts w:asciiTheme="minorHAnsi" w:eastAsia="Calibri" w:hAnsiTheme="minorHAnsi"/>
        <w:color w:val="3A6AB2"/>
        <w:sz w:val="14"/>
      </w:rPr>
      <w:t>Inc</w:t>
    </w:r>
    <w:r w:rsidRPr="000A41DF">
      <w:rPr>
        <w:rFonts w:asciiTheme="minorHAnsi" w:eastAsia="Calibri" w:hAnsiTheme="minorHAnsi"/>
        <w:color w:val="3A6AB2"/>
        <w:sz w:val="14"/>
      </w:rPr>
      <w:t>. All rights reserved.</w:t>
    </w:r>
  </w:p>
  <w:p w14:paraId="1C23F713" w14:textId="77777777" w:rsidR="00CF1E92" w:rsidRPr="00497924" w:rsidRDefault="00CF1E92" w:rsidP="005F29B0">
    <w:pPr>
      <w:spacing w:line="276" w:lineRule="auto"/>
      <w:ind w:left="-567" w:right="-613"/>
      <w:jc w:val="center"/>
      <w:rPr>
        <w:rFonts w:asciiTheme="minorHAnsi" w:eastAsia="Calibri" w:hAnsiTheme="minorHAnsi"/>
        <w:color w:val="A6A6A6"/>
        <w:sz w:val="14"/>
        <w:szCs w:val="12"/>
      </w:rPr>
    </w:pPr>
    <w:r w:rsidRPr="000A41DF">
      <w:rPr>
        <w:rFonts w:asciiTheme="minorHAnsi" w:eastAsia="Calibri" w:hAnsiTheme="minorHAnsi"/>
        <w:color w:val="A6A6A6"/>
        <w:sz w:val="14"/>
        <w:szCs w:val="12"/>
      </w:rPr>
      <w:t>No part of this documentation may be reproduced or transmitted in any form, by any means, without the prior permission of Imosphere.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1D20D" w14:textId="77777777" w:rsidR="00CF1E92" w:rsidRDefault="00CF1E92" w:rsidP="009D5181">
    <w:pPr>
      <w:spacing w:after="0" w:line="276" w:lineRule="auto"/>
      <w:jc w:val="center"/>
      <w:rPr>
        <w:rFonts w:asciiTheme="minorHAnsi" w:eastAsia="Calibri" w:hAnsiTheme="minorHAnsi"/>
        <w:color w:val="68879D"/>
        <w:sz w:val="14"/>
      </w:rPr>
    </w:pPr>
  </w:p>
  <w:p w14:paraId="28041331" w14:textId="77777777" w:rsidR="00CF1E92" w:rsidRPr="000A41DF" w:rsidRDefault="00CF1E92" w:rsidP="009D5181">
    <w:pPr>
      <w:spacing w:after="0" w:line="276" w:lineRule="auto"/>
      <w:jc w:val="center"/>
      <w:rPr>
        <w:rFonts w:asciiTheme="minorHAnsi" w:eastAsia="Calibri" w:hAnsiTheme="minorHAnsi"/>
        <w:color w:val="3A6AB2"/>
        <w:sz w:val="14"/>
      </w:rPr>
    </w:pPr>
    <w:r w:rsidRPr="000A41DF">
      <w:rPr>
        <w:rFonts w:asciiTheme="minorHAnsi" w:eastAsia="Calibri" w:hAnsiTheme="minorHAnsi"/>
        <w:color w:val="3A6AB2"/>
        <w:sz w:val="14"/>
      </w:rPr>
      <w:t>© 20</w:t>
    </w:r>
    <w:r w:rsidR="00C72119">
      <w:rPr>
        <w:rFonts w:asciiTheme="minorHAnsi" w:eastAsia="Calibri" w:hAnsiTheme="minorHAnsi"/>
        <w:color w:val="3A6AB2"/>
        <w:sz w:val="14"/>
      </w:rPr>
      <w:t>2</w:t>
    </w:r>
    <w:r w:rsidR="00B12653">
      <w:rPr>
        <w:rFonts w:asciiTheme="minorHAnsi" w:eastAsia="Calibri" w:hAnsiTheme="minorHAnsi"/>
        <w:color w:val="3A6AB2"/>
        <w:sz w:val="14"/>
      </w:rPr>
      <w:t>2</w:t>
    </w:r>
    <w:r w:rsidRPr="000A41DF">
      <w:rPr>
        <w:rFonts w:asciiTheme="minorHAnsi" w:eastAsia="Calibri" w:hAnsiTheme="minorHAnsi"/>
        <w:color w:val="3A6AB2"/>
        <w:sz w:val="14"/>
      </w:rPr>
      <w:t xml:space="preserve"> Imosphere </w:t>
    </w:r>
    <w:r w:rsidR="00AD3E14">
      <w:rPr>
        <w:rFonts w:asciiTheme="minorHAnsi" w:eastAsia="Calibri" w:hAnsiTheme="minorHAnsi"/>
        <w:color w:val="3A6AB2"/>
        <w:sz w:val="14"/>
      </w:rPr>
      <w:t>Ltd</w:t>
    </w:r>
    <w:r w:rsidRPr="000A41DF">
      <w:rPr>
        <w:rFonts w:asciiTheme="minorHAnsi" w:eastAsia="Calibri" w:hAnsiTheme="minorHAnsi"/>
        <w:color w:val="3A6AB2"/>
        <w:sz w:val="14"/>
      </w:rPr>
      <w:t>. All rights reserved.</w:t>
    </w:r>
  </w:p>
  <w:p w14:paraId="3F6109CE" w14:textId="77777777" w:rsidR="00CF1E92" w:rsidRPr="000A41DF" w:rsidRDefault="00CF1E92" w:rsidP="000A41DF">
    <w:pPr>
      <w:spacing w:after="0" w:line="276" w:lineRule="auto"/>
      <w:ind w:left="-567" w:right="-613"/>
      <w:jc w:val="center"/>
      <w:rPr>
        <w:rFonts w:asciiTheme="minorHAnsi" w:eastAsia="Calibri" w:hAnsiTheme="minorHAnsi"/>
        <w:color w:val="A6A6A6"/>
        <w:sz w:val="14"/>
        <w:szCs w:val="12"/>
      </w:rPr>
    </w:pPr>
    <w:r w:rsidRPr="000A41DF">
      <w:rPr>
        <w:rFonts w:asciiTheme="minorHAnsi" w:eastAsia="Calibri" w:hAnsiTheme="minorHAnsi"/>
        <w:color w:val="A6A6A6"/>
        <w:sz w:val="14"/>
        <w:szCs w:val="12"/>
      </w:rPr>
      <w:t>No part of this documentation may be reproduced or transmitted in any form, by any means, without the prior permission of Imosphere.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CD588" w14:textId="27F0B026" w:rsidR="000A41DF" w:rsidRPr="000A41DF" w:rsidRDefault="001F3520" w:rsidP="00240E9C">
    <w:pPr>
      <w:pStyle w:val="Footer"/>
      <w:rPr>
        <w:color w:val="5985C4"/>
        <w:spacing w:val="6"/>
        <w:sz w:val="14"/>
        <w:szCs w:val="14"/>
      </w:rPr>
    </w:pPr>
    <w:sdt>
      <w:sdtPr>
        <w:rPr>
          <w:color w:val="5985C4"/>
          <w:spacing w:val="6"/>
          <w:sz w:val="14"/>
          <w:szCs w:val="14"/>
        </w:rPr>
        <w:alias w:val="Title"/>
        <w:tag w:val=""/>
        <w:id w:val="-208521044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86091">
          <w:rPr>
            <w:color w:val="5985C4"/>
            <w:spacing w:val="6"/>
            <w:sz w:val="14"/>
            <w:szCs w:val="14"/>
          </w:rPr>
          <w:t>Catalogue Export Guide</w:t>
        </w:r>
      </w:sdtContent>
    </w:sdt>
    <w:r w:rsidR="000A41DF" w:rsidRPr="000A41DF">
      <w:rPr>
        <w:color w:val="5985C4"/>
        <w:spacing w:val="6"/>
        <w:sz w:val="14"/>
        <w:szCs w:val="14"/>
      </w:rPr>
      <w:t xml:space="preserve"> | Issue no: 1 (</w:t>
    </w:r>
    <w:r w:rsidR="00A43075">
      <w:rPr>
        <w:color w:val="5985C4"/>
        <w:spacing w:val="6"/>
        <w:sz w:val="14"/>
        <w:szCs w:val="14"/>
      </w:rPr>
      <w:t>Feb</w:t>
    </w:r>
    <w:r w:rsidR="00BB2B81">
      <w:rPr>
        <w:color w:val="5985C4"/>
        <w:spacing w:val="6"/>
        <w:sz w:val="14"/>
        <w:szCs w:val="14"/>
      </w:rPr>
      <w:t xml:space="preserve"> </w:t>
    </w:r>
    <w:r w:rsidR="00E24A79">
      <w:rPr>
        <w:color w:val="5985C4"/>
        <w:spacing w:val="6"/>
        <w:sz w:val="14"/>
        <w:szCs w:val="14"/>
      </w:rPr>
      <w:t>202</w:t>
    </w:r>
    <w:r w:rsidR="00A43075">
      <w:rPr>
        <w:color w:val="5985C4"/>
        <w:spacing w:val="6"/>
        <w:sz w:val="14"/>
        <w:szCs w:val="14"/>
      </w:rPr>
      <w:t>3</w:t>
    </w:r>
    <w:r w:rsidR="000A41DF" w:rsidRPr="000A41DF">
      <w:rPr>
        <w:color w:val="5985C4"/>
        <w:spacing w:val="6"/>
        <w:sz w:val="14"/>
        <w:szCs w:val="14"/>
      </w:rPr>
      <w:t>)</w:t>
    </w:r>
    <w:r w:rsidR="000A41DF" w:rsidRPr="000A41DF">
      <w:rPr>
        <w:color w:val="5985C4"/>
        <w:spacing w:val="6"/>
        <w:sz w:val="14"/>
        <w:szCs w:val="14"/>
      </w:rPr>
      <w:ptab w:relativeTo="margin" w:alignment="right" w:leader="none"/>
    </w:r>
    <w:r w:rsidR="000A41DF" w:rsidRPr="000A41DF">
      <w:rPr>
        <w:color w:val="5985C4"/>
        <w:spacing w:val="6"/>
        <w:sz w:val="14"/>
        <w:szCs w:val="14"/>
      </w:rPr>
      <w:t>Doc Type: Restricted</w:t>
    </w:r>
  </w:p>
  <w:p w14:paraId="3CB8755C" w14:textId="446C10DD" w:rsidR="000A41DF" w:rsidRPr="000A41DF" w:rsidRDefault="000A41DF" w:rsidP="00240E9C">
    <w:pPr>
      <w:pStyle w:val="Footer"/>
      <w:rPr>
        <w:color w:val="5985C4"/>
        <w:spacing w:val="6"/>
        <w:sz w:val="14"/>
        <w:szCs w:val="14"/>
      </w:rPr>
    </w:pPr>
    <w:r w:rsidRPr="000A41DF">
      <w:rPr>
        <w:color w:val="5985C4"/>
        <w:spacing w:val="6"/>
        <w:sz w:val="14"/>
        <w:szCs w:val="14"/>
      </w:rPr>
      <w:t>© 20</w:t>
    </w:r>
    <w:r w:rsidR="00C72119">
      <w:rPr>
        <w:color w:val="5985C4"/>
        <w:spacing w:val="6"/>
        <w:sz w:val="14"/>
        <w:szCs w:val="14"/>
      </w:rPr>
      <w:t>2</w:t>
    </w:r>
    <w:r w:rsidR="00A43075">
      <w:rPr>
        <w:color w:val="5985C4"/>
        <w:spacing w:val="6"/>
        <w:sz w:val="14"/>
        <w:szCs w:val="14"/>
      </w:rPr>
      <w:t>3</w:t>
    </w:r>
    <w:r w:rsidRPr="000A41DF">
      <w:rPr>
        <w:color w:val="5985C4"/>
        <w:spacing w:val="6"/>
        <w:sz w:val="14"/>
        <w:szCs w:val="14"/>
      </w:rPr>
      <w:t xml:space="preserve"> Imosphere Ltd. All rights reserved.</w:t>
    </w:r>
    <w:r w:rsidRPr="000A41DF">
      <w:rPr>
        <w:color w:val="5985C4"/>
        <w:spacing w:val="6"/>
        <w:sz w:val="14"/>
        <w:szCs w:val="14"/>
      </w:rPr>
      <w:ptab w:relativeTo="margin" w:alignment="right" w:leader="none"/>
    </w:r>
    <w:r w:rsidRPr="000A41DF">
      <w:rPr>
        <w:color w:val="5985C4"/>
        <w:spacing w:val="6"/>
        <w:sz w:val="14"/>
        <w:szCs w:val="14"/>
      </w:rPr>
      <w:t xml:space="preserve"> Page: </w:t>
    </w:r>
    <w:r w:rsidR="00E112B0" w:rsidRPr="000A41DF">
      <w:rPr>
        <w:color w:val="5985C4"/>
        <w:spacing w:val="6"/>
        <w:sz w:val="14"/>
        <w:szCs w:val="14"/>
      </w:rPr>
      <w:fldChar w:fldCharType="begin"/>
    </w:r>
    <w:r w:rsidRPr="000A41DF">
      <w:rPr>
        <w:color w:val="5985C4"/>
        <w:spacing w:val="6"/>
        <w:sz w:val="14"/>
        <w:szCs w:val="14"/>
      </w:rPr>
      <w:instrText xml:space="preserve"> PAGE   \* MERGEFORMAT </w:instrText>
    </w:r>
    <w:r w:rsidR="00E112B0" w:rsidRPr="000A41DF">
      <w:rPr>
        <w:color w:val="5985C4"/>
        <w:spacing w:val="6"/>
        <w:sz w:val="14"/>
        <w:szCs w:val="14"/>
      </w:rPr>
      <w:fldChar w:fldCharType="separate"/>
    </w:r>
    <w:r w:rsidR="00DA6615">
      <w:rPr>
        <w:noProof/>
        <w:color w:val="5985C4"/>
        <w:spacing w:val="6"/>
        <w:sz w:val="14"/>
        <w:szCs w:val="14"/>
      </w:rPr>
      <w:t>1</w:t>
    </w:r>
    <w:r w:rsidR="00E112B0" w:rsidRPr="000A41DF">
      <w:rPr>
        <w:color w:val="5985C4"/>
        <w:spacing w:val="6"/>
        <w:sz w:val="14"/>
        <w:szCs w:val="14"/>
      </w:rPr>
      <w:fldChar w:fldCharType="end"/>
    </w:r>
    <w:r w:rsidRPr="000A41DF">
      <w:rPr>
        <w:color w:val="5985C4"/>
        <w:spacing w:val="6"/>
        <w:sz w:val="14"/>
        <w:szCs w:val="14"/>
      </w:rPr>
      <w:ptab w:relativeTo="margin" w:alignment="right" w:leader="none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21017" w14:textId="77777777" w:rsidR="000A41DF" w:rsidRPr="004F54D8" w:rsidRDefault="000A41DF" w:rsidP="004F54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60420" w14:textId="77777777" w:rsidR="007A2EA7" w:rsidRDefault="007A2EA7" w:rsidP="00A524CF">
      <w:r>
        <w:separator/>
      </w:r>
    </w:p>
  </w:footnote>
  <w:footnote w:type="continuationSeparator" w:id="0">
    <w:p w14:paraId="254647EA" w14:textId="77777777" w:rsidR="007A2EA7" w:rsidRDefault="007A2EA7" w:rsidP="00A52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8134B" w14:textId="77777777" w:rsidR="000A41DF" w:rsidRPr="00240E9C" w:rsidRDefault="000A41DF" w:rsidP="00240E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3049"/>
    <w:multiLevelType w:val="hybridMultilevel"/>
    <w:tmpl w:val="9A6E1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41E32"/>
    <w:multiLevelType w:val="hybridMultilevel"/>
    <w:tmpl w:val="13ECB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6623"/>
    <w:multiLevelType w:val="hybridMultilevel"/>
    <w:tmpl w:val="0DBC3AC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E7E12"/>
    <w:multiLevelType w:val="hybridMultilevel"/>
    <w:tmpl w:val="7FF08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10956"/>
    <w:multiLevelType w:val="hybridMultilevel"/>
    <w:tmpl w:val="C5E452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D3408"/>
    <w:multiLevelType w:val="hybridMultilevel"/>
    <w:tmpl w:val="CB24DAB4"/>
    <w:lvl w:ilvl="0" w:tplc="9A2623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920AF70">
      <w:start w:val="1"/>
      <w:numFmt w:val="decimal"/>
      <w:pStyle w:val="NumberedHeading2"/>
      <w:lvlText w:val="1.%2"/>
      <w:lvlJc w:val="left"/>
      <w:pPr>
        <w:ind w:left="1440" w:hanging="360"/>
      </w:pPr>
      <w:rPr>
        <w:rFonts w:hint="default"/>
      </w:rPr>
    </w:lvl>
    <w:lvl w:ilvl="2" w:tplc="A22CF9AC">
      <w:start w:val="1"/>
      <w:numFmt w:val="decimal"/>
      <w:lvlText w:val="4.%3"/>
      <w:lvlJc w:val="left"/>
      <w:pPr>
        <w:ind w:left="2160" w:hanging="180"/>
      </w:pPr>
      <w:rPr>
        <w:rFonts w:cs="Times New Roman" w:hint="default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4E324E"/>
    <w:multiLevelType w:val="hybridMultilevel"/>
    <w:tmpl w:val="44804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2F2858"/>
    <w:multiLevelType w:val="multilevel"/>
    <w:tmpl w:val="6DC21D72"/>
    <w:lvl w:ilvl="0">
      <w:start w:val="1"/>
      <w:numFmt w:val="decimal"/>
      <w:pStyle w:val="Heading1"/>
      <w:lvlText w:val="%1"/>
      <w:lvlJc w:val="left"/>
      <w:pPr>
        <w:ind w:left="3337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210" w:hanging="360"/>
      </w:pPr>
    </w:lvl>
    <w:lvl w:ilvl="2">
      <w:start w:val="1"/>
      <w:numFmt w:val="decimal"/>
      <w:pStyle w:val="Heading3"/>
      <w:lvlText w:val="1.%2.%3"/>
      <w:lvlJc w:val="left"/>
      <w:pPr>
        <w:ind w:left="2160" w:hanging="180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0F4E572C"/>
    <w:multiLevelType w:val="hybridMultilevel"/>
    <w:tmpl w:val="D62AB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AB570B"/>
    <w:multiLevelType w:val="hybridMultilevel"/>
    <w:tmpl w:val="07689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084EEB"/>
    <w:multiLevelType w:val="hybridMultilevel"/>
    <w:tmpl w:val="A5FC52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1C33B6"/>
    <w:multiLevelType w:val="hybridMultilevel"/>
    <w:tmpl w:val="1F125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05A16"/>
    <w:multiLevelType w:val="hybridMultilevel"/>
    <w:tmpl w:val="870A3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A34273"/>
    <w:multiLevelType w:val="hybridMultilevel"/>
    <w:tmpl w:val="E272D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020E45"/>
    <w:multiLevelType w:val="hybridMultilevel"/>
    <w:tmpl w:val="1A00D724"/>
    <w:lvl w:ilvl="0" w:tplc="37980E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B02A0"/>
    <w:multiLevelType w:val="hybridMultilevel"/>
    <w:tmpl w:val="BE9CF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C33A5D"/>
    <w:multiLevelType w:val="hybridMultilevel"/>
    <w:tmpl w:val="73E48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533D50"/>
    <w:multiLevelType w:val="hybridMultilevel"/>
    <w:tmpl w:val="214CC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282DA2">
      <w:numFmt w:val="bullet"/>
      <w:lvlText w:val="•"/>
      <w:lvlJc w:val="left"/>
      <w:pPr>
        <w:ind w:left="1800" w:hanging="720"/>
      </w:pPr>
      <w:rPr>
        <w:rFonts w:ascii="Verdana" w:eastAsia="Verdana" w:hAnsi="Verdana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30617A"/>
    <w:multiLevelType w:val="hybridMultilevel"/>
    <w:tmpl w:val="6AAA7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423834"/>
    <w:multiLevelType w:val="hybridMultilevel"/>
    <w:tmpl w:val="5218BE1C"/>
    <w:lvl w:ilvl="0" w:tplc="EBF6C79A">
      <w:start w:val="1"/>
      <w:numFmt w:val="decimal"/>
      <w:lvlText w:val="1.%1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783E64"/>
    <w:multiLevelType w:val="hybridMultilevel"/>
    <w:tmpl w:val="6F30F7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6309AE"/>
    <w:multiLevelType w:val="hybridMultilevel"/>
    <w:tmpl w:val="64BAA5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D501E"/>
    <w:multiLevelType w:val="hybridMultilevel"/>
    <w:tmpl w:val="CEC27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AB5821"/>
    <w:multiLevelType w:val="hybridMultilevel"/>
    <w:tmpl w:val="DA14BFD8"/>
    <w:lvl w:ilvl="0" w:tplc="641E4DE6">
      <w:start w:val="2"/>
      <w:numFmt w:val="bullet"/>
      <w:lvlText w:val=""/>
      <w:lvlJc w:val="left"/>
      <w:pPr>
        <w:ind w:left="720" w:hanging="360"/>
      </w:pPr>
      <w:rPr>
        <w:rFonts w:ascii="Symbol" w:eastAsia="Verdana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EA3B7A"/>
    <w:multiLevelType w:val="hybridMultilevel"/>
    <w:tmpl w:val="F62EE0C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5" w15:restartNumberingAfterBreak="0">
    <w:nsid w:val="4667172B"/>
    <w:multiLevelType w:val="hybridMultilevel"/>
    <w:tmpl w:val="2916B3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8802B9"/>
    <w:multiLevelType w:val="hybridMultilevel"/>
    <w:tmpl w:val="D994B70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BA6736C"/>
    <w:multiLevelType w:val="hybridMultilevel"/>
    <w:tmpl w:val="B0ECCE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611D57"/>
    <w:multiLevelType w:val="hybridMultilevel"/>
    <w:tmpl w:val="B1160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B0464F"/>
    <w:multiLevelType w:val="hybridMultilevel"/>
    <w:tmpl w:val="1ECCC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2B68C3"/>
    <w:multiLevelType w:val="hybridMultilevel"/>
    <w:tmpl w:val="A4BC34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C0D2456"/>
    <w:multiLevelType w:val="hybridMultilevel"/>
    <w:tmpl w:val="3F447EF0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 w15:restartNumberingAfterBreak="0">
    <w:nsid w:val="5D567B1B"/>
    <w:multiLevelType w:val="hybridMultilevel"/>
    <w:tmpl w:val="0B20397A"/>
    <w:lvl w:ilvl="0" w:tplc="08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3" w15:restartNumberingAfterBreak="0">
    <w:nsid w:val="639218C0"/>
    <w:multiLevelType w:val="hybridMultilevel"/>
    <w:tmpl w:val="95D0B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9A693B"/>
    <w:multiLevelType w:val="hybridMultilevel"/>
    <w:tmpl w:val="85908B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BE2A41"/>
    <w:multiLevelType w:val="hybridMultilevel"/>
    <w:tmpl w:val="39D27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476B7C"/>
    <w:multiLevelType w:val="hybridMultilevel"/>
    <w:tmpl w:val="91446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9B71C4"/>
    <w:multiLevelType w:val="hybridMultilevel"/>
    <w:tmpl w:val="D24058BC"/>
    <w:lvl w:ilvl="0" w:tplc="9A2623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920AF7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8B30517A">
      <w:start w:val="1"/>
      <w:numFmt w:val="decimal"/>
      <w:lvlText w:val="1.1.%3"/>
      <w:lvlJc w:val="left"/>
      <w:pPr>
        <w:ind w:left="2160" w:hanging="180"/>
      </w:pPr>
      <w:rPr>
        <w:rFonts w:hint="default"/>
        <w:b w:val="0"/>
        <w:i w:val="0"/>
        <w:sz w:val="24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636152"/>
    <w:multiLevelType w:val="hybridMultilevel"/>
    <w:tmpl w:val="699CF004"/>
    <w:lvl w:ilvl="0" w:tplc="37980E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F708C3"/>
    <w:multiLevelType w:val="hybridMultilevel"/>
    <w:tmpl w:val="95FC5464"/>
    <w:lvl w:ilvl="0" w:tplc="D194D10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7E7FEE"/>
    <w:multiLevelType w:val="hybridMultilevel"/>
    <w:tmpl w:val="3DA0B27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1" w15:restartNumberingAfterBreak="0">
    <w:nsid w:val="705667CA"/>
    <w:multiLevelType w:val="hybridMultilevel"/>
    <w:tmpl w:val="060A2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A2405"/>
    <w:multiLevelType w:val="hybridMultilevel"/>
    <w:tmpl w:val="1E90C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1C0821"/>
    <w:multiLevelType w:val="hybridMultilevel"/>
    <w:tmpl w:val="20AE2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6E2EA8"/>
    <w:multiLevelType w:val="hybridMultilevel"/>
    <w:tmpl w:val="18B4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20703B"/>
    <w:multiLevelType w:val="hybridMultilevel"/>
    <w:tmpl w:val="B41AF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760368">
    <w:abstractNumId w:val="39"/>
  </w:num>
  <w:num w:numId="2" w16cid:durableId="1258976508">
    <w:abstractNumId w:val="5"/>
  </w:num>
  <w:num w:numId="3" w16cid:durableId="1526670850">
    <w:abstractNumId w:val="5"/>
  </w:num>
  <w:num w:numId="4" w16cid:durableId="1179849970">
    <w:abstractNumId w:val="37"/>
  </w:num>
  <w:num w:numId="5" w16cid:durableId="1331561560">
    <w:abstractNumId w:val="19"/>
  </w:num>
  <w:num w:numId="6" w16cid:durableId="512569834">
    <w:abstractNumId w:val="7"/>
  </w:num>
  <w:num w:numId="7" w16cid:durableId="1758332800">
    <w:abstractNumId w:val="7"/>
    <w:lvlOverride w:ilvl="0">
      <w:lvl w:ilvl="0">
        <w:start w:val="1"/>
        <w:numFmt w:val="decimal"/>
        <w:pStyle w:val="Heading1"/>
        <w:lvlText w:val="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2160" w:hanging="180"/>
        </w:pPr>
        <w:rPr>
          <w:rFonts w:hint="default"/>
          <w:b w:val="0"/>
          <w:i w:val="0"/>
          <w:sz w:val="24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8" w16cid:durableId="1895849530">
    <w:abstractNumId w:val="9"/>
  </w:num>
  <w:num w:numId="9" w16cid:durableId="1024290653">
    <w:abstractNumId w:val="45"/>
  </w:num>
  <w:num w:numId="10" w16cid:durableId="638921636">
    <w:abstractNumId w:val="8"/>
  </w:num>
  <w:num w:numId="11" w16cid:durableId="174541826">
    <w:abstractNumId w:val="30"/>
  </w:num>
  <w:num w:numId="12" w16cid:durableId="1353384515">
    <w:abstractNumId w:val="35"/>
  </w:num>
  <w:num w:numId="13" w16cid:durableId="635720793">
    <w:abstractNumId w:val="15"/>
  </w:num>
  <w:num w:numId="14" w16cid:durableId="2127843325">
    <w:abstractNumId w:val="29"/>
  </w:num>
  <w:num w:numId="15" w16cid:durableId="751388818">
    <w:abstractNumId w:val="36"/>
  </w:num>
  <w:num w:numId="16" w16cid:durableId="1532836771">
    <w:abstractNumId w:val="22"/>
  </w:num>
  <w:num w:numId="17" w16cid:durableId="601031243">
    <w:abstractNumId w:val="33"/>
  </w:num>
  <w:num w:numId="18" w16cid:durableId="499542818">
    <w:abstractNumId w:val="17"/>
  </w:num>
  <w:num w:numId="19" w16cid:durableId="1752000864">
    <w:abstractNumId w:val="32"/>
  </w:num>
  <w:num w:numId="20" w16cid:durableId="102118678">
    <w:abstractNumId w:val="18"/>
  </w:num>
  <w:num w:numId="21" w16cid:durableId="24330082">
    <w:abstractNumId w:val="6"/>
  </w:num>
  <w:num w:numId="22" w16cid:durableId="678653968">
    <w:abstractNumId w:val="16"/>
  </w:num>
  <w:num w:numId="23" w16cid:durableId="240530449">
    <w:abstractNumId w:val="26"/>
  </w:num>
  <w:num w:numId="24" w16cid:durableId="1329752254">
    <w:abstractNumId w:val="2"/>
  </w:num>
  <w:num w:numId="25" w16cid:durableId="1622608837">
    <w:abstractNumId w:val="13"/>
  </w:num>
  <w:num w:numId="26" w16cid:durableId="565067995">
    <w:abstractNumId w:val="28"/>
  </w:num>
  <w:num w:numId="27" w16cid:durableId="1076826546">
    <w:abstractNumId w:val="11"/>
  </w:num>
  <w:num w:numId="28" w16cid:durableId="1085568016">
    <w:abstractNumId w:val="24"/>
  </w:num>
  <w:num w:numId="29" w16cid:durableId="536428641">
    <w:abstractNumId w:val="41"/>
  </w:num>
  <w:num w:numId="30" w16cid:durableId="1347320291">
    <w:abstractNumId w:val="12"/>
  </w:num>
  <w:num w:numId="31" w16cid:durableId="1902016038">
    <w:abstractNumId w:val="44"/>
  </w:num>
  <w:num w:numId="32" w16cid:durableId="809829543">
    <w:abstractNumId w:val="3"/>
  </w:num>
  <w:num w:numId="33" w16cid:durableId="197741526">
    <w:abstractNumId w:val="38"/>
  </w:num>
  <w:num w:numId="34" w16cid:durableId="1608854191">
    <w:abstractNumId w:val="14"/>
  </w:num>
  <w:num w:numId="35" w16cid:durableId="1239292197">
    <w:abstractNumId w:val="31"/>
  </w:num>
  <w:num w:numId="36" w16cid:durableId="1199852880">
    <w:abstractNumId w:val="40"/>
  </w:num>
  <w:num w:numId="37" w16cid:durableId="766122156">
    <w:abstractNumId w:val="43"/>
  </w:num>
  <w:num w:numId="38" w16cid:durableId="394931359">
    <w:abstractNumId w:val="42"/>
  </w:num>
  <w:num w:numId="39" w16cid:durableId="1066031109">
    <w:abstractNumId w:val="0"/>
  </w:num>
  <w:num w:numId="40" w16cid:durableId="445122401">
    <w:abstractNumId w:val="21"/>
  </w:num>
  <w:num w:numId="41" w16cid:durableId="111217168">
    <w:abstractNumId w:val="20"/>
  </w:num>
  <w:num w:numId="42" w16cid:durableId="1961260178">
    <w:abstractNumId w:val="25"/>
  </w:num>
  <w:num w:numId="43" w16cid:durableId="1606839456">
    <w:abstractNumId w:val="1"/>
  </w:num>
  <w:num w:numId="44" w16cid:durableId="833838415">
    <w:abstractNumId w:val="34"/>
  </w:num>
  <w:num w:numId="45" w16cid:durableId="864489696">
    <w:abstractNumId w:val="10"/>
  </w:num>
  <w:num w:numId="46" w16cid:durableId="661277929">
    <w:abstractNumId w:val="27"/>
  </w:num>
  <w:num w:numId="47" w16cid:durableId="68962552">
    <w:abstractNumId w:val="4"/>
  </w:num>
  <w:num w:numId="48" w16cid:durableId="190136302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50">
      <o:colormru v:ext="edit" colors="#e8e8e8,#b2c6e4,#f6b0c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63"/>
    <w:rsid w:val="0001088A"/>
    <w:rsid w:val="00013D1B"/>
    <w:rsid w:val="0002794A"/>
    <w:rsid w:val="000333FB"/>
    <w:rsid w:val="00033F37"/>
    <w:rsid w:val="00034428"/>
    <w:rsid w:val="00037E19"/>
    <w:rsid w:val="0004538C"/>
    <w:rsid w:val="00050E91"/>
    <w:rsid w:val="000543AA"/>
    <w:rsid w:val="00057F61"/>
    <w:rsid w:val="000765B0"/>
    <w:rsid w:val="000913B0"/>
    <w:rsid w:val="00092C35"/>
    <w:rsid w:val="00097882"/>
    <w:rsid w:val="000A41DF"/>
    <w:rsid w:val="000B50EC"/>
    <w:rsid w:val="000C00D5"/>
    <w:rsid w:val="000D6556"/>
    <w:rsid w:val="000E77F5"/>
    <w:rsid w:val="000F0551"/>
    <w:rsid w:val="000F2584"/>
    <w:rsid w:val="000F61DE"/>
    <w:rsid w:val="000F663D"/>
    <w:rsid w:val="0010179E"/>
    <w:rsid w:val="001076BE"/>
    <w:rsid w:val="00112776"/>
    <w:rsid w:val="00115154"/>
    <w:rsid w:val="001200EA"/>
    <w:rsid w:val="0012477E"/>
    <w:rsid w:val="00150C56"/>
    <w:rsid w:val="00152F1C"/>
    <w:rsid w:val="00160EEE"/>
    <w:rsid w:val="00162EBB"/>
    <w:rsid w:val="00167CFC"/>
    <w:rsid w:val="001857AC"/>
    <w:rsid w:val="0019368D"/>
    <w:rsid w:val="0019417E"/>
    <w:rsid w:val="001A4FFA"/>
    <w:rsid w:val="001A5503"/>
    <w:rsid w:val="001A58B0"/>
    <w:rsid w:val="001A6733"/>
    <w:rsid w:val="001B355D"/>
    <w:rsid w:val="001C0C53"/>
    <w:rsid w:val="001D03C2"/>
    <w:rsid w:val="001D19E4"/>
    <w:rsid w:val="001D2112"/>
    <w:rsid w:val="001D2BF8"/>
    <w:rsid w:val="001D6921"/>
    <w:rsid w:val="001F3520"/>
    <w:rsid w:val="001F6408"/>
    <w:rsid w:val="0020542A"/>
    <w:rsid w:val="00212833"/>
    <w:rsid w:val="002131D8"/>
    <w:rsid w:val="00214D08"/>
    <w:rsid w:val="002201A9"/>
    <w:rsid w:val="0022492F"/>
    <w:rsid w:val="00240E9C"/>
    <w:rsid w:val="002538D3"/>
    <w:rsid w:val="002719EE"/>
    <w:rsid w:val="00293A87"/>
    <w:rsid w:val="00294E33"/>
    <w:rsid w:val="002977A1"/>
    <w:rsid w:val="002A0075"/>
    <w:rsid w:val="002A28D5"/>
    <w:rsid w:val="002A44FD"/>
    <w:rsid w:val="002B541E"/>
    <w:rsid w:val="002B5922"/>
    <w:rsid w:val="002C093B"/>
    <w:rsid w:val="002C73D0"/>
    <w:rsid w:val="002D2B8A"/>
    <w:rsid w:val="002E768D"/>
    <w:rsid w:val="002F5CFB"/>
    <w:rsid w:val="00304006"/>
    <w:rsid w:val="003060CE"/>
    <w:rsid w:val="00311F11"/>
    <w:rsid w:val="00314BAF"/>
    <w:rsid w:val="00322A21"/>
    <w:rsid w:val="00327177"/>
    <w:rsid w:val="003278AB"/>
    <w:rsid w:val="00332EA1"/>
    <w:rsid w:val="00334F86"/>
    <w:rsid w:val="003455A5"/>
    <w:rsid w:val="003614F1"/>
    <w:rsid w:val="003621A1"/>
    <w:rsid w:val="00362D5A"/>
    <w:rsid w:val="003672C5"/>
    <w:rsid w:val="003711A9"/>
    <w:rsid w:val="003801E9"/>
    <w:rsid w:val="003869F5"/>
    <w:rsid w:val="00390170"/>
    <w:rsid w:val="003B1EFE"/>
    <w:rsid w:val="003C4473"/>
    <w:rsid w:val="003D0912"/>
    <w:rsid w:val="003D77C1"/>
    <w:rsid w:val="003E17AE"/>
    <w:rsid w:val="003E2716"/>
    <w:rsid w:val="003F71C2"/>
    <w:rsid w:val="004004F3"/>
    <w:rsid w:val="004028AA"/>
    <w:rsid w:val="00403631"/>
    <w:rsid w:val="00403740"/>
    <w:rsid w:val="00411DD1"/>
    <w:rsid w:val="004133C8"/>
    <w:rsid w:val="004241A2"/>
    <w:rsid w:val="004340FC"/>
    <w:rsid w:val="00440351"/>
    <w:rsid w:val="0044039B"/>
    <w:rsid w:val="004426CC"/>
    <w:rsid w:val="004433EC"/>
    <w:rsid w:val="004538D8"/>
    <w:rsid w:val="00462DDB"/>
    <w:rsid w:val="00462F41"/>
    <w:rsid w:val="00470BF6"/>
    <w:rsid w:val="0047123F"/>
    <w:rsid w:val="00475267"/>
    <w:rsid w:val="004806F8"/>
    <w:rsid w:val="00481441"/>
    <w:rsid w:val="00481E46"/>
    <w:rsid w:val="00483EC5"/>
    <w:rsid w:val="00487DE3"/>
    <w:rsid w:val="004A65C6"/>
    <w:rsid w:val="004B6184"/>
    <w:rsid w:val="004B623B"/>
    <w:rsid w:val="004C01B5"/>
    <w:rsid w:val="004D0830"/>
    <w:rsid w:val="004D2E5E"/>
    <w:rsid w:val="004D4553"/>
    <w:rsid w:val="004D6F06"/>
    <w:rsid w:val="004D78B1"/>
    <w:rsid w:val="004E224F"/>
    <w:rsid w:val="004E572F"/>
    <w:rsid w:val="004E6E29"/>
    <w:rsid w:val="004E7B31"/>
    <w:rsid w:val="004F2CBA"/>
    <w:rsid w:val="004F54D8"/>
    <w:rsid w:val="005114D1"/>
    <w:rsid w:val="0051265E"/>
    <w:rsid w:val="0052298A"/>
    <w:rsid w:val="00524EB7"/>
    <w:rsid w:val="00545E24"/>
    <w:rsid w:val="0056314B"/>
    <w:rsid w:val="005654FB"/>
    <w:rsid w:val="005668AC"/>
    <w:rsid w:val="005730E3"/>
    <w:rsid w:val="00574583"/>
    <w:rsid w:val="00586E3E"/>
    <w:rsid w:val="005932FE"/>
    <w:rsid w:val="005A024A"/>
    <w:rsid w:val="005B02E1"/>
    <w:rsid w:val="005B0BA4"/>
    <w:rsid w:val="005B3EF3"/>
    <w:rsid w:val="005C3364"/>
    <w:rsid w:val="005C7903"/>
    <w:rsid w:val="005D2E17"/>
    <w:rsid w:val="005D31B7"/>
    <w:rsid w:val="005D567E"/>
    <w:rsid w:val="005E1BE3"/>
    <w:rsid w:val="005F29B0"/>
    <w:rsid w:val="005F6F36"/>
    <w:rsid w:val="00625F7B"/>
    <w:rsid w:val="006300A8"/>
    <w:rsid w:val="00635A03"/>
    <w:rsid w:val="00637A10"/>
    <w:rsid w:val="00664965"/>
    <w:rsid w:val="00666FB3"/>
    <w:rsid w:val="00674828"/>
    <w:rsid w:val="006805FF"/>
    <w:rsid w:val="0068148E"/>
    <w:rsid w:val="00690B10"/>
    <w:rsid w:val="006912CD"/>
    <w:rsid w:val="00691362"/>
    <w:rsid w:val="00692073"/>
    <w:rsid w:val="00697922"/>
    <w:rsid w:val="006B27EA"/>
    <w:rsid w:val="006B59A1"/>
    <w:rsid w:val="006C1EF2"/>
    <w:rsid w:val="006C3253"/>
    <w:rsid w:val="006D448E"/>
    <w:rsid w:val="006D6AFC"/>
    <w:rsid w:val="006D6F47"/>
    <w:rsid w:val="006F20D3"/>
    <w:rsid w:val="00707A0D"/>
    <w:rsid w:val="007105DC"/>
    <w:rsid w:val="00711CDB"/>
    <w:rsid w:val="00711E60"/>
    <w:rsid w:val="00730E9E"/>
    <w:rsid w:val="0073357C"/>
    <w:rsid w:val="0073778B"/>
    <w:rsid w:val="0074212C"/>
    <w:rsid w:val="00744A88"/>
    <w:rsid w:val="00761369"/>
    <w:rsid w:val="00766566"/>
    <w:rsid w:val="00767A02"/>
    <w:rsid w:val="007820BD"/>
    <w:rsid w:val="00786091"/>
    <w:rsid w:val="007873DA"/>
    <w:rsid w:val="007A1005"/>
    <w:rsid w:val="007A2EA7"/>
    <w:rsid w:val="007B7436"/>
    <w:rsid w:val="007B7C0A"/>
    <w:rsid w:val="007C05D6"/>
    <w:rsid w:val="007C1F92"/>
    <w:rsid w:val="007C540E"/>
    <w:rsid w:val="007D46DB"/>
    <w:rsid w:val="007E712D"/>
    <w:rsid w:val="007F76DA"/>
    <w:rsid w:val="00800025"/>
    <w:rsid w:val="00805D55"/>
    <w:rsid w:val="008128A1"/>
    <w:rsid w:val="00816FE4"/>
    <w:rsid w:val="008178AE"/>
    <w:rsid w:val="008350FC"/>
    <w:rsid w:val="00835680"/>
    <w:rsid w:val="00836315"/>
    <w:rsid w:val="00844E2F"/>
    <w:rsid w:val="00847526"/>
    <w:rsid w:val="008549F4"/>
    <w:rsid w:val="00855977"/>
    <w:rsid w:val="00860653"/>
    <w:rsid w:val="00874119"/>
    <w:rsid w:val="00874A86"/>
    <w:rsid w:val="00881CB6"/>
    <w:rsid w:val="00885A63"/>
    <w:rsid w:val="00890A31"/>
    <w:rsid w:val="00897149"/>
    <w:rsid w:val="008A281A"/>
    <w:rsid w:val="008A4F0C"/>
    <w:rsid w:val="008A7B4A"/>
    <w:rsid w:val="008B32ED"/>
    <w:rsid w:val="008E0FBA"/>
    <w:rsid w:val="008E59E8"/>
    <w:rsid w:val="008F5A1E"/>
    <w:rsid w:val="008F7C1B"/>
    <w:rsid w:val="00925FC6"/>
    <w:rsid w:val="0093394F"/>
    <w:rsid w:val="00935A65"/>
    <w:rsid w:val="00962F06"/>
    <w:rsid w:val="00974F05"/>
    <w:rsid w:val="00976C75"/>
    <w:rsid w:val="0098058C"/>
    <w:rsid w:val="00985D63"/>
    <w:rsid w:val="009865F4"/>
    <w:rsid w:val="009928FB"/>
    <w:rsid w:val="00996514"/>
    <w:rsid w:val="009A07A1"/>
    <w:rsid w:val="009A5C92"/>
    <w:rsid w:val="009B1F61"/>
    <w:rsid w:val="009B1F9C"/>
    <w:rsid w:val="009B443C"/>
    <w:rsid w:val="009B588A"/>
    <w:rsid w:val="009B64A0"/>
    <w:rsid w:val="009C26CD"/>
    <w:rsid w:val="009C543E"/>
    <w:rsid w:val="009D02CA"/>
    <w:rsid w:val="009D0D3D"/>
    <w:rsid w:val="009D5181"/>
    <w:rsid w:val="009E05D6"/>
    <w:rsid w:val="009E3D2F"/>
    <w:rsid w:val="009E684C"/>
    <w:rsid w:val="009E6882"/>
    <w:rsid w:val="009E7C3C"/>
    <w:rsid w:val="009F0C1F"/>
    <w:rsid w:val="009F3492"/>
    <w:rsid w:val="009F4784"/>
    <w:rsid w:val="009F71AA"/>
    <w:rsid w:val="00A01B58"/>
    <w:rsid w:val="00A07681"/>
    <w:rsid w:val="00A13034"/>
    <w:rsid w:val="00A157E2"/>
    <w:rsid w:val="00A24E72"/>
    <w:rsid w:val="00A40327"/>
    <w:rsid w:val="00A4055D"/>
    <w:rsid w:val="00A43075"/>
    <w:rsid w:val="00A469B2"/>
    <w:rsid w:val="00A47F21"/>
    <w:rsid w:val="00A524CF"/>
    <w:rsid w:val="00A67AF1"/>
    <w:rsid w:val="00A7780B"/>
    <w:rsid w:val="00A81138"/>
    <w:rsid w:val="00A91ABF"/>
    <w:rsid w:val="00A94FE4"/>
    <w:rsid w:val="00AA3DF7"/>
    <w:rsid w:val="00AC3BA6"/>
    <w:rsid w:val="00AC6496"/>
    <w:rsid w:val="00AD2600"/>
    <w:rsid w:val="00AD2A8E"/>
    <w:rsid w:val="00AD3E14"/>
    <w:rsid w:val="00AD5DBA"/>
    <w:rsid w:val="00AD7AAC"/>
    <w:rsid w:val="00AE2845"/>
    <w:rsid w:val="00AE36C8"/>
    <w:rsid w:val="00AF0AA5"/>
    <w:rsid w:val="00B05B63"/>
    <w:rsid w:val="00B067CE"/>
    <w:rsid w:val="00B101BB"/>
    <w:rsid w:val="00B12653"/>
    <w:rsid w:val="00B33A93"/>
    <w:rsid w:val="00B4052C"/>
    <w:rsid w:val="00B43D32"/>
    <w:rsid w:val="00B47FF8"/>
    <w:rsid w:val="00B5032D"/>
    <w:rsid w:val="00B541BB"/>
    <w:rsid w:val="00B61000"/>
    <w:rsid w:val="00B64B38"/>
    <w:rsid w:val="00B65DF5"/>
    <w:rsid w:val="00B70A3A"/>
    <w:rsid w:val="00B70BA4"/>
    <w:rsid w:val="00B82C69"/>
    <w:rsid w:val="00B83288"/>
    <w:rsid w:val="00B83B8B"/>
    <w:rsid w:val="00B96EC2"/>
    <w:rsid w:val="00BA1996"/>
    <w:rsid w:val="00BA651D"/>
    <w:rsid w:val="00BB2B81"/>
    <w:rsid w:val="00BB3334"/>
    <w:rsid w:val="00BB5856"/>
    <w:rsid w:val="00BE0EC4"/>
    <w:rsid w:val="00BF35E2"/>
    <w:rsid w:val="00BF60FD"/>
    <w:rsid w:val="00C142A6"/>
    <w:rsid w:val="00C33A09"/>
    <w:rsid w:val="00C42F6D"/>
    <w:rsid w:val="00C4322A"/>
    <w:rsid w:val="00C438FB"/>
    <w:rsid w:val="00C53B4F"/>
    <w:rsid w:val="00C56CFB"/>
    <w:rsid w:val="00C57582"/>
    <w:rsid w:val="00C609D7"/>
    <w:rsid w:val="00C72119"/>
    <w:rsid w:val="00C72997"/>
    <w:rsid w:val="00C8337F"/>
    <w:rsid w:val="00C96510"/>
    <w:rsid w:val="00CA2DB9"/>
    <w:rsid w:val="00CA6182"/>
    <w:rsid w:val="00CA69D4"/>
    <w:rsid w:val="00CA6AD4"/>
    <w:rsid w:val="00CB4883"/>
    <w:rsid w:val="00CC1DE3"/>
    <w:rsid w:val="00CC3210"/>
    <w:rsid w:val="00CC47C7"/>
    <w:rsid w:val="00CC5E1D"/>
    <w:rsid w:val="00CD0200"/>
    <w:rsid w:val="00CD4925"/>
    <w:rsid w:val="00CD4D2E"/>
    <w:rsid w:val="00CD77F5"/>
    <w:rsid w:val="00CE1874"/>
    <w:rsid w:val="00CE1D90"/>
    <w:rsid w:val="00CF1E92"/>
    <w:rsid w:val="00D01A02"/>
    <w:rsid w:val="00D11F21"/>
    <w:rsid w:val="00D13405"/>
    <w:rsid w:val="00D17C0B"/>
    <w:rsid w:val="00D21BD4"/>
    <w:rsid w:val="00D3125E"/>
    <w:rsid w:val="00D31AE8"/>
    <w:rsid w:val="00D33491"/>
    <w:rsid w:val="00D35521"/>
    <w:rsid w:val="00D46EB6"/>
    <w:rsid w:val="00D56CFB"/>
    <w:rsid w:val="00D63A93"/>
    <w:rsid w:val="00D67E0E"/>
    <w:rsid w:val="00D72E82"/>
    <w:rsid w:val="00D767F1"/>
    <w:rsid w:val="00D76963"/>
    <w:rsid w:val="00D86379"/>
    <w:rsid w:val="00D93858"/>
    <w:rsid w:val="00D94FE7"/>
    <w:rsid w:val="00DA6615"/>
    <w:rsid w:val="00DB243E"/>
    <w:rsid w:val="00DB335B"/>
    <w:rsid w:val="00DB5CEF"/>
    <w:rsid w:val="00DC06C7"/>
    <w:rsid w:val="00DC0B5B"/>
    <w:rsid w:val="00DE255E"/>
    <w:rsid w:val="00DE323C"/>
    <w:rsid w:val="00DF0B82"/>
    <w:rsid w:val="00DF17CA"/>
    <w:rsid w:val="00DF22E9"/>
    <w:rsid w:val="00DF3E7D"/>
    <w:rsid w:val="00DF5AF2"/>
    <w:rsid w:val="00E112B0"/>
    <w:rsid w:val="00E12842"/>
    <w:rsid w:val="00E175DE"/>
    <w:rsid w:val="00E215A6"/>
    <w:rsid w:val="00E24A79"/>
    <w:rsid w:val="00E25BB3"/>
    <w:rsid w:val="00E27141"/>
    <w:rsid w:val="00E302BB"/>
    <w:rsid w:val="00E36E2F"/>
    <w:rsid w:val="00E403AD"/>
    <w:rsid w:val="00E50AD6"/>
    <w:rsid w:val="00E53FB9"/>
    <w:rsid w:val="00E63B0F"/>
    <w:rsid w:val="00E70E92"/>
    <w:rsid w:val="00E72E29"/>
    <w:rsid w:val="00E75B06"/>
    <w:rsid w:val="00E77608"/>
    <w:rsid w:val="00E83C64"/>
    <w:rsid w:val="00E84CD1"/>
    <w:rsid w:val="00E95D25"/>
    <w:rsid w:val="00E96876"/>
    <w:rsid w:val="00E96AC5"/>
    <w:rsid w:val="00EA543F"/>
    <w:rsid w:val="00EA72E3"/>
    <w:rsid w:val="00EB3DF8"/>
    <w:rsid w:val="00EC037A"/>
    <w:rsid w:val="00EC5D8D"/>
    <w:rsid w:val="00ED6CE6"/>
    <w:rsid w:val="00EE614D"/>
    <w:rsid w:val="00EE630E"/>
    <w:rsid w:val="00EF34B3"/>
    <w:rsid w:val="00F10CD6"/>
    <w:rsid w:val="00F14891"/>
    <w:rsid w:val="00F14F38"/>
    <w:rsid w:val="00F2291D"/>
    <w:rsid w:val="00F24249"/>
    <w:rsid w:val="00F250C4"/>
    <w:rsid w:val="00F62745"/>
    <w:rsid w:val="00F73E5D"/>
    <w:rsid w:val="00F85667"/>
    <w:rsid w:val="00F90238"/>
    <w:rsid w:val="00F90AC7"/>
    <w:rsid w:val="00F945F2"/>
    <w:rsid w:val="00FA624B"/>
    <w:rsid w:val="00FB21E1"/>
    <w:rsid w:val="00FB40F1"/>
    <w:rsid w:val="00FB57B7"/>
    <w:rsid w:val="00FB6F6F"/>
    <w:rsid w:val="00FC3064"/>
    <w:rsid w:val="00FC42EF"/>
    <w:rsid w:val="00FC471F"/>
    <w:rsid w:val="00FC506E"/>
    <w:rsid w:val="00FC55E9"/>
    <w:rsid w:val="00FD447D"/>
    <w:rsid w:val="00FD62B8"/>
    <w:rsid w:val="00FE1401"/>
    <w:rsid w:val="00FE453A"/>
    <w:rsid w:val="00FE5DDE"/>
    <w:rsid w:val="00FF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8e8e8,#b2c6e4,#f6b0c2"/>
    </o:shapedefaults>
    <o:shapelayout v:ext="edit">
      <o:idmap v:ext="edit" data="2"/>
    </o:shapelayout>
  </w:shapeDefaults>
  <w:decimalSymbol w:val="."/>
  <w:listSeparator w:val=","/>
  <w14:docId w14:val="708B4F0B"/>
  <w15:docId w15:val="{8BAF4C02-6B3C-429B-9B53-7322D43A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A79"/>
    <w:pPr>
      <w:spacing w:after="200" w:line="288" w:lineRule="auto"/>
    </w:pPr>
    <w:rPr>
      <w:color w:val="403F3F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214D08"/>
    <w:pPr>
      <w:keepNext/>
      <w:keepLines/>
      <w:numPr>
        <w:numId w:val="6"/>
      </w:numPr>
      <w:spacing w:line="360" w:lineRule="auto"/>
      <w:ind w:left="567" w:hanging="567"/>
      <w:outlineLvl w:val="0"/>
    </w:pPr>
    <w:rPr>
      <w:rFonts w:eastAsia="Times New Roman"/>
      <w:b/>
      <w:bCs/>
      <w:color w:val="3A6AB2"/>
      <w:sz w:val="32"/>
      <w:szCs w:val="28"/>
      <w:lang w:eastAsia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14D08"/>
    <w:pPr>
      <w:numPr>
        <w:ilvl w:val="1"/>
      </w:numPr>
      <w:ind w:left="426" w:hanging="426"/>
      <w:outlineLvl w:val="1"/>
    </w:pPr>
    <w:rPr>
      <w:color w:val="5985C4"/>
      <w:sz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340FC"/>
    <w:pPr>
      <w:numPr>
        <w:ilvl w:val="2"/>
        <w:numId w:val="7"/>
      </w:numPr>
      <w:spacing w:before="240"/>
      <w:ind w:left="851" w:hanging="851"/>
      <w:outlineLvl w:val="2"/>
    </w:pPr>
    <w:rPr>
      <w:b w:val="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40FC"/>
    <w:pPr>
      <w:keepNext/>
      <w:keepLines/>
      <w:spacing w:before="200" w:after="0"/>
      <w:outlineLvl w:val="3"/>
    </w:pPr>
    <w:rPr>
      <w:rFonts w:eastAsia="Times New Roman"/>
      <w:bCs/>
      <w:iCs/>
      <w:color w:val="68879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4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2678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64C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14D08"/>
    <w:rPr>
      <w:rFonts w:eastAsia="Times New Roman"/>
      <w:b/>
      <w:bCs/>
      <w:color w:val="3A6AB2"/>
      <w:sz w:val="32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214D08"/>
    <w:rPr>
      <w:rFonts w:eastAsia="Times New Roman"/>
      <w:b/>
      <w:bCs/>
      <w:color w:val="5985C4"/>
      <w:sz w:val="26"/>
      <w:szCs w:val="2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4340FC"/>
    <w:pPr>
      <w:spacing w:after="300" w:line="240" w:lineRule="auto"/>
      <w:contextualSpacing/>
    </w:pPr>
    <w:rPr>
      <w:rFonts w:eastAsia="Times New Roman"/>
      <w:b/>
      <w:color w:val="3A6AB2"/>
      <w:spacing w:val="5"/>
      <w:kern w:val="28"/>
      <w:sz w:val="48"/>
      <w:szCs w:val="52"/>
    </w:rPr>
  </w:style>
  <w:style w:type="character" w:customStyle="1" w:styleId="TitleChar">
    <w:name w:val="Title Char"/>
    <w:link w:val="Title"/>
    <w:uiPriority w:val="10"/>
    <w:rsid w:val="004340FC"/>
    <w:rPr>
      <w:rFonts w:eastAsia="Times New Roman"/>
      <w:b/>
      <w:color w:val="3A6AB2"/>
      <w:spacing w:val="5"/>
      <w:kern w:val="28"/>
      <w:sz w:val="48"/>
      <w:szCs w:val="52"/>
      <w:lang w:eastAsia="en-US"/>
    </w:rPr>
  </w:style>
  <w:style w:type="paragraph" w:styleId="NoSpacing">
    <w:name w:val="No Spacing"/>
    <w:link w:val="NoSpacingChar"/>
    <w:uiPriority w:val="1"/>
    <w:rsid w:val="007B7436"/>
    <w:rPr>
      <w:rFonts w:eastAsia="Times New Roman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7B7436"/>
    <w:rPr>
      <w:rFonts w:eastAsia="Times New Roman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B7436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4340FC"/>
    <w:rPr>
      <w:rFonts w:eastAsia="Times New Roman"/>
      <w:bCs/>
      <w:color w:val="5985C4"/>
      <w:sz w:val="24"/>
      <w:szCs w:val="28"/>
      <w:lang w:eastAsia="en-US"/>
    </w:rPr>
  </w:style>
  <w:style w:type="character" w:styleId="PlaceholderText">
    <w:name w:val="Placeholder Text"/>
    <w:uiPriority w:val="99"/>
    <w:semiHidden/>
    <w:rsid w:val="00F1489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14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F14891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F14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F14891"/>
    <w:rPr>
      <w:sz w:val="20"/>
    </w:rPr>
  </w:style>
  <w:style w:type="character" w:customStyle="1" w:styleId="Heading4Char">
    <w:name w:val="Heading 4 Char"/>
    <w:link w:val="Heading4"/>
    <w:uiPriority w:val="9"/>
    <w:rsid w:val="004340FC"/>
    <w:rPr>
      <w:rFonts w:eastAsia="Times New Roman"/>
      <w:bCs/>
      <w:iCs/>
      <w:color w:val="68879D"/>
      <w:szCs w:val="22"/>
      <w:lang w:eastAsia="en-US"/>
    </w:rPr>
  </w:style>
  <w:style w:type="table" w:styleId="TableGrid">
    <w:name w:val="Table Grid"/>
    <w:basedOn w:val="TableNormal"/>
    <w:uiPriority w:val="59"/>
    <w:rsid w:val="00F10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42A6"/>
    <w:pPr>
      <w:numPr>
        <w:numId w:val="1"/>
      </w:numPr>
      <w:spacing w:after="120"/>
      <w:ind w:left="714" w:hanging="357"/>
    </w:pPr>
  </w:style>
  <w:style w:type="paragraph" w:styleId="TOCHeading">
    <w:name w:val="TOC Heading"/>
    <w:basedOn w:val="Heading1"/>
    <w:next w:val="Normal"/>
    <w:uiPriority w:val="39"/>
    <w:unhideWhenUsed/>
    <w:rsid w:val="00E96876"/>
    <w:pPr>
      <w:spacing w:line="276" w:lineRule="auto"/>
      <w:outlineLvl w:val="9"/>
    </w:pPr>
    <w:rPr>
      <w:rFonts w:asciiTheme="majorHAnsi" w:eastAsiaTheme="majorEastAsia" w:hAnsiTheme="majorHAnsi" w:cstheme="majorBidi"/>
      <w:color w:val="38619D" w:themeColor="accent1" w:themeShade="BF"/>
      <w:sz w:val="28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E96876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E968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687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96876"/>
    <w:rPr>
      <w:color w:val="226EE0" w:themeColor="hyperlink"/>
      <w:u w:val="single"/>
    </w:rPr>
  </w:style>
  <w:style w:type="paragraph" w:customStyle="1" w:styleId="Contents">
    <w:name w:val="Contents"/>
    <w:basedOn w:val="Normal"/>
    <w:link w:val="ContentsChar"/>
    <w:qFormat/>
    <w:rsid w:val="000A41DF"/>
    <w:pPr>
      <w:spacing w:after="240"/>
    </w:pPr>
    <w:rPr>
      <w:rFonts w:eastAsiaTheme="majorEastAsia"/>
      <w:b/>
      <w:bCs/>
      <w:color w:val="3A6AB2"/>
      <w:sz w:val="26"/>
      <w:szCs w:val="26"/>
    </w:rPr>
  </w:style>
  <w:style w:type="paragraph" w:styleId="Subtitle">
    <w:name w:val="Subtitle"/>
    <w:next w:val="Normal"/>
    <w:link w:val="SubtitleChar"/>
    <w:uiPriority w:val="11"/>
    <w:qFormat/>
    <w:rsid w:val="004340FC"/>
    <w:rPr>
      <w:rFonts w:eastAsia="Times New Roman"/>
      <w:bCs/>
      <w:color w:val="E83C6A"/>
      <w:sz w:val="28"/>
      <w:szCs w:val="22"/>
      <w:lang w:eastAsia="en-US"/>
    </w:rPr>
  </w:style>
  <w:style w:type="character" w:customStyle="1" w:styleId="ContentsChar">
    <w:name w:val="Contents Char"/>
    <w:basedOn w:val="Heading2Char"/>
    <w:link w:val="Contents"/>
    <w:rsid w:val="000A41DF"/>
    <w:rPr>
      <w:rFonts w:eastAsiaTheme="majorEastAsia"/>
      <w:b/>
      <w:bCs/>
      <w:color w:val="3A6AB2"/>
      <w:sz w:val="26"/>
      <w:szCs w:val="26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4340FC"/>
    <w:rPr>
      <w:rFonts w:eastAsia="Times New Roman"/>
      <w:bCs/>
      <w:color w:val="E83C6A"/>
      <w:sz w:val="28"/>
      <w:szCs w:val="22"/>
      <w:lang w:eastAsia="en-US"/>
    </w:rPr>
  </w:style>
  <w:style w:type="paragraph" w:customStyle="1" w:styleId="NumberedHeading2">
    <w:name w:val="Numbered Heading 2"/>
    <w:basedOn w:val="Normal"/>
    <w:rsid w:val="00B067CE"/>
    <w:pPr>
      <w:numPr>
        <w:ilvl w:val="1"/>
        <w:numId w:val="2"/>
      </w:numPr>
    </w:pPr>
  </w:style>
  <w:style w:type="table" w:customStyle="1" w:styleId="Style1">
    <w:name w:val="Style1"/>
    <w:basedOn w:val="TableGrid3"/>
    <w:uiPriority w:val="99"/>
    <w:rsid w:val="00C142A6"/>
    <w:tblPr>
      <w:tblBorders>
        <w:top w:val="single" w:sz="4" w:space="0" w:color="5985C4"/>
        <w:left w:val="single" w:sz="4" w:space="0" w:color="5985C4"/>
        <w:bottom w:val="single" w:sz="4" w:space="0" w:color="5985C4"/>
        <w:right w:val="single" w:sz="4" w:space="0" w:color="5985C4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57" w:type="dxa"/>
        <w:bottom w:w="57" w:type="dxa"/>
      </w:tblCellMar>
    </w:tblPr>
    <w:trPr>
      <w:cantSplit/>
    </w:trPr>
    <w:tcPr>
      <w:shd w:val="clear" w:color="auto" w:fill="auto"/>
      <w:vAlign w:val="center"/>
    </w:tcPr>
    <w:tblStylePr w:type="firstRow">
      <w:rPr>
        <w:b/>
        <w:color w:val="FFFFFF" w:themeColor="background1"/>
      </w:rPr>
      <w:tblPr/>
      <w:tcPr>
        <w:tcBorders>
          <w:bottom w:val="single" w:sz="4" w:space="0" w:color="5985C4"/>
          <w:tl2br w:val="none" w:sz="0" w:space="0" w:color="auto"/>
          <w:tr2bl w:val="none" w:sz="0" w:space="0" w:color="auto"/>
        </w:tcBorders>
        <w:shd w:val="clear" w:color="auto" w:fill="5985C4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14D08"/>
    <w:pPr>
      <w:spacing w:after="200" w:line="288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4340FC"/>
    <w:rPr>
      <w:rFonts w:asciiTheme="majorHAnsi" w:eastAsiaTheme="majorEastAsia" w:hAnsiTheme="majorHAnsi" w:cstheme="majorBidi"/>
      <w:color w:val="426782"/>
      <w:szCs w:val="22"/>
      <w:lang w:eastAsia="en-US"/>
    </w:rPr>
  </w:style>
  <w:style w:type="table" w:styleId="TableList4">
    <w:name w:val="Table List 4"/>
    <w:basedOn w:val="TableNormal"/>
    <w:uiPriority w:val="99"/>
    <w:semiHidden/>
    <w:unhideWhenUsed/>
    <w:rsid w:val="009C26CD"/>
    <w:pPr>
      <w:spacing w:after="200" w:line="288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Grid3">
    <w:name w:val="Table Grid 3"/>
    <w:basedOn w:val="TableNormal"/>
    <w:uiPriority w:val="99"/>
    <w:semiHidden/>
    <w:unhideWhenUsed/>
    <w:rsid w:val="009C26CD"/>
    <w:pPr>
      <w:spacing w:after="200" w:line="288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4340FC"/>
    <w:rPr>
      <w:rFonts w:asciiTheme="majorHAnsi" w:eastAsiaTheme="majorEastAsia" w:hAnsiTheme="majorHAnsi" w:cstheme="majorBidi"/>
      <w:color w:val="264C68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C47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471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471F"/>
    <w:rPr>
      <w:color w:val="403F3F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47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471F"/>
    <w:rPr>
      <w:b/>
      <w:bCs/>
      <w:color w:val="403F3F"/>
      <w:lang w:eastAsia="en-US"/>
    </w:rPr>
  </w:style>
  <w:style w:type="character" w:customStyle="1" w:styleId="c-messagesender">
    <w:name w:val="c-message__sender"/>
    <w:basedOn w:val="DefaultParagraphFont"/>
    <w:rsid w:val="00BF60FD"/>
  </w:style>
  <w:style w:type="character" w:customStyle="1" w:styleId="c-timestamplabel">
    <w:name w:val="c-timestamp__label"/>
    <w:basedOn w:val="DefaultParagraphFont"/>
    <w:rsid w:val="00BF60FD"/>
  </w:style>
  <w:style w:type="character" w:customStyle="1" w:styleId="c-messagebody">
    <w:name w:val="c-message__body"/>
    <w:basedOn w:val="DefaultParagraphFont"/>
    <w:rsid w:val="00BF60FD"/>
  </w:style>
  <w:style w:type="paragraph" w:styleId="BodyText">
    <w:name w:val="Body Text"/>
    <w:basedOn w:val="Normal"/>
    <w:link w:val="BodyTextChar"/>
    <w:uiPriority w:val="1"/>
    <w:qFormat/>
    <w:rsid w:val="00FE1401"/>
    <w:pPr>
      <w:widowControl w:val="0"/>
      <w:autoSpaceDE w:val="0"/>
      <w:autoSpaceDN w:val="0"/>
      <w:spacing w:after="0" w:line="240" w:lineRule="auto"/>
    </w:pPr>
    <w:rPr>
      <w:rFonts w:ascii="Trenda Bold" w:eastAsia="Trenda Bold" w:hAnsi="Trenda Bold" w:cs="Trenda Bold"/>
      <w:b/>
      <w:bCs/>
      <w:color w:val="auto"/>
      <w:sz w:val="48"/>
      <w:szCs w:val="48"/>
      <w:lang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FE1401"/>
    <w:rPr>
      <w:rFonts w:ascii="Trenda Bold" w:eastAsia="Trenda Bold" w:hAnsi="Trenda Bold" w:cs="Trenda Bold"/>
      <w:b/>
      <w:bCs/>
      <w:sz w:val="48"/>
      <w:szCs w:val="48"/>
      <w:lang w:bidi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8A1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261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5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2889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9588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4945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69960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.rogers\Downloads\Imo_UK%20Doc%20Template%20-%20External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A707C9D2E9948EC9842F5359BFAA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41232-C865-4226-98DE-60053EDD6BF7}"/>
      </w:docPartPr>
      <w:docPartBody>
        <w:p w:rsidR="00240C65" w:rsidRDefault="00240C65">
          <w:pPr>
            <w:pStyle w:val="4A707C9D2E9948EC9842F5359BFAA88F"/>
          </w:pPr>
          <w:r w:rsidRPr="00357E8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nda Bold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renda Black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65"/>
    <w:rsid w:val="00240C65"/>
    <w:rsid w:val="00327ADB"/>
    <w:rsid w:val="00CC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Pr>
      <w:color w:val="808080"/>
    </w:rPr>
  </w:style>
  <w:style w:type="paragraph" w:customStyle="1" w:styleId="4A707C9D2E9948EC9842F5359BFAA88F">
    <w:name w:val="4A707C9D2E9948EC9842F5359BFAA8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Imo_Theme">
      <a:dk1>
        <a:srgbClr val="333333"/>
      </a:dk1>
      <a:lt1>
        <a:sysClr val="window" lastClr="FFFFFF"/>
      </a:lt1>
      <a:dk2>
        <a:srgbClr val="3A6AB2"/>
      </a:dk2>
      <a:lt2>
        <a:srgbClr val="F1F1F1"/>
      </a:lt2>
      <a:accent1>
        <a:srgbClr val="5985C4"/>
      </a:accent1>
      <a:accent2>
        <a:srgbClr val="E83C6A"/>
      </a:accent2>
      <a:accent3>
        <a:srgbClr val="21526B"/>
      </a:accent3>
      <a:accent4>
        <a:srgbClr val="6B7373"/>
      </a:accent4>
      <a:accent5>
        <a:srgbClr val="849AA9"/>
      </a:accent5>
      <a:accent6>
        <a:srgbClr val="FFFFFF"/>
      </a:accent6>
      <a:hlink>
        <a:srgbClr val="226EE0"/>
      </a:hlink>
      <a:folHlink>
        <a:srgbClr val="5062E8"/>
      </a:folHlink>
    </a:clrScheme>
    <a:fontScheme name="FACE Fonts Them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77E378B8A0A4AAFFAA7BDB175FEE2" ma:contentTypeVersion="3" ma:contentTypeDescription="Create a new document." ma:contentTypeScope="" ma:versionID="8a09d0b9eaceac3569b09bfda434190b">
  <xsd:schema xmlns:xsd="http://www.w3.org/2001/XMLSchema" xmlns:xs="http://www.w3.org/2001/XMLSchema" xmlns:p="http://schemas.microsoft.com/office/2006/metadata/properties" xmlns:ns2="ea6bcf5d-0cde-4fd5-88d5-c669b7729081" targetNamespace="http://schemas.microsoft.com/office/2006/metadata/properties" ma:root="true" ma:fieldsID="f764b3b9c71646aae3c6200ca9e79eb1" ns2:_="">
    <xsd:import namespace="ea6bcf5d-0cde-4fd5-88d5-c669b77290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6bcf5d-0cde-4fd5-88d5-c669b7729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65E6D4-AB4A-4414-B289-DB79A59AC4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6E4CEB-5D8A-4A1F-B37E-FA39082960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6bcf5d-0cde-4fd5-88d5-c669b77290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C6F289-F60D-4F63-9AC7-AC5222C10E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661C6C-A927-4DB4-8205-7DF00AC5D77D}">
  <ds:schemaRefs>
    <ds:schemaRef ds:uri="http://schemas.microsoft.com/office/2006/metadata/properties"/>
    <ds:schemaRef ds:uri="http://schemas.microsoft.com/office/infopath/2007/PartnerControls"/>
    <ds:schemaRef ds:uri="ad21e1f8-158b-4187-9933-ef83043fbb1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Imo_UK Doc Template - External (2)</Template>
  <TotalTime>33</TotalTime>
  <Pages>4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Etl Usage Guide</vt:lpstr>
    </vt:vector>
  </TitlesOfParts>
  <Company>Microsoft</Company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Catalogue Export Guide</dc:title>
  <dc:creator>Mark Rogers</dc:creator>
  <dc:description>QA: 21/08/2019</dc:description>
  <cp:lastModifiedBy>Mark Rogers</cp:lastModifiedBy>
  <cp:revision>9</cp:revision>
  <cp:lastPrinted>2022-12-15T10:27:00Z</cp:lastPrinted>
  <dcterms:created xsi:type="dcterms:W3CDTF">2023-10-24T04:02:00Z</dcterms:created>
  <dcterms:modified xsi:type="dcterms:W3CDTF">2023-12-01T16:27:00Z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0x01010009C77E378B8A0A4AAFFAA7BDB175FEE2</vt:lpwstr>
  </property>
</Properties>
</file>