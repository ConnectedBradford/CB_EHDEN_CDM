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21282628"/>
    <w:bookmarkStart w:id="1" w:name="_Toc421282591"/>
    <w:bookmarkStart w:id="2" w:name="_Toc421276149"/>
    <w:p w14:paraId="1DFC8588" w14:textId="687E6000" w:rsidR="00FE1401" w:rsidRPr="00767A02" w:rsidRDefault="00000000" w:rsidP="00FE1401">
      <w:pPr>
        <w:ind w:left="-142"/>
        <w:rPr>
          <w:b/>
          <w:bCs/>
          <w:color w:val="849AA9" w:themeColor="accent5"/>
          <w:sz w:val="48"/>
          <w:szCs w:val="48"/>
        </w:rPr>
      </w:pPr>
      <w:sdt>
        <w:sdtPr>
          <w:rPr>
            <w:b/>
            <w:bCs/>
            <w:color w:val="849AA9" w:themeColor="accent5"/>
            <w:sz w:val="48"/>
            <w:szCs w:val="48"/>
          </w:rPr>
          <w:alias w:val="Title"/>
          <w:tag w:val=""/>
          <w:id w:val="-2041346040"/>
          <w:placeholder>
            <w:docPart w:val="4A707C9D2E9948EC9842F5359BFAA8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F76DA">
            <w:rPr>
              <w:b/>
              <w:bCs/>
              <w:color w:val="849AA9" w:themeColor="accent5"/>
              <w:sz w:val="48"/>
              <w:szCs w:val="48"/>
            </w:rPr>
            <w:t>E</w:t>
          </w:r>
          <w:r w:rsidR="00E95D25">
            <w:rPr>
              <w:b/>
              <w:bCs/>
              <w:color w:val="849AA9" w:themeColor="accent5"/>
              <w:sz w:val="48"/>
              <w:szCs w:val="48"/>
            </w:rPr>
            <w:t>tl</w:t>
          </w:r>
          <w:r w:rsidR="007F76DA">
            <w:rPr>
              <w:b/>
              <w:bCs/>
              <w:color w:val="849AA9" w:themeColor="accent5"/>
              <w:sz w:val="48"/>
              <w:szCs w:val="48"/>
            </w:rPr>
            <w:t xml:space="preserve"> </w:t>
          </w:r>
          <w:r w:rsidR="00E95D25">
            <w:rPr>
              <w:b/>
              <w:bCs/>
              <w:color w:val="849AA9" w:themeColor="accent5"/>
              <w:sz w:val="48"/>
              <w:szCs w:val="48"/>
            </w:rPr>
            <w:t>Usage Guide</w:t>
          </w:r>
        </w:sdtContent>
      </w:sdt>
      <w:r w:rsidR="000F2584" w:rsidRPr="00767A02">
        <w:rPr>
          <w:b/>
          <w:bCs/>
          <w:color w:val="849AA9" w:themeColor="accent5"/>
          <w:sz w:val="48"/>
          <w:szCs w:val="48"/>
        </w:rPr>
        <w:t xml:space="preserve"> </w:t>
      </w:r>
      <w:r w:rsidR="004433EC" w:rsidRPr="00767A02">
        <w:rPr>
          <w:rFonts w:ascii="Times New Roman"/>
          <w:bCs/>
          <w:noProof/>
          <w:color w:val="849AA9" w:themeColor="accent5"/>
          <w:sz w:val="18"/>
          <w:szCs w:val="48"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D08966" wp14:editId="1033D1F1">
                <wp:simplePos x="0" y="0"/>
                <wp:positionH relativeFrom="page">
                  <wp:posOffset>5135880</wp:posOffset>
                </wp:positionH>
                <wp:positionV relativeFrom="page">
                  <wp:posOffset>-4445</wp:posOffset>
                </wp:positionV>
                <wp:extent cx="2673350" cy="3875405"/>
                <wp:effectExtent l="1905" t="5080" r="1270" b="5715"/>
                <wp:wrapNone/>
                <wp:docPr id="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3875405"/>
                          <a:chOff x="7696" y="0"/>
                          <a:chExt cx="4210" cy="6103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7696" y="0"/>
                            <a:ext cx="2346" cy="1548"/>
                          </a:xfrm>
                          <a:custGeom>
                            <a:avLst/>
                            <a:gdLst>
                              <a:gd name="T0" fmla="*/ 1297 w 2346"/>
                              <a:gd name="T1" fmla="*/ 0 h 1548"/>
                              <a:gd name="T2" fmla="*/ 282 w 2346"/>
                              <a:gd name="T3" fmla="*/ 0 h 1548"/>
                              <a:gd name="T4" fmla="*/ 62 w 2346"/>
                              <a:gd name="T5" fmla="*/ 220 h 1548"/>
                              <a:gd name="T6" fmla="*/ 21 w 2346"/>
                              <a:gd name="T7" fmla="*/ 277 h 1548"/>
                              <a:gd name="T8" fmla="*/ 0 w 2346"/>
                              <a:gd name="T9" fmla="*/ 342 h 1548"/>
                              <a:gd name="T10" fmla="*/ 0 w 2346"/>
                              <a:gd name="T11" fmla="*/ 410 h 1548"/>
                              <a:gd name="T12" fmla="*/ 21 w 2346"/>
                              <a:gd name="T13" fmla="*/ 475 h 1548"/>
                              <a:gd name="T14" fmla="*/ 62 w 2346"/>
                              <a:gd name="T15" fmla="*/ 532 h 1548"/>
                              <a:gd name="T16" fmla="*/ 257 w 2346"/>
                              <a:gd name="T17" fmla="*/ 727 h 1548"/>
                              <a:gd name="T18" fmla="*/ 314 w 2346"/>
                              <a:gd name="T19" fmla="*/ 768 h 1548"/>
                              <a:gd name="T20" fmla="*/ 379 w 2346"/>
                              <a:gd name="T21" fmla="*/ 789 h 1548"/>
                              <a:gd name="T22" fmla="*/ 447 w 2346"/>
                              <a:gd name="T23" fmla="*/ 789 h 1548"/>
                              <a:gd name="T24" fmla="*/ 512 w 2346"/>
                              <a:gd name="T25" fmla="*/ 768 h 1548"/>
                              <a:gd name="T26" fmla="*/ 570 w 2346"/>
                              <a:gd name="T27" fmla="*/ 727 h 1548"/>
                              <a:gd name="T28" fmla="*/ 1297 w 2346"/>
                              <a:gd name="T29" fmla="*/ 0 h 1548"/>
                              <a:gd name="T30" fmla="*/ 2346 w 2346"/>
                              <a:gd name="T31" fmla="*/ 341 h 1548"/>
                              <a:gd name="T32" fmla="*/ 2325 w 2346"/>
                              <a:gd name="T33" fmla="*/ 276 h 1548"/>
                              <a:gd name="T34" fmla="*/ 2284 w 2346"/>
                              <a:gd name="T35" fmla="*/ 219 h 1548"/>
                              <a:gd name="T36" fmla="*/ 2089 w 2346"/>
                              <a:gd name="T37" fmla="*/ 23 h 1548"/>
                              <a:gd name="T38" fmla="*/ 2056 w 2346"/>
                              <a:gd name="T39" fmla="*/ 0 h 1548"/>
                              <a:gd name="T40" fmla="*/ 1809 w 2346"/>
                              <a:gd name="T41" fmla="*/ 0 h 1548"/>
                              <a:gd name="T42" fmla="*/ 1776 w 2346"/>
                              <a:gd name="T43" fmla="*/ 23 h 1548"/>
                              <a:gd name="T44" fmla="*/ 821 w 2346"/>
                              <a:gd name="T45" fmla="*/ 979 h 1548"/>
                              <a:gd name="T46" fmla="*/ 780 w 2346"/>
                              <a:gd name="T47" fmla="*/ 1036 h 1548"/>
                              <a:gd name="T48" fmla="*/ 759 w 2346"/>
                              <a:gd name="T49" fmla="*/ 1101 h 1548"/>
                              <a:gd name="T50" fmla="*/ 759 w 2346"/>
                              <a:gd name="T51" fmla="*/ 1169 h 1548"/>
                              <a:gd name="T52" fmla="*/ 780 w 2346"/>
                              <a:gd name="T53" fmla="*/ 1234 h 1548"/>
                              <a:gd name="T54" fmla="*/ 821 w 2346"/>
                              <a:gd name="T55" fmla="*/ 1291 h 1548"/>
                              <a:gd name="T56" fmla="*/ 1016 w 2346"/>
                              <a:gd name="T57" fmla="*/ 1486 h 1548"/>
                              <a:gd name="T58" fmla="*/ 1073 w 2346"/>
                              <a:gd name="T59" fmla="*/ 1527 h 1548"/>
                              <a:gd name="T60" fmla="*/ 1138 w 2346"/>
                              <a:gd name="T61" fmla="*/ 1548 h 1548"/>
                              <a:gd name="T62" fmla="*/ 1206 w 2346"/>
                              <a:gd name="T63" fmla="*/ 1548 h 1548"/>
                              <a:gd name="T64" fmla="*/ 1271 w 2346"/>
                              <a:gd name="T65" fmla="*/ 1527 h 1548"/>
                              <a:gd name="T66" fmla="*/ 1329 w 2346"/>
                              <a:gd name="T67" fmla="*/ 1486 h 1548"/>
                              <a:gd name="T68" fmla="*/ 2284 w 2346"/>
                              <a:gd name="T69" fmla="*/ 531 h 1548"/>
                              <a:gd name="T70" fmla="*/ 2325 w 2346"/>
                              <a:gd name="T71" fmla="*/ 474 h 1548"/>
                              <a:gd name="T72" fmla="*/ 2346 w 2346"/>
                              <a:gd name="T73" fmla="*/ 409 h 1548"/>
                              <a:gd name="T74" fmla="*/ 2346 w 2346"/>
                              <a:gd name="T75" fmla="*/ 341 h 1548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346" h="1548">
                                <a:moveTo>
                                  <a:pt x="1297" y="0"/>
                                </a:moveTo>
                                <a:lnTo>
                                  <a:pt x="282" y="0"/>
                                </a:lnTo>
                                <a:lnTo>
                                  <a:pt x="62" y="220"/>
                                </a:lnTo>
                                <a:lnTo>
                                  <a:pt x="21" y="277"/>
                                </a:lnTo>
                                <a:lnTo>
                                  <a:pt x="0" y="342"/>
                                </a:lnTo>
                                <a:lnTo>
                                  <a:pt x="0" y="410"/>
                                </a:lnTo>
                                <a:lnTo>
                                  <a:pt x="21" y="475"/>
                                </a:lnTo>
                                <a:lnTo>
                                  <a:pt x="62" y="532"/>
                                </a:lnTo>
                                <a:lnTo>
                                  <a:pt x="257" y="727"/>
                                </a:lnTo>
                                <a:lnTo>
                                  <a:pt x="314" y="768"/>
                                </a:lnTo>
                                <a:lnTo>
                                  <a:pt x="379" y="789"/>
                                </a:lnTo>
                                <a:lnTo>
                                  <a:pt x="447" y="789"/>
                                </a:lnTo>
                                <a:lnTo>
                                  <a:pt x="512" y="768"/>
                                </a:lnTo>
                                <a:lnTo>
                                  <a:pt x="570" y="727"/>
                                </a:lnTo>
                                <a:lnTo>
                                  <a:pt x="1297" y="0"/>
                                </a:lnTo>
                                <a:moveTo>
                                  <a:pt x="2346" y="341"/>
                                </a:moveTo>
                                <a:lnTo>
                                  <a:pt x="2325" y="276"/>
                                </a:lnTo>
                                <a:lnTo>
                                  <a:pt x="2284" y="219"/>
                                </a:lnTo>
                                <a:lnTo>
                                  <a:pt x="2089" y="23"/>
                                </a:lnTo>
                                <a:lnTo>
                                  <a:pt x="2056" y="0"/>
                                </a:lnTo>
                                <a:lnTo>
                                  <a:pt x="1809" y="0"/>
                                </a:lnTo>
                                <a:lnTo>
                                  <a:pt x="1776" y="23"/>
                                </a:lnTo>
                                <a:lnTo>
                                  <a:pt x="821" y="979"/>
                                </a:lnTo>
                                <a:lnTo>
                                  <a:pt x="780" y="1036"/>
                                </a:lnTo>
                                <a:lnTo>
                                  <a:pt x="759" y="1101"/>
                                </a:lnTo>
                                <a:lnTo>
                                  <a:pt x="759" y="1169"/>
                                </a:lnTo>
                                <a:lnTo>
                                  <a:pt x="780" y="1234"/>
                                </a:lnTo>
                                <a:lnTo>
                                  <a:pt x="821" y="1291"/>
                                </a:lnTo>
                                <a:lnTo>
                                  <a:pt x="1016" y="1486"/>
                                </a:lnTo>
                                <a:lnTo>
                                  <a:pt x="1073" y="1527"/>
                                </a:lnTo>
                                <a:lnTo>
                                  <a:pt x="1138" y="1548"/>
                                </a:lnTo>
                                <a:lnTo>
                                  <a:pt x="1206" y="1548"/>
                                </a:lnTo>
                                <a:lnTo>
                                  <a:pt x="1271" y="1527"/>
                                </a:lnTo>
                                <a:lnTo>
                                  <a:pt x="1329" y="1486"/>
                                </a:lnTo>
                                <a:lnTo>
                                  <a:pt x="2284" y="531"/>
                                </a:lnTo>
                                <a:lnTo>
                                  <a:pt x="2325" y="474"/>
                                </a:lnTo>
                                <a:lnTo>
                                  <a:pt x="2346" y="409"/>
                                </a:lnTo>
                                <a:lnTo>
                                  <a:pt x="2346" y="341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9974" y="0"/>
                            <a:ext cx="1932" cy="2306"/>
                          </a:xfrm>
                          <a:custGeom>
                            <a:avLst/>
                            <a:gdLst>
                              <a:gd name="T0" fmla="*/ 523 w 1932"/>
                              <a:gd name="T1" fmla="*/ 0 h 2306"/>
                              <a:gd name="T2" fmla="*/ 306 w 1932"/>
                              <a:gd name="T3" fmla="*/ 0 h 2306"/>
                              <a:gd name="T4" fmla="*/ 316 w 1932"/>
                              <a:gd name="T5" fmla="*/ 7 h 2306"/>
                              <a:gd name="T6" fmla="*/ 381 w 1932"/>
                              <a:gd name="T7" fmla="*/ 28 h 2306"/>
                              <a:gd name="T8" fmla="*/ 448 w 1932"/>
                              <a:gd name="T9" fmla="*/ 28 h 2306"/>
                              <a:gd name="T10" fmla="*/ 514 w 1932"/>
                              <a:gd name="T11" fmla="*/ 7 h 2306"/>
                              <a:gd name="T12" fmla="*/ 523 w 1932"/>
                              <a:gd name="T13" fmla="*/ 0 h 2306"/>
                              <a:gd name="T14" fmla="*/ 1931 w 1932"/>
                              <a:gd name="T15" fmla="*/ 626 h 2306"/>
                              <a:gd name="T16" fmla="*/ 821 w 1932"/>
                              <a:gd name="T17" fmla="*/ 1737 h 2306"/>
                              <a:gd name="T18" fmla="*/ 780 w 1932"/>
                              <a:gd name="T19" fmla="*/ 1794 h 2306"/>
                              <a:gd name="T20" fmla="*/ 759 w 1932"/>
                              <a:gd name="T21" fmla="*/ 1859 h 2306"/>
                              <a:gd name="T22" fmla="*/ 759 w 1932"/>
                              <a:gd name="T23" fmla="*/ 1927 h 2306"/>
                              <a:gd name="T24" fmla="*/ 780 w 1932"/>
                              <a:gd name="T25" fmla="*/ 1992 h 2306"/>
                              <a:gd name="T26" fmla="*/ 821 w 1932"/>
                              <a:gd name="T27" fmla="*/ 2049 h 2306"/>
                              <a:gd name="T28" fmla="*/ 1016 w 1932"/>
                              <a:gd name="T29" fmla="*/ 2244 h 2306"/>
                              <a:gd name="T30" fmla="*/ 1074 w 1932"/>
                              <a:gd name="T31" fmla="*/ 2285 h 2306"/>
                              <a:gd name="T32" fmla="*/ 1139 w 1932"/>
                              <a:gd name="T33" fmla="*/ 2306 h 2306"/>
                              <a:gd name="T34" fmla="*/ 1206 w 1932"/>
                              <a:gd name="T35" fmla="*/ 2306 h 2306"/>
                              <a:gd name="T36" fmla="*/ 1271 w 1932"/>
                              <a:gd name="T37" fmla="*/ 2285 h 2306"/>
                              <a:gd name="T38" fmla="*/ 1329 w 1932"/>
                              <a:gd name="T39" fmla="*/ 2244 h 2306"/>
                              <a:gd name="T40" fmla="*/ 1931 w 1932"/>
                              <a:gd name="T41" fmla="*/ 1641 h 2306"/>
                              <a:gd name="T42" fmla="*/ 1931 w 1932"/>
                              <a:gd name="T43" fmla="*/ 626 h 2306"/>
                              <a:gd name="T44" fmla="*/ 1932 w 1932"/>
                              <a:gd name="T45" fmla="*/ 0 h 2306"/>
                              <a:gd name="T46" fmla="*/ 1040 w 1932"/>
                              <a:gd name="T47" fmla="*/ 0 h 2306"/>
                              <a:gd name="T48" fmla="*/ 62 w 1932"/>
                              <a:gd name="T49" fmla="*/ 978 h 2306"/>
                              <a:gd name="T50" fmla="*/ 21 w 1932"/>
                              <a:gd name="T51" fmla="*/ 1035 h 2306"/>
                              <a:gd name="T52" fmla="*/ 0 w 1932"/>
                              <a:gd name="T53" fmla="*/ 1100 h 2306"/>
                              <a:gd name="T54" fmla="*/ 0 w 1932"/>
                              <a:gd name="T55" fmla="*/ 1168 h 2306"/>
                              <a:gd name="T56" fmla="*/ 21 w 1932"/>
                              <a:gd name="T57" fmla="*/ 1233 h 2306"/>
                              <a:gd name="T58" fmla="*/ 62 w 1932"/>
                              <a:gd name="T59" fmla="*/ 1290 h 2306"/>
                              <a:gd name="T60" fmla="*/ 257 w 1932"/>
                              <a:gd name="T61" fmla="*/ 1485 h 2306"/>
                              <a:gd name="T62" fmla="*/ 314 w 1932"/>
                              <a:gd name="T63" fmla="*/ 1526 h 2306"/>
                              <a:gd name="T64" fmla="*/ 380 w 1932"/>
                              <a:gd name="T65" fmla="*/ 1547 h 2306"/>
                              <a:gd name="T66" fmla="*/ 447 w 1932"/>
                              <a:gd name="T67" fmla="*/ 1547 h 2306"/>
                              <a:gd name="T68" fmla="*/ 512 w 1932"/>
                              <a:gd name="T69" fmla="*/ 1526 h 2306"/>
                              <a:gd name="T70" fmla="*/ 570 w 1932"/>
                              <a:gd name="T71" fmla="*/ 1485 h 2306"/>
                              <a:gd name="T72" fmla="*/ 1932 w 1932"/>
                              <a:gd name="T73" fmla="*/ 123 h 2306"/>
                              <a:gd name="T74" fmla="*/ 1932 w 1932"/>
                              <a:gd name="T75" fmla="*/ 0 h 230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932" h="2306">
                                <a:moveTo>
                                  <a:pt x="523" y="0"/>
                                </a:moveTo>
                                <a:lnTo>
                                  <a:pt x="306" y="0"/>
                                </a:lnTo>
                                <a:lnTo>
                                  <a:pt x="316" y="7"/>
                                </a:lnTo>
                                <a:lnTo>
                                  <a:pt x="381" y="28"/>
                                </a:lnTo>
                                <a:lnTo>
                                  <a:pt x="448" y="28"/>
                                </a:lnTo>
                                <a:lnTo>
                                  <a:pt x="514" y="7"/>
                                </a:lnTo>
                                <a:lnTo>
                                  <a:pt x="523" y="0"/>
                                </a:lnTo>
                                <a:moveTo>
                                  <a:pt x="1931" y="626"/>
                                </a:moveTo>
                                <a:lnTo>
                                  <a:pt x="821" y="1737"/>
                                </a:lnTo>
                                <a:lnTo>
                                  <a:pt x="780" y="1794"/>
                                </a:lnTo>
                                <a:lnTo>
                                  <a:pt x="759" y="1859"/>
                                </a:lnTo>
                                <a:lnTo>
                                  <a:pt x="759" y="1927"/>
                                </a:lnTo>
                                <a:lnTo>
                                  <a:pt x="780" y="1992"/>
                                </a:lnTo>
                                <a:lnTo>
                                  <a:pt x="821" y="2049"/>
                                </a:lnTo>
                                <a:lnTo>
                                  <a:pt x="1016" y="2244"/>
                                </a:lnTo>
                                <a:lnTo>
                                  <a:pt x="1074" y="2285"/>
                                </a:lnTo>
                                <a:lnTo>
                                  <a:pt x="1139" y="2306"/>
                                </a:lnTo>
                                <a:lnTo>
                                  <a:pt x="1206" y="2306"/>
                                </a:lnTo>
                                <a:lnTo>
                                  <a:pt x="1271" y="2285"/>
                                </a:lnTo>
                                <a:lnTo>
                                  <a:pt x="1329" y="2244"/>
                                </a:lnTo>
                                <a:lnTo>
                                  <a:pt x="1931" y="1641"/>
                                </a:lnTo>
                                <a:lnTo>
                                  <a:pt x="1931" y="626"/>
                                </a:lnTo>
                                <a:moveTo>
                                  <a:pt x="1932" y="0"/>
                                </a:moveTo>
                                <a:lnTo>
                                  <a:pt x="1040" y="0"/>
                                </a:lnTo>
                                <a:lnTo>
                                  <a:pt x="62" y="978"/>
                                </a:lnTo>
                                <a:lnTo>
                                  <a:pt x="21" y="1035"/>
                                </a:lnTo>
                                <a:lnTo>
                                  <a:pt x="0" y="1100"/>
                                </a:lnTo>
                                <a:lnTo>
                                  <a:pt x="0" y="1168"/>
                                </a:lnTo>
                                <a:lnTo>
                                  <a:pt x="21" y="1233"/>
                                </a:lnTo>
                                <a:lnTo>
                                  <a:pt x="62" y="1290"/>
                                </a:lnTo>
                                <a:lnTo>
                                  <a:pt x="257" y="1485"/>
                                </a:lnTo>
                                <a:lnTo>
                                  <a:pt x="314" y="1526"/>
                                </a:lnTo>
                                <a:lnTo>
                                  <a:pt x="380" y="1547"/>
                                </a:lnTo>
                                <a:lnTo>
                                  <a:pt x="447" y="1547"/>
                                </a:lnTo>
                                <a:lnTo>
                                  <a:pt x="512" y="1526"/>
                                </a:lnTo>
                                <a:lnTo>
                                  <a:pt x="570" y="1485"/>
                                </a:lnTo>
                                <a:lnTo>
                                  <a:pt x="1932" y="123"/>
                                </a:lnTo>
                                <a:lnTo>
                                  <a:pt x="1932" y="0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7703" y="1480"/>
                            <a:ext cx="3106" cy="3865"/>
                          </a:xfrm>
                          <a:custGeom>
                            <a:avLst/>
                            <a:gdLst>
                              <a:gd name="T0" fmla="*/ 2326 w 3106"/>
                              <a:gd name="T1" fmla="*/ 1795 h 3865"/>
                              <a:gd name="T2" fmla="*/ 2090 w 3106"/>
                              <a:gd name="T3" fmla="*/ 1543 h 3865"/>
                              <a:gd name="T4" fmla="*/ 1967 w 3106"/>
                              <a:gd name="T5" fmla="*/ 1481 h 3865"/>
                              <a:gd name="T6" fmla="*/ 1835 w 3106"/>
                              <a:gd name="T7" fmla="*/ 1501 h 3865"/>
                              <a:gd name="T8" fmla="*/ 62 w 3106"/>
                              <a:gd name="T9" fmla="*/ 3258 h 3865"/>
                              <a:gd name="T10" fmla="*/ 0 w 3106"/>
                              <a:gd name="T11" fmla="*/ 3380 h 3865"/>
                              <a:gd name="T12" fmla="*/ 21 w 3106"/>
                              <a:gd name="T13" fmla="*/ 3513 h 3865"/>
                              <a:gd name="T14" fmla="*/ 257 w 3106"/>
                              <a:gd name="T15" fmla="*/ 3765 h 3865"/>
                              <a:gd name="T16" fmla="*/ 379 w 3106"/>
                              <a:gd name="T17" fmla="*/ 3827 h 3865"/>
                              <a:gd name="T18" fmla="*/ 512 w 3106"/>
                              <a:gd name="T19" fmla="*/ 3806 h 3865"/>
                              <a:gd name="T20" fmla="*/ 2285 w 3106"/>
                              <a:gd name="T21" fmla="*/ 2050 h 3865"/>
                              <a:gd name="T22" fmla="*/ 2347 w 3106"/>
                              <a:gd name="T23" fmla="*/ 1928 h 3865"/>
                              <a:gd name="T24" fmla="*/ 3105 w 3106"/>
                              <a:gd name="T25" fmla="*/ 4138 h 3865"/>
                              <a:gd name="T26" fmla="*/ 3043 w 3106"/>
                              <a:gd name="T27" fmla="*/ 4016 h 3865"/>
                              <a:gd name="T28" fmla="*/ 2790 w 3106"/>
                              <a:gd name="T29" fmla="*/ 3779 h 3865"/>
                              <a:gd name="T30" fmla="*/ 2658 w 3106"/>
                              <a:gd name="T31" fmla="*/ 3759 h 3865"/>
                              <a:gd name="T32" fmla="*/ 2535 w 3106"/>
                              <a:gd name="T33" fmla="*/ 3821 h 3865"/>
                              <a:gd name="T34" fmla="*/ 1539 w 3106"/>
                              <a:gd name="T35" fmla="*/ 4833 h 3865"/>
                              <a:gd name="T36" fmla="*/ 1518 w 3106"/>
                              <a:gd name="T37" fmla="*/ 4966 h 3865"/>
                              <a:gd name="T38" fmla="*/ 1580 w 3106"/>
                              <a:gd name="T39" fmla="*/ 5088 h 3865"/>
                              <a:gd name="T40" fmla="*/ 1832 w 3106"/>
                              <a:gd name="T41" fmla="*/ 5324 h 3865"/>
                              <a:gd name="T42" fmla="*/ 1965 w 3106"/>
                              <a:gd name="T43" fmla="*/ 5345 h 3865"/>
                              <a:gd name="T44" fmla="*/ 2088 w 3106"/>
                              <a:gd name="T45" fmla="*/ 5283 h 3865"/>
                              <a:gd name="T46" fmla="*/ 3084 w 3106"/>
                              <a:gd name="T47" fmla="*/ 4271 h 3865"/>
                              <a:gd name="T48" fmla="*/ 3105 w 3106"/>
                              <a:gd name="T49" fmla="*/ 4138 h 3865"/>
                              <a:gd name="T50" fmla="*/ 3085 w 3106"/>
                              <a:gd name="T51" fmla="*/ 2554 h 3865"/>
                              <a:gd name="T52" fmla="*/ 2849 w 3106"/>
                              <a:gd name="T53" fmla="*/ 2302 h 3865"/>
                              <a:gd name="T54" fmla="*/ 2726 w 3106"/>
                              <a:gd name="T55" fmla="*/ 2240 h 3865"/>
                              <a:gd name="T56" fmla="*/ 2594 w 3106"/>
                              <a:gd name="T57" fmla="*/ 2260 h 3865"/>
                              <a:gd name="T58" fmla="*/ 821 w 3106"/>
                              <a:gd name="T59" fmla="*/ 4017 h 3865"/>
                              <a:gd name="T60" fmla="*/ 759 w 3106"/>
                              <a:gd name="T61" fmla="*/ 4139 h 3865"/>
                              <a:gd name="T62" fmla="*/ 780 w 3106"/>
                              <a:gd name="T63" fmla="*/ 4272 h 3865"/>
                              <a:gd name="T64" fmla="*/ 1016 w 3106"/>
                              <a:gd name="T65" fmla="*/ 4524 h 3865"/>
                              <a:gd name="T66" fmla="*/ 1139 w 3106"/>
                              <a:gd name="T67" fmla="*/ 4586 h 3865"/>
                              <a:gd name="T68" fmla="*/ 1271 w 3106"/>
                              <a:gd name="T69" fmla="*/ 4565 h 3865"/>
                              <a:gd name="T70" fmla="*/ 3044 w 3106"/>
                              <a:gd name="T71" fmla="*/ 2809 h 3865"/>
                              <a:gd name="T72" fmla="*/ 3106 w 3106"/>
                              <a:gd name="T73" fmla="*/ 2687 h 3865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06" h="3865">
                                <a:moveTo>
                                  <a:pt x="2347" y="379"/>
                                </a:moveTo>
                                <a:lnTo>
                                  <a:pt x="2326" y="314"/>
                                </a:lnTo>
                                <a:lnTo>
                                  <a:pt x="2285" y="257"/>
                                </a:lnTo>
                                <a:lnTo>
                                  <a:pt x="2090" y="62"/>
                                </a:lnTo>
                                <a:lnTo>
                                  <a:pt x="2033" y="20"/>
                                </a:lnTo>
                                <a:lnTo>
                                  <a:pt x="1967" y="0"/>
                                </a:lnTo>
                                <a:lnTo>
                                  <a:pt x="1900" y="0"/>
                                </a:lnTo>
                                <a:lnTo>
                                  <a:pt x="1835" y="20"/>
                                </a:lnTo>
                                <a:lnTo>
                                  <a:pt x="1777" y="62"/>
                                </a:lnTo>
                                <a:lnTo>
                                  <a:pt x="62" y="1777"/>
                                </a:lnTo>
                                <a:lnTo>
                                  <a:pt x="21" y="1834"/>
                                </a:lnTo>
                                <a:lnTo>
                                  <a:pt x="0" y="1899"/>
                                </a:lnTo>
                                <a:lnTo>
                                  <a:pt x="0" y="1967"/>
                                </a:lnTo>
                                <a:lnTo>
                                  <a:pt x="21" y="2032"/>
                                </a:lnTo>
                                <a:lnTo>
                                  <a:pt x="62" y="2089"/>
                                </a:lnTo>
                                <a:lnTo>
                                  <a:pt x="257" y="2284"/>
                                </a:lnTo>
                                <a:lnTo>
                                  <a:pt x="314" y="2325"/>
                                </a:lnTo>
                                <a:lnTo>
                                  <a:pt x="379" y="2346"/>
                                </a:lnTo>
                                <a:lnTo>
                                  <a:pt x="447" y="2346"/>
                                </a:lnTo>
                                <a:lnTo>
                                  <a:pt x="512" y="2325"/>
                                </a:lnTo>
                                <a:lnTo>
                                  <a:pt x="570" y="2284"/>
                                </a:lnTo>
                                <a:lnTo>
                                  <a:pt x="2285" y="569"/>
                                </a:lnTo>
                                <a:lnTo>
                                  <a:pt x="2326" y="512"/>
                                </a:lnTo>
                                <a:lnTo>
                                  <a:pt x="2347" y="447"/>
                                </a:lnTo>
                                <a:lnTo>
                                  <a:pt x="2347" y="379"/>
                                </a:lnTo>
                                <a:moveTo>
                                  <a:pt x="3105" y="2657"/>
                                </a:moveTo>
                                <a:lnTo>
                                  <a:pt x="3084" y="2592"/>
                                </a:lnTo>
                                <a:lnTo>
                                  <a:pt x="3043" y="2535"/>
                                </a:lnTo>
                                <a:lnTo>
                                  <a:pt x="2848" y="2340"/>
                                </a:lnTo>
                                <a:lnTo>
                                  <a:pt x="2790" y="2298"/>
                                </a:lnTo>
                                <a:lnTo>
                                  <a:pt x="2725" y="2278"/>
                                </a:lnTo>
                                <a:lnTo>
                                  <a:pt x="2658" y="2278"/>
                                </a:lnTo>
                                <a:lnTo>
                                  <a:pt x="2592" y="2298"/>
                                </a:lnTo>
                                <a:lnTo>
                                  <a:pt x="2535" y="2340"/>
                                </a:lnTo>
                                <a:lnTo>
                                  <a:pt x="1580" y="3295"/>
                                </a:lnTo>
                                <a:lnTo>
                                  <a:pt x="1539" y="3352"/>
                                </a:lnTo>
                                <a:lnTo>
                                  <a:pt x="1518" y="3417"/>
                                </a:lnTo>
                                <a:lnTo>
                                  <a:pt x="1518" y="3485"/>
                                </a:lnTo>
                                <a:lnTo>
                                  <a:pt x="1539" y="3550"/>
                                </a:lnTo>
                                <a:lnTo>
                                  <a:pt x="1580" y="3607"/>
                                </a:lnTo>
                                <a:lnTo>
                                  <a:pt x="1775" y="3802"/>
                                </a:lnTo>
                                <a:lnTo>
                                  <a:pt x="1832" y="3843"/>
                                </a:lnTo>
                                <a:lnTo>
                                  <a:pt x="1898" y="3864"/>
                                </a:lnTo>
                                <a:lnTo>
                                  <a:pt x="1965" y="3864"/>
                                </a:lnTo>
                                <a:lnTo>
                                  <a:pt x="2030" y="3843"/>
                                </a:lnTo>
                                <a:lnTo>
                                  <a:pt x="2088" y="3802"/>
                                </a:lnTo>
                                <a:lnTo>
                                  <a:pt x="3043" y="2847"/>
                                </a:lnTo>
                                <a:lnTo>
                                  <a:pt x="3084" y="2790"/>
                                </a:lnTo>
                                <a:lnTo>
                                  <a:pt x="3105" y="2725"/>
                                </a:lnTo>
                                <a:lnTo>
                                  <a:pt x="3105" y="2657"/>
                                </a:lnTo>
                                <a:moveTo>
                                  <a:pt x="3106" y="1138"/>
                                </a:moveTo>
                                <a:lnTo>
                                  <a:pt x="3085" y="1073"/>
                                </a:lnTo>
                                <a:lnTo>
                                  <a:pt x="3044" y="1016"/>
                                </a:lnTo>
                                <a:lnTo>
                                  <a:pt x="2849" y="821"/>
                                </a:lnTo>
                                <a:lnTo>
                                  <a:pt x="2792" y="779"/>
                                </a:lnTo>
                                <a:lnTo>
                                  <a:pt x="2726" y="759"/>
                                </a:lnTo>
                                <a:lnTo>
                                  <a:pt x="2659" y="759"/>
                                </a:lnTo>
                                <a:lnTo>
                                  <a:pt x="2594" y="779"/>
                                </a:lnTo>
                                <a:lnTo>
                                  <a:pt x="2536" y="821"/>
                                </a:lnTo>
                                <a:lnTo>
                                  <a:pt x="821" y="2536"/>
                                </a:lnTo>
                                <a:lnTo>
                                  <a:pt x="780" y="2593"/>
                                </a:lnTo>
                                <a:lnTo>
                                  <a:pt x="759" y="2658"/>
                                </a:lnTo>
                                <a:lnTo>
                                  <a:pt x="759" y="2726"/>
                                </a:lnTo>
                                <a:lnTo>
                                  <a:pt x="780" y="2791"/>
                                </a:lnTo>
                                <a:lnTo>
                                  <a:pt x="821" y="2848"/>
                                </a:lnTo>
                                <a:lnTo>
                                  <a:pt x="1016" y="3043"/>
                                </a:lnTo>
                                <a:lnTo>
                                  <a:pt x="1073" y="3084"/>
                                </a:lnTo>
                                <a:lnTo>
                                  <a:pt x="1139" y="3105"/>
                                </a:lnTo>
                                <a:lnTo>
                                  <a:pt x="1206" y="3105"/>
                                </a:lnTo>
                                <a:lnTo>
                                  <a:pt x="1271" y="3084"/>
                                </a:lnTo>
                                <a:lnTo>
                                  <a:pt x="1329" y="3043"/>
                                </a:lnTo>
                                <a:lnTo>
                                  <a:pt x="3044" y="1328"/>
                                </a:lnTo>
                                <a:lnTo>
                                  <a:pt x="3085" y="1271"/>
                                </a:lnTo>
                                <a:lnTo>
                                  <a:pt x="3106" y="1206"/>
                                </a:lnTo>
                                <a:lnTo>
                                  <a:pt x="3106" y="1138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10740" y="2238"/>
                            <a:ext cx="1166" cy="3865"/>
                          </a:xfrm>
                          <a:custGeom>
                            <a:avLst/>
                            <a:gdLst>
                              <a:gd name="T0" fmla="*/ 1165 w 1166"/>
                              <a:gd name="T1" fmla="*/ 5189 h 3865"/>
                              <a:gd name="T2" fmla="*/ 821 w 1166"/>
                              <a:gd name="T3" fmla="*/ 5534 h 3865"/>
                              <a:gd name="T4" fmla="*/ 780 w 1166"/>
                              <a:gd name="T5" fmla="*/ 5591 h 3865"/>
                              <a:gd name="T6" fmla="*/ 759 w 1166"/>
                              <a:gd name="T7" fmla="*/ 5656 h 3865"/>
                              <a:gd name="T8" fmla="*/ 759 w 1166"/>
                              <a:gd name="T9" fmla="*/ 5724 h 3865"/>
                              <a:gd name="T10" fmla="*/ 780 w 1166"/>
                              <a:gd name="T11" fmla="*/ 5789 h 3865"/>
                              <a:gd name="T12" fmla="*/ 821 w 1166"/>
                              <a:gd name="T13" fmla="*/ 5846 h 3865"/>
                              <a:gd name="T14" fmla="*/ 1016 w 1166"/>
                              <a:gd name="T15" fmla="*/ 6041 h 3865"/>
                              <a:gd name="T16" fmla="*/ 1074 w 1166"/>
                              <a:gd name="T17" fmla="*/ 6082 h 3865"/>
                              <a:gd name="T18" fmla="*/ 1139 w 1166"/>
                              <a:gd name="T19" fmla="*/ 6103 h 3865"/>
                              <a:gd name="T20" fmla="*/ 1165 w 1166"/>
                              <a:gd name="T21" fmla="*/ 6103 h 3865"/>
                              <a:gd name="T22" fmla="*/ 1165 w 1166"/>
                              <a:gd name="T23" fmla="*/ 5189 h 3865"/>
                              <a:gd name="T24" fmla="*/ 1165 w 1166"/>
                              <a:gd name="T25" fmla="*/ 3671 h 3865"/>
                              <a:gd name="T26" fmla="*/ 62 w 1166"/>
                              <a:gd name="T27" fmla="*/ 4775 h 3865"/>
                              <a:gd name="T28" fmla="*/ 21 w 1166"/>
                              <a:gd name="T29" fmla="*/ 4832 h 3865"/>
                              <a:gd name="T30" fmla="*/ 0 w 1166"/>
                              <a:gd name="T31" fmla="*/ 4897 h 3865"/>
                              <a:gd name="T32" fmla="*/ 0 w 1166"/>
                              <a:gd name="T33" fmla="*/ 4965 h 3865"/>
                              <a:gd name="T34" fmla="*/ 21 w 1166"/>
                              <a:gd name="T35" fmla="*/ 5030 h 3865"/>
                              <a:gd name="T36" fmla="*/ 62 w 1166"/>
                              <a:gd name="T37" fmla="*/ 5087 h 3865"/>
                              <a:gd name="T38" fmla="*/ 257 w 1166"/>
                              <a:gd name="T39" fmla="*/ 5282 h 3865"/>
                              <a:gd name="T40" fmla="*/ 315 w 1166"/>
                              <a:gd name="T41" fmla="*/ 5323 h 3865"/>
                              <a:gd name="T42" fmla="*/ 380 w 1166"/>
                              <a:gd name="T43" fmla="*/ 5344 h 3865"/>
                              <a:gd name="T44" fmla="*/ 447 w 1166"/>
                              <a:gd name="T45" fmla="*/ 5344 h 3865"/>
                              <a:gd name="T46" fmla="*/ 512 w 1166"/>
                              <a:gd name="T47" fmla="*/ 5323 h 3865"/>
                              <a:gd name="T48" fmla="*/ 570 w 1166"/>
                              <a:gd name="T49" fmla="*/ 5282 h 3865"/>
                              <a:gd name="T50" fmla="*/ 1165 w 1166"/>
                              <a:gd name="T51" fmla="*/ 4686 h 3865"/>
                              <a:gd name="T52" fmla="*/ 1165 w 1166"/>
                              <a:gd name="T53" fmla="*/ 3671 h 3865"/>
                              <a:gd name="T54" fmla="*/ 1165 w 1166"/>
                              <a:gd name="T55" fmla="*/ 2239 h 3865"/>
                              <a:gd name="T56" fmla="*/ 1141 w 1166"/>
                              <a:gd name="T57" fmla="*/ 2239 h 3865"/>
                              <a:gd name="T58" fmla="*/ 1076 w 1166"/>
                              <a:gd name="T59" fmla="*/ 2259 h 3865"/>
                              <a:gd name="T60" fmla="*/ 1018 w 1166"/>
                              <a:gd name="T61" fmla="*/ 2300 h 3865"/>
                              <a:gd name="T62" fmla="*/ 63 w 1166"/>
                              <a:gd name="T63" fmla="*/ 3256 h 3865"/>
                              <a:gd name="T64" fmla="*/ 22 w 1166"/>
                              <a:gd name="T65" fmla="*/ 3313 h 3865"/>
                              <a:gd name="T66" fmla="*/ 1 w 1166"/>
                              <a:gd name="T67" fmla="*/ 3378 h 3865"/>
                              <a:gd name="T68" fmla="*/ 1 w 1166"/>
                              <a:gd name="T69" fmla="*/ 3446 h 3865"/>
                              <a:gd name="T70" fmla="*/ 22 w 1166"/>
                              <a:gd name="T71" fmla="*/ 3511 h 3865"/>
                              <a:gd name="T72" fmla="*/ 63 w 1166"/>
                              <a:gd name="T73" fmla="*/ 3568 h 3865"/>
                              <a:gd name="T74" fmla="*/ 258 w 1166"/>
                              <a:gd name="T75" fmla="*/ 3763 h 3865"/>
                              <a:gd name="T76" fmla="*/ 316 w 1166"/>
                              <a:gd name="T77" fmla="*/ 3804 h 3865"/>
                              <a:gd name="T78" fmla="*/ 381 w 1166"/>
                              <a:gd name="T79" fmla="*/ 3825 h 3865"/>
                              <a:gd name="T80" fmla="*/ 448 w 1166"/>
                              <a:gd name="T81" fmla="*/ 3825 h 3865"/>
                              <a:gd name="T82" fmla="*/ 514 w 1166"/>
                              <a:gd name="T83" fmla="*/ 3804 h 3865"/>
                              <a:gd name="T84" fmla="*/ 571 w 1166"/>
                              <a:gd name="T85" fmla="*/ 3763 h 3865"/>
                              <a:gd name="T86" fmla="*/ 1165 w 1166"/>
                              <a:gd name="T87" fmla="*/ 3168 h 3865"/>
                              <a:gd name="T88" fmla="*/ 1165 w 1166"/>
                              <a:gd name="T89" fmla="*/ 2239 h 386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66" h="3865">
                                <a:moveTo>
                                  <a:pt x="1165" y="2950"/>
                                </a:moveTo>
                                <a:lnTo>
                                  <a:pt x="821" y="3295"/>
                                </a:lnTo>
                                <a:lnTo>
                                  <a:pt x="780" y="3352"/>
                                </a:lnTo>
                                <a:lnTo>
                                  <a:pt x="759" y="3417"/>
                                </a:lnTo>
                                <a:lnTo>
                                  <a:pt x="759" y="3485"/>
                                </a:lnTo>
                                <a:lnTo>
                                  <a:pt x="780" y="3550"/>
                                </a:lnTo>
                                <a:lnTo>
                                  <a:pt x="821" y="3607"/>
                                </a:lnTo>
                                <a:lnTo>
                                  <a:pt x="1016" y="3802"/>
                                </a:lnTo>
                                <a:lnTo>
                                  <a:pt x="1074" y="3843"/>
                                </a:lnTo>
                                <a:lnTo>
                                  <a:pt x="1139" y="3864"/>
                                </a:lnTo>
                                <a:lnTo>
                                  <a:pt x="1165" y="3864"/>
                                </a:lnTo>
                                <a:lnTo>
                                  <a:pt x="1165" y="2950"/>
                                </a:lnTo>
                                <a:moveTo>
                                  <a:pt x="1165" y="1432"/>
                                </a:moveTo>
                                <a:lnTo>
                                  <a:pt x="62" y="2536"/>
                                </a:lnTo>
                                <a:lnTo>
                                  <a:pt x="21" y="2593"/>
                                </a:lnTo>
                                <a:lnTo>
                                  <a:pt x="0" y="2658"/>
                                </a:lnTo>
                                <a:lnTo>
                                  <a:pt x="0" y="2726"/>
                                </a:lnTo>
                                <a:lnTo>
                                  <a:pt x="21" y="2791"/>
                                </a:lnTo>
                                <a:lnTo>
                                  <a:pt x="62" y="2848"/>
                                </a:lnTo>
                                <a:lnTo>
                                  <a:pt x="257" y="3043"/>
                                </a:lnTo>
                                <a:lnTo>
                                  <a:pt x="315" y="3084"/>
                                </a:lnTo>
                                <a:lnTo>
                                  <a:pt x="380" y="3105"/>
                                </a:lnTo>
                                <a:lnTo>
                                  <a:pt x="447" y="3105"/>
                                </a:lnTo>
                                <a:lnTo>
                                  <a:pt x="512" y="3084"/>
                                </a:lnTo>
                                <a:lnTo>
                                  <a:pt x="570" y="3043"/>
                                </a:lnTo>
                                <a:lnTo>
                                  <a:pt x="1165" y="2447"/>
                                </a:lnTo>
                                <a:lnTo>
                                  <a:pt x="1165" y="1432"/>
                                </a:lnTo>
                                <a:moveTo>
                                  <a:pt x="1165" y="0"/>
                                </a:moveTo>
                                <a:lnTo>
                                  <a:pt x="1141" y="0"/>
                                </a:lnTo>
                                <a:lnTo>
                                  <a:pt x="1076" y="20"/>
                                </a:lnTo>
                                <a:lnTo>
                                  <a:pt x="1018" y="61"/>
                                </a:lnTo>
                                <a:lnTo>
                                  <a:pt x="63" y="1017"/>
                                </a:lnTo>
                                <a:lnTo>
                                  <a:pt x="22" y="1074"/>
                                </a:lnTo>
                                <a:lnTo>
                                  <a:pt x="1" y="1139"/>
                                </a:lnTo>
                                <a:lnTo>
                                  <a:pt x="1" y="1207"/>
                                </a:lnTo>
                                <a:lnTo>
                                  <a:pt x="22" y="1272"/>
                                </a:lnTo>
                                <a:lnTo>
                                  <a:pt x="63" y="1329"/>
                                </a:lnTo>
                                <a:lnTo>
                                  <a:pt x="258" y="1524"/>
                                </a:lnTo>
                                <a:lnTo>
                                  <a:pt x="316" y="1565"/>
                                </a:lnTo>
                                <a:lnTo>
                                  <a:pt x="381" y="1586"/>
                                </a:lnTo>
                                <a:lnTo>
                                  <a:pt x="448" y="1586"/>
                                </a:lnTo>
                                <a:lnTo>
                                  <a:pt x="514" y="1565"/>
                                </a:lnTo>
                                <a:lnTo>
                                  <a:pt x="571" y="1524"/>
                                </a:lnTo>
                                <a:lnTo>
                                  <a:pt x="1165" y="929"/>
                                </a:ln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0D44C" id="Group 52" o:spid="_x0000_s1026" style="position:absolute;margin-left:404.4pt;margin-top:-.35pt;width:210.5pt;height:305.15pt;z-index:251664384;mso-position-horizontal-relative:page;mso-position-vertical-relative:page" coordorigin="7696" coordsize="4210,6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">
                <v:shape id="AutoShape 5" o:spid="_x0000_s1027" style="position:absolute;left:7696;width:2346;height:1548;visibility:visible;mso-wrap-style:square;v-text-anchor:top" coordsize="2346,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" path="m1297,l282,,62,220,21,277,,342r,68l21,475r41,57l257,727r57,41l379,789r68,l512,768r58,-41l1297,m2346,341r-21,-65l2284,219,2089,23,2056,,1809,r-33,23l821,979r-41,57l759,1101r,68l780,1234r41,57l1016,1486r57,41l1138,1548r68,l1271,1527r58,-41l2284,531r41,-57l2346,409r,-68e" fillcolor="#d2dce1" stroked="f">
                  <v:fill opacity="26214f"/>
                  <v:path arrowok="t" o:connecttype="custom" o:connectlocs="1297,0;282,0;62,220;21,277;0,342;0,410;21,475;62,532;257,727;314,768;379,789;447,789;512,768;570,727;1297,0;2346,341;2325,276;2284,219;2089,23;2056,0;1809,0;1776,23;821,979;780,1036;759,1101;759,1169;780,1234;821,1291;1016,1486;1073,1527;1138,1548;1206,1548;1271,1527;1329,1486;2284,531;2325,474;2346,409;2346,341" o:connectangles="0,0,0,0,0,0,0,0,0,0,0,0,0,0,0,0,0,0,0,0,0,0,0,0,0,0,0,0,0,0,0,0,0,0,0,0,0,0"/>
                </v:shape>
                <v:shape id="AutoShape 6" o:spid="_x0000_s1028" style="position:absolute;left:9974;width:1932;height:2306;visibility:visible;mso-wrap-style:square;v-text-anchor:top" coordsize="1932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" path="m523,l306,r10,7l381,28r67,l514,7,523,m1931,626l821,1737r-41,57l759,1859r,68l780,1992r41,57l1016,2244r58,41l1139,2306r67,l1271,2285r58,-41l1931,1641r,-1015m1932,l1040,,62,978r-41,57l,1100r,68l21,1233r41,57l257,1485r57,41l380,1547r67,l512,1526r58,-41l1932,123,1932,e" fillcolor="#d2dce1" stroked="f">
                  <v:fill opacity="32896f"/>
                  <v:path arrowok="t" o:connecttype="custom" o:connectlocs="523,0;306,0;316,7;381,28;448,28;514,7;523,0;1931,626;821,1737;780,1794;759,1859;759,1927;780,1992;821,2049;1016,2244;1074,2285;1139,2306;1206,2306;1271,2285;1329,2244;1931,1641;1931,626;1932,0;1040,0;62,978;21,1035;0,1100;0,1168;21,1233;62,1290;257,1485;314,1526;380,1547;447,1547;512,1526;570,1485;1932,123;1932,0" o:connectangles="0,0,0,0,0,0,0,0,0,0,0,0,0,0,0,0,0,0,0,0,0,0,0,0,0,0,0,0,0,0,0,0,0,0,0,0,0,0"/>
                </v:shape>
                <v:shape id="AutoShape 7" o:spid="_x0000_s1029" style="position:absolute;left:7703;top:1480;width:3106;height:3865;visibility:visible;mso-wrap-style:square;v-text-anchor:top" coordsize="3106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" path="m2347,379r-21,-65l2285,257,2090,62,2033,20,1967,r-67,l1835,20r-58,42l62,1777r-41,57l,1899r,68l21,2032r41,57l257,2284r57,41l379,2346r68,l512,2325r58,-41l2285,569r41,-57l2347,447r,-68m3105,2657r-21,-65l3043,2535,2848,2340r-58,-42l2725,2278r-67,l2592,2298r-57,42l1580,3295r-41,57l1518,3417r,68l1539,3550r41,57l1775,3802r57,41l1898,3864r67,l2030,3843r58,-41l3043,2847r41,-57l3105,2725r,-68m3106,1138r-21,-65l3044,1016,2849,821r-57,-42l2726,759r-67,l2594,779r-58,42l821,2536r-41,57l759,2658r,68l780,2791r41,57l1016,3043r57,41l1139,3105r67,l1271,3084r58,-41l3044,1328r41,-57l3106,1206r,-68e" fillcolor="#d2dce1" stroked="f">
                  <v:fill opacity="13107f"/>
                  <v:path arrowok="t" o:connecttype="custom" o:connectlocs="2326,1795;2090,1543;1967,1481;1835,1501;62,3258;0,3380;21,3513;257,3765;379,3827;512,3806;2285,2050;2347,1928;3105,4138;3043,4016;2790,3779;2658,3759;2535,3821;1539,4833;1518,4966;1580,5088;1832,5324;1965,5345;2088,5283;3084,4271;3105,4138;3085,2554;2849,2302;2726,2240;2594,2260;821,4017;759,4139;780,4272;1016,4524;1139,4586;1271,4565;3044,2809;3106,2687" o:connectangles="0,0,0,0,0,0,0,0,0,0,0,0,0,0,0,0,0,0,0,0,0,0,0,0,0,0,0,0,0,0,0,0,0,0,0,0,0"/>
                </v:shape>
                <v:shape id="AutoShape 8" o:spid="_x0000_s1030" style="position:absolute;left:10740;top:2238;width:1166;height:3865;visibility:visible;mso-wrap-style:square;v-text-anchor:top" coordsize="1166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" path="m1165,2950l821,3295r-41,57l759,3417r,68l780,3550r41,57l1016,3802r58,41l1139,3864r26,l1165,2950t,-1518l62,2536r-41,57l,2658r,68l21,2791r41,57l257,3043r58,41l380,3105r67,l512,3084r58,-41l1165,2447r,-1015m1165,r-24,l1076,20r-58,41l63,1017r-41,57l1,1139r,68l22,1272r41,57l258,1524r58,41l381,1586r67,l514,1565r57,-41l1165,929,1165,e" fillcolor="#d2dce1" stroked="f">
                  <v:fill opacity="19532f"/>
                  <v:path arrowok="t" o:connecttype="custom" o:connectlocs="1165,5189;821,5534;780,5591;759,5656;759,5724;780,5789;821,5846;1016,6041;1074,6082;1139,6103;1165,6103;1165,5189;1165,3671;62,4775;21,4832;0,4897;0,4965;21,5030;62,5087;257,5282;315,5323;380,5344;447,5344;512,5323;570,5282;1165,4686;1165,3671;1165,2239;1141,2239;1076,2259;1018,2300;63,3256;22,3313;1,3378;1,3446;22,3511;63,3568;258,3763;316,3804;381,3825;448,3825;514,3804;571,3763;1165,3168;1165,2239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B9B7A1C" w14:textId="2DCC3876" w:rsidR="00FE1401" w:rsidRPr="00767A02" w:rsidRDefault="00E95D25" w:rsidP="00FE1401">
      <w:pPr>
        <w:ind w:left="-142"/>
        <w:rPr>
          <w:color w:val="849AA9" w:themeColor="accent5"/>
          <w:sz w:val="32"/>
        </w:rPr>
      </w:pPr>
      <w:r>
        <w:rPr>
          <w:color w:val="849AA9" w:themeColor="accent5"/>
          <w:sz w:val="32"/>
        </w:rPr>
        <w:t>G</w:t>
      </w:r>
      <w:r w:rsidR="00885A63">
        <w:rPr>
          <w:color w:val="849AA9" w:themeColor="accent5"/>
          <w:sz w:val="32"/>
        </w:rPr>
        <w:t xml:space="preserve">uidance for </w:t>
      </w:r>
      <w:r>
        <w:rPr>
          <w:color w:val="849AA9" w:themeColor="accent5"/>
          <w:sz w:val="32"/>
        </w:rPr>
        <w:t>use the Etl</w:t>
      </w:r>
    </w:p>
    <w:p w14:paraId="59CE1987" w14:textId="77777777" w:rsidR="007C540E" w:rsidRDefault="007C540E" w:rsidP="00327177">
      <w:pPr>
        <w:ind w:left="-142"/>
        <w:rPr>
          <w:color w:val="849AA9"/>
          <w:sz w:val="32"/>
        </w:rPr>
      </w:pPr>
      <w:r w:rsidRPr="007C540E">
        <w:rPr>
          <w:color w:val="849AA9"/>
          <w:sz w:val="32"/>
        </w:rPr>
        <w:t>Bradford Teaching Hospital Foundation Trust</w:t>
      </w:r>
    </w:p>
    <w:p w14:paraId="24A71257" w14:textId="66BC1DBF" w:rsidR="00885A63" w:rsidRPr="00767A02" w:rsidRDefault="00885A63" w:rsidP="00327177">
      <w:pPr>
        <w:ind w:left="-142"/>
        <w:rPr>
          <w:color w:val="849AA9" w:themeColor="accent5"/>
          <w:sz w:val="32"/>
        </w:rPr>
      </w:pPr>
      <w:r>
        <w:rPr>
          <w:color w:val="849AA9"/>
          <w:sz w:val="32"/>
        </w:rPr>
        <w:t>EHDEN OMOP Project</w:t>
      </w:r>
    </w:p>
    <w:p w14:paraId="58F113CC" w14:textId="77777777" w:rsidR="000F2584" w:rsidRPr="00FE1401" w:rsidRDefault="000F2584" w:rsidP="00FE1401">
      <w:pPr>
        <w:ind w:left="-142"/>
        <w:rPr>
          <w:b/>
          <w:bCs/>
          <w:color w:val="849AA9"/>
          <w:sz w:val="48"/>
          <w:szCs w:val="48"/>
        </w:rPr>
      </w:pPr>
    </w:p>
    <w:p w14:paraId="33915FC3" w14:textId="77777777" w:rsidR="00FE1401" w:rsidRPr="005C6DCD" w:rsidRDefault="004433EC" w:rsidP="00FE1401">
      <w:pPr>
        <w:spacing w:line="29" w:lineRule="exact"/>
        <w:ind w:left="6658"/>
        <w:rPr>
          <w:rFonts w:ascii="Times New Roman"/>
          <w:bCs/>
          <w:szCs w:val="48"/>
        </w:rPr>
        <w:sectPr w:rsidR="00FE1401" w:rsidRPr="005C6DCD" w:rsidSect="00D13405">
          <w:footerReference w:type="default" r:id="rId11"/>
          <w:footerReference w:type="first" r:id="rId12"/>
          <w:pgSz w:w="11906" w:h="16838" w:code="9"/>
          <w:pgMar w:top="4820" w:right="1416" w:bottom="1440" w:left="1418" w:header="709" w:footer="534" w:gutter="0"/>
          <w:pgNumType w:start="0"/>
          <w:cols w:space="708"/>
          <w:docGrid w:linePitch="360"/>
        </w:sectPr>
      </w:pPr>
      <w:r>
        <w:rPr>
          <w:rFonts w:ascii="Times New Roman"/>
          <w:b/>
          <w:bCs/>
          <w:noProof/>
          <w:szCs w:val="48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09D3C2" wp14:editId="270D7EB6">
                <wp:simplePos x="0" y="0"/>
                <wp:positionH relativeFrom="page">
                  <wp:posOffset>-60325</wp:posOffset>
                </wp:positionH>
                <wp:positionV relativeFrom="page">
                  <wp:posOffset>6744335</wp:posOffset>
                </wp:positionV>
                <wp:extent cx="2723515" cy="3947795"/>
                <wp:effectExtent l="6350" t="635" r="3810" b="4445"/>
                <wp:wrapNone/>
                <wp:docPr id="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3515" cy="3947795"/>
                          <a:chOff x="0" y="10621"/>
                          <a:chExt cx="4289" cy="6217"/>
                        </a:xfrm>
                      </wpg:grpSpPr>
                      <wps:wsp>
                        <wps:cNvPr id="3" name="AutoShape 11"/>
                        <wps:cNvSpPr>
                          <a:spLocks/>
                        </wps:cNvSpPr>
                        <wps:spPr bwMode="auto">
                          <a:xfrm>
                            <a:off x="1900" y="15259"/>
                            <a:ext cx="2389" cy="1579"/>
                          </a:xfrm>
                          <a:custGeom>
                            <a:avLst/>
                            <a:gdLst>
                              <a:gd name="T0" fmla="*/ 1615 w 2389"/>
                              <a:gd name="T1" fmla="*/ 15646 h 1579"/>
                              <a:gd name="T2" fmla="*/ 1594 w 2389"/>
                              <a:gd name="T3" fmla="*/ 15579 h 1579"/>
                              <a:gd name="T4" fmla="*/ 1552 w 2389"/>
                              <a:gd name="T5" fmla="*/ 15521 h 1579"/>
                              <a:gd name="T6" fmla="*/ 1354 w 2389"/>
                              <a:gd name="T7" fmla="*/ 15323 h 1579"/>
                              <a:gd name="T8" fmla="*/ 1295 w 2389"/>
                              <a:gd name="T9" fmla="*/ 15281 h 1579"/>
                              <a:gd name="T10" fmla="*/ 1229 w 2389"/>
                              <a:gd name="T11" fmla="*/ 15260 h 1579"/>
                              <a:gd name="T12" fmla="*/ 1160 w 2389"/>
                              <a:gd name="T13" fmla="*/ 15260 h 1579"/>
                              <a:gd name="T14" fmla="*/ 1094 w 2389"/>
                              <a:gd name="T15" fmla="*/ 15281 h 1579"/>
                              <a:gd name="T16" fmla="*/ 1036 w 2389"/>
                              <a:gd name="T17" fmla="*/ 15323 h 1579"/>
                              <a:gd name="T18" fmla="*/ 63 w 2389"/>
                              <a:gd name="T19" fmla="*/ 16295 h 1579"/>
                              <a:gd name="T20" fmla="*/ 21 w 2389"/>
                              <a:gd name="T21" fmla="*/ 16353 h 1579"/>
                              <a:gd name="T22" fmla="*/ 0 w 2389"/>
                              <a:gd name="T23" fmla="*/ 16420 h 1579"/>
                              <a:gd name="T24" fmla="*/ 0 w 2389"/>
                              <a:gd name="T25" fmla="*/ 16489 h 1579"/>
                              <a:gd name="T26" fmla="*/ 21 w 2389"/>
                              <a:gd name="T27" fmla="*/ 16555 h 1579"/>
                              <a:gd name="T28" fmla="*/ 63 w 2389"/>
                              <a:gd name="T29" fmla="*/ 16613 h 1579"/>
                              <a:gd name="T30" fmla="*/ 262 w 2389"/>
                              <a:gd name="T31" fmla="*/ 16812 h 1579"/>
                              <a:gd name="T32" fmla="*/ 298 w 2389"/>
                              <a:gd name="T33" fmla="*/ 16838 h 1579"/>
                              <a:gd name="T34" fmla="*/ 544 w 2389"/>
                              <a:gd name="T35" fmla="*/ 16838 h 1579"/>
                              <a:gd name="T36" fmla="*/ 580 w 2389"/>
                              <a:gd name="T37" fmla="*/ 16812 h 1579"/>
                              <a:gd name="T38" fmla="*/ 1552 w 2389"/>
                              <a:gd name="T39" fmla="*/ 15839 h 1579"/>
                              <a:gd name="T40" fmla="*/ 1594 w 2389"/>
                              <a:gd name="T41" fmla="*/ 15781 h 1579"/>
                              <a:gd name="T42" fmla="*/ 1615 w 2389"/>
                              <a:gd name="T43" fmla="*/ 15715 h 1579"/>
                              <a:gd name="T44" fmla="*/ 1615 w 2389"/>
                              <a:gd name="T45" fmla="*/ 15646 h 1579"/>
                              <a:gd name="T46" fmla="*/ 2388 w 2389"/>
                              <a:gd name="T47" fmla="*/ 16419 h 1579"/>
                              <a:gd name="T48" fmla="*/ 2367 w 2389"/>
                              <a:gd name="T49" fmla="*/ 16352 h 1579"/>
                              <a:gd name="T50" fmla="*/ 2325 w 2389"/>
                              <a:gd name="T51" fmla="*/ 16294 h 1579"/>
                              <a:gd name="T52" fmla="*/ 2127 w 2389"/>
                              <a:gd name="T53" fmla="*/ 16095 h 1579"/>
                              <a:gd name="T54" fmla="*/ 2068 w 2389"/>
                              <a:gd name="T55" fmla="*/ 16053 h 1579"/>
                              <a:gd name="T56" fmla="*/ 2002 w 2389"/>
                              <a:gd name="T57" fmla="*/ 16033 h 1579"/>
                              <a:gd name="T58" fmla="*/ 1933 w 2389"/>
                              <a:gd name="T59" fmla="*/ 16033 h 1579"/>
                              <a:gd name="T60" fmla="*/ 1867 w 2389"/>
                              <a:gd name="T61" fmla="*/ 16053 h 1579"/>
                              <a:gd name="T62" fmla="*/ 1808 w 2389"/>
                              <a:gd name="T63" fmla="*/ 16095 h 1579"/>
                              <a:gd name="T64" fmla="*/ 1066 w 2389"/>
                              <a:gd name="T65" fmla="*/ 16838 h 1579"/>
                              <a:gd name="T66" fmla="*/ 2099 w 2389"/>
                              <a:gd name="T67" fmla="*/ 16838 h 1579"/>
                              <a:gd name="T68" fmla="*/ 2325 w 2389"/>
                              <a:gd name="T69" fmla="*/ 16612 h 1579"/>
                              <a:gd name="T70" fmla="*/ 2367 w 2389"/>
                              <a:gd name="T71" fmla="*/ 16554 h 1579"/>
                              <a:gd name="T72" fmla="*/ 2388 w 2389"/>
                              <a:gd name="T73" fmla="*/ 16488 h 1579"/>
                              <a:gd name="T74" fmla="*/ 2388 w 2389"/>
                              <a:gd name="T75" fmla="*/ 16419 h 1579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389" h="1579">
                                <a:moveTo>
                                  <a:pt x="1615" y="386"/>
                                </a:moveTo>
                                <a:lnTo>
                                  <a:pt x="1594" y="319"/>
                                </a:lnTo>
                                <a:lnTo>
                                  <a:pt x="1552" y="261"/>
                                </a:lnTo>
                                <a:lnTo>
                                  <a:pt x="1354" y="63"/>
                                </a:lnTo>
                                <a:lnTo>
                                  <a:pt x="1295" y="21"/>
                                </a:lnTo>
                                <a:lnTo>
                                  <a:pt x="1229" y="0"/>
                                </a:lnTo>
                                <a:lnTo>
                                  <a:pt x="1160" y="0"/>
                                </a:lnTo>
                                <a:lnTo>
                                  <a:pt x="1094" y="21"/>
                                </a:lnTo>
                                <a:lnTo>
                                  <a:pt x="1036" y="63"/>
                                </a:lnTo>
                                <a:lnTo>
                                  <a:pt x="63" y="1035"/>
                                </a:lnTo>
                                <a:lnTo>
                                  <a:pt x="21" y="1093"/>
                                </a:lnTo>
                                <a:lnTo>
                                  <a:pt x="0" y="1160"/>
                                </a:lnTo>
                                <a:lnTo>
                                  <a:pt x="0" y="1229"/>
                                </a:lnTo>
                                <a:lnTo>
                                  <a:pt x="21" y="1295"/>
                                </a:lnTo>
                                <a:lnTo>
                                  <a:pt x="63" y="1353"/>
                                </a:lnTo>
                                <a:lnTo>
                                  <a:pt x="262" y="1552"/>
                                </a:lnTo>
                                <a:lnTo>
                                  <a:pt x="298" y="1578"/>
                                </a:lnTo>
                                <a:lnTo>
                                  <a:pt x="544" y="1578"/>
                                </a:lnTo>
                                <a:lnTo>
                                  <a:pt x="580" y="1552"/>
                                </a:lnTo>
                                <a:lnTo>
                                  <a:pt x="1552" y="579"/>
                                </a:lnTo>
                                <a:lnTo>
                                  <a:pt x="1594" y="521"/>
                                </a:lnTo>
                                <a:lnTo>
                                  <a:pt x="1615" y="455"/>
                                </a:lnTo>
                                <a:lnTo>
                                  <a:pt x="1615" y="386"/>
                                </a:lnTo>
                                <a:moveTo>
                                  <a:pt x="2388" y="1159"/>
                                </a:moveTo>
                                <a:lnTo>
                                  <a:pt x="2367" y="1092"/>
                                </a:lnTo>
                                <a:lnTo>
                                  <a:pt x="2325" y="1034"/>
                                </a:lnTo>
                                <a:lnTo>
                                  <a:pt x="2127" y="835"/>
                                </a:lnTo>
                                <a:lnTo>
                                  <a:pt x="2068" y="793"/>
                                </a:lnTo>
                                <a:lnTo>
                                  <a:pt x="2002" y="773"/>
                                </a:lnTo>
                                <a:lnTo>
                                  <a:pt x="1933" y="773"/>
                                </a:lnTo>
                                <a:lnTo>
                                  <a:pt x="1867" y="793"/>
                                </a:lnTo>
                                <a:lnTo>
                                  <a:pt x="1808" y="835"/>
                                </a:lnTo>
                                <a:lnTo>
                                  <a:pt x="1066" y="1578"/>
                                </a:lnTo>
                                <a:lnTo>
                                  <a:pt x="2099" y="1578"/>
                                </a:lnTo>
                                <a:lnTo>
                                  <a:pt x="2325" y="1352"/>
                                </a:lnTo>
                                <a:lnTo>
                                  <a:pt x="2367" y="1294"/>
                                </a:lnTo>
                                <a:lnTo>
                                  <a:pt x="2388" y="1228"/>
                                </a:lnTo>
                                <a:lnTo>
                                  <a:pt x="238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2"/>
                        <wps:cNvSpPr>
                          <a:spLocks/>
                        </wps:cNvSpPr>
                        <wps:spPr bwMode="auto">
                          <a:xfrm>
                            <a:off x="0" y="14487"/>
                            <a:ext cx="1969" cy="2350"/>
                          </a:xfrm>
                          <a:custGeom>
                            <a:avLst/>
                            <a:gdLst>
                              <a:gd name="T0" fmla="*/ 1196 w 1969"/>
                              <a:gd name="T1" fmla="*/ 14874 h 2350"/>
                              <a:gd name="T2" fmla="*/ 1175 w 1969"/>
                              <a:gd name="T3" fmla="*/ 14808 h 2350"/>
                              <a:gd name="T4" fmla="*/ 1133 w 1969"/>
                              <a:gd name="T5" fmla="*/ 14749 h 2350"/>
                              <a:gd name="T6" fmla="*/ 934 w 1969"/>
                              <a:gd name="T7" fmla="*/ 14551 h 2350"/>
                              <a:gd name="T8" fmla="*/ 876 w 1969"/>
                              <a:gd name="T9" fmla="*/ 14509 h 2350"/>
                              <a:gd name="T10" fmla="*/ 809 w 1969"/>
                              <a:gd name="T11" fmla="*/ 14488 h 2350"/>
                              <a:gd name="T12" fmla="*/ 740 w 1969"/>
                              <a:gd name="T13" fmla="*/ 14488 h 2350"/>
                              <a:gd name="T14" fmla="*/ 674 w 1969"/>
                              <a:gd name="T15" fmla="*/ 14509 h 2350"/>
                              <a:gd name="T16" fmla="*/ 616 w 1969"/>
                              <a:gd name="T17" fmla="*/ 14551 h 2350"/>
                              <a:gd name="T18" fmla="*/ 0 w 1969"/>
                              <a:gd name="T19" fmla="*/ 15167 h 2350"/>
                              <a:gd name="T20" fmla="*/ 0 w 1969"/>
                              <a:gd name="T21" fmla="*/ 16200 h 2350"/>
                              <a:gd name="T22" fmla="*/ 1133 w 1969"/>
                              <a:gd name="T23" fmla="*/ 15068 h 2350"/>
                              <a:gd name="T24" fmla="*/ 1175 w 1969"/>
                              <a:gd name="T25" fmla="*/ 15009 h 2350"/>
                              <a:gd name="T26" fmla="*/ 1196 w 1969"/>
                              <a:gd name="T27" fmla="*/ 14943 h 2350"/>
                              <a:gd name="T28" fmla="*/ 1196 w 1969"/>
                              <a:gd name="T29" fmla="*/ 14874 h 2350"/>
                              <a:gd name="T30" fmla="*/ 1660 w 1969"/>
                              <a:gd name="T31" fmla="*/ 16838 h 2350"/>
                              <a:gd name="T32" fmla="*/ 1647 w 1969"/>
                              <a:gd name="T33" fmla="*/ 16829 h 2350"/>
                              <a:gd name="T34" fmla="*/ 1581 w 1969"/>
                              <a:gd name="T35" fmla="*/ 16808 h 2350"/>
                              <a:gd name="T36" fmla="*/ 1512 w 1969"/>
                              <a:gd name="T37" fmla="*/ 16808 h 2350"/>
                              <a:gd name="T38" fmla="*/ 1446 w 1969"/>
                              <a:gd name="T39" fmla="*/ 16829 h 2350"/>
                              <a:gd name="T40" fmla="*/ 1433 w 1969"/>
                              <a:gd name="T41" fmla="*/ 16838 h 2350"/>
                              <a:gd name="T42" fmla="*/ 1660 w 1969"/>
                              <a:gd name="T43" fmla="*/ 16838 h 2350"/>
                              <a:gd name="T44" fmla="*/ 1968 w 1969"/>
                              <a:gd name="T45" fmla="*/ 15647 h 2350"/>
                              <a:gd name="T46" fmla="*/ 1947 w 1969"/>
                              <a:gd name="T47" fmla="*/ 15581 h 2350"/>
                              <a:gd name="T48" fmla="*/ 1905 w 1969"/>
                              <a:gd name="T49" fmla="*/ 15522 h 2350"/>
                              <a:gd name="T50" fmla="*/ 1707 w 1969"/>
                              <a:gd name="T51" fmla="*/ 15324 h 2350"/>
                              <a:gd name="T52" fmla="*/ 1649 w 1969"/>
                              <a:gd name="T53" fmla="*/ 15282 h 2350"/>
                              <a:gd name="T54" fmla="*/ 1582 w 1969"/>
                              <a:gd name="T55" fmla="*/ 15261 h 2350"/>
                              <a:gd name="T56" fmla="*/ 1513 w 1969"/>
                              <a:gd name="T57" fmla="*/ 15261 h 2350"/>
                              <a:gd name="T58" fmla="*/ 1447 w 1969"/>
                              <a:gd name="T59" fmla="*/ 15282 h 2350"/>
                              <a:gd name="T60" fmla="*/ 1389 w 1969"/>
                              <a:gd name="T61" fmla="*/ 15324 h 2350"/>
                              <a:gd name="T62" fmla="*/ 0 w 1969"/>
                              <a:gd name="T63" fmla="*/ 16712 h 2350"/>
                              <a:gd name="T64" fmla="*/ 0 w 1969"/>
                              <a:gd name="T65" fmla="*/ 16838 h 2350"/>
                              <a:gd name="T66" fmla="*/ 908 w 1969"/>
                              <a:gd name="T67" fmla="*/ 16838 h 2350"/>
                              <a:gd name="T68" fmla="*/ 1905 w 1969"/>
                              <a:gd name="T69" fmla="*/ 15840 h 2350"/>
                              <a:gd name="T70" fmla="*/ 1947 w 1969"/>
                              <a:gd name="T71" fmla="*/ 15782 h 2350"/>
                              <a:gd name="T72" fmla="*/ 1968 w 1969"/>
                              <a:gd name="T73" fmla="*/ 15716 h 2350"/>
                              <a:gd name="T74" fmla="*/ 1968 w 1969"/>
                              <a:gd name="T75" fmla="*/ 15647 h 2350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969" h="2350">
                                <a:moveTo>
                                  <a:pt x="1196" y="386"/>
                                </a:moveTo>
                                <a:lnTo>
                                  <a:pt x="1175" y="320"/>
                                </a:lnTo>
                                <a:lnTo>
                                  <a:pt x="1133" y="261"/>
                                </a:lnTo>
                                <a:lnTo>
                                  <a:pt x="934" y="63"/>
                                </a:lnTo>
                                <a:lnTo>
                                  <a:pt x="876" y="21"/>
                                </a:lnTo>
                                <a:lnTo>
                                  <a:pt x="809" y="0"/>
                                </a:lnTo>
                                <a:lnTo>
                                  <a:pt x="740" y="0"/>
                                </a:lnTo>
                                <a:lnTo>
                                  <a:pt x="674" y="21"/>
                                </a:lnTo>
                                <a:lnTo>
                                  <a:pt x="616" y="63"/>
                                </a:lnTo>
                                <a:lnTo>
                                  <a:pt x="0" y="679"/>
                                </a:lnTo>
                                <a:lnTo>
                                  <a:pt x="0" y="1712"/>
                                </a:lnTo>
                                <a:lnTo>
                                  <a:pt x="1133" y="580"/>
                                </a:lnTo>
                                <a:lnTo>
                                  <a:pt x="1175" y="521"/>
                                </a:lnTo>
                                <a:lnTo>
                                  <a:pt x="1196" y="455"/>
                                </a:lnTo>
                                <a:lnTo>
                                  <a:pt x="1196" y="386"/>
                                </a:lnTo>
                                <a:moveTo>
                                  <a:pt x="1660" y="2350"/>
                                </a:moveTo>
                                <a:lnTo>
                                  <a:pt x="1647" y="2341"/>
                                </a:lnTo>
                                <a:lnTo>
                                  <a:pt x="1581" y="2320"/>
                                </a:lnTo>
                                <a:lnTo>
                                  <a:pt x="1512" y="2320"/>
                                </a:lnTo>
                                <a:lnTo>
                                  <a:pt x="1446" y="2341"/>
                                </a:lnTo>
                                <a:lnTo>
                                  <a:pt x="1433" y="2350"/>
                                </a:lnTo>
                                <a:lnTo>
                                  <a:pt x="1660" y="2350"/>
                                </a:lnTo>
                                <a:moveTo>
                                  <a:pt x="1968" y="1159"/>
                                </a:moveTo>
                                <a:lnTo>
                                  <a:pt x="1947" y="1093"/>
                                </a:lnTo>
                                <a:lnTo>
                                  <a:pt x="1905" y="1034"/>
                                </a:lnTo>
                                <a:lnTo>
                                  <a:pt x="1707" y="836"/>
                                </a:lnTo>
                                <a:lnTo>
                                  <a:pt x="1649" y="794"/>
                                </a:lnTo>
                                <a:lnTo>
                                  <a:pt x="1582" y="773"/>
                                </a:lnTo>
                                <a:lnTo>
                                  <a:pt x="1513" y="773"/>
                                </a:lnTo>
                                <a:lnTo>
                                  <a:pt x="1447" y="794"/>
                                </a:lnTo>
                                <a:lnTo>
                                  <a:pt x="1389" y="836"/>
                                </a:lnTo>
                                <a:lnTo>
                                  <a:pt x="0" y="2224"/>
                                </a:lnTo>
                                <a:lnTo>
                                  <a:pt x="0" y="2350"/>
                                </a:lnTo>
                                <a:lnTo>
                                  <a:pt x="908" y="2350"/>
                                </a:lnTo>
                                <a:lnTo>
                                  <a:pt x="1905" y="1352"/>
                                </a:lnTo>
                                <a:lnTo>
                                  <a:pt x="1947" y="1294"/>
                                </a:lnTo>
                                <a:lnTo>
                                  <a:pt x="1968" y="1228"/>
                                </a:lnTo>
                                <a:lnTo>
                                  <a:pt x="196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118" y="11393"/>
                            <a:ext cx="3162" cy="3935"/>
                          </a:xfrm>
                          <a:custGeom>
                            <a:avLst/>
                            <a:gdLst>
                              <a:gd name="T0" fmla="*/ 1595 w 3162"/>
                              <a:gd name="T1" fmla="*/ 11713 h 3935"/>
                              <a:gd name="T2" fmla="*/ 1355 w 3162"/>
                              <a:gd name="T3" fmla="*/ 11456 h 3935"/>
                              <a:gd name="T4" fmla="*/ 1230 w 3162"/>
                              <a:gd name="T5" fmla="*/ 11393 h 3935"/>
                              <a:gd name="T6" fmla="*/ 1095 w 3162"/>
                              <a:gd name="T7" fmla="*/ 11414 h 3935"/>
                              <a:gd name="T8" fmla="*/ 64 w 3162"/>
                              <a:gd name="T9" fmla="*/ 12429 h 3935"/>
                              <a:gd name="T10" fmla="*/ 1 w 3162"/>
                              <a:gd name="T11" fmla="*/ 12553 h 3935"/>
                              <a:gd name="T12" fmla="*/ 22 w 3162"/>
                              <a:gd name="T13" fmla="*/ 12689 h 3935"/>
                              <a:gd name="T14" fmla="*/ 263 w 3162"/>
                              <a:gd name="T15" fmla="*/ 12945 h 3935"/>
                              <a:gd name="T16" fmla="*/ 387 w 3162"/>
                              <a:gd name="T17" fmla="*/ 13008 h 3935"/>
                              <a:gd name="T18" fmla="*/ 522 w 3162"/>
                              <a:gd name="T19" fmla="*/ 12987 h 3935"/>
                              <a:gd name="T20" fmla="*/ 1553 w 3162"/>
                              <a:gd name="T21" fmla="*/ 11973 h 3935"/>
                              <a:gd name="T22" fmla="*/ 1616 w 3162"/>
                              <a:gd name="T23" fmla="*/ 11848 h 3935"/>
                              <a:gd name="T24" fmla="*/ 2389 w 3162"/>
                              <a:gd name="T25" fmla="*/ 12552 h 3935"/>
                              <a:gd name="T26" fmla="*/ 2326 w 3162"/>
                              <a:gd name="T27" fmla="*/ 12428 h 3935"/>
                              <a:gd name="T28" fmla="*/ 2069 w 3162"/>
                              <a:gd name="T29" fmla="*/ 12187 h 3935"/>
                              <a:gd name="T30" fmla="*/ 1934 w 3162"/>
                              <a:gd name="T31" fmla="*/ 12166 h 3935"/>
                              <a:gd name="T32" fmla="*/ 1809 w 3162"/>
                              <a:gd name="T33" fmla="*/ 12229 h 3935"/>
                              <a:gd name="T34" fmla="*/ 21 w 3162"/>
                              <a:gd name="T35" fmla="*/ 14034 h 3935"/>
                              <a:gd name="T36" fmla="*/ 0 w 3162"/>
                              <a:gd name="T37" fmla="*/ 14169 h 3935"/>
                              <a:gd name="T38" fmla="*/ 63 w 3162"/>
                              <a:gd name="T39" fmla="*/ 14294 h 3935"/>
                              <a:gd name="T40" fmla="*/ 320 w 3162"/>
                              <a:gd name="T41" fmla="*/ 14534 h 3935"/>
                              <a:gd name="T42" fmla="*/ 455 w 3162"/>
                              <a:gd name="T43" fmla="*/ 14555 h 3935"/>
                              <a:gd name="T44" fmla="*/ 580 w 3162"/>
                              <a:gd name="T45" fmla="*/ 14492 h 3935"/>
                              <a:gd name="T46" fmla="*/ 2368 w 3162"/>
                              <a:gd name="T47" fmla="*/ 12688 h 3935"/>
                              <a:gd name="T48" fmla="*/ 2389 w 3162"/>
                              <a:gd name="T49" fmla="*/ 12552 h 3935"/>
                              <a:gd name="T50" fmla="*/ 3141 w 3162"/>
                              <a:gd name="T51" fmla="*/ 13259 h 3935"/>
                              <a:gd name="T52" fmla="*/ 2900 w 3162"/>
                              <a:gd name="T53" fmla="*/ 13002 h 3935"/>
                              <a:gd name="T54" fmla="*/ 2776 w 3162"/>
                              <a:gd name="T55" fmla="*/ 12939 h 3935"/>
                              <a:gd name="T56" fmla="*/ 2641 w 3162"/>
                              <a:gd name="T57" fmla="*/ 12960 h 3935"/>
                              <a:gd name="T58" fmla="*/ 836 w 3162"/>
                              <a:gd name="T59" fmla="*/ 14748 h 3935"/>
                              <a:gd name="T60" fmla="*/ 773 w 3162"/>
                              <a:gd name="T61" fmla="*/ 14873 h 3935"/>
                              <a:gd name="T62" fmla="*/ 794 w 3162"/>
                              <a:gd name="T63" fmla="*/ 15008 h 3935"/>
                              <a:gd name="T64" fmla="*/ 1034 w 3162"/>
                              <a:gd name="T65" fmla="*/ 15265 h 3935"/>
                              <a:gd name="T66" fmla="*/ 1159 w 3162"/>
                              <a:gd name="T67" fmla="*/ 15328 h 3935"/>
                              <a:gd name="T68" fmla="*/ 1294 w 3162"/>
                              <a:gd name="T69" fmla="*/ 15307 h 3935"/>
                              <a:gd name="T70" fmla="*/ 3099 w 3162"/>
                              <a:gd name="T71" fmla="*/ 13519 h 3935"/>
                              <a:gd name="T72" fmla="*/ 3162 w 3162"/>
                              <a:gd name="T73" fmla="*/ 13394 h 3935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62" h="3935">
                                <a:moveTo>
                                  <a:pt x="1616" y="386"/>
                                </a:moveTo>
                                <a:lnTo>
                                  <a:pt x="1595" y="320"/>
                                </a:lnTo>
                                <a:lnTo>
                                  <a:pt x="1553" y="262"/>
                                </a:lnTo>
                                <a:lnTo>
                                  <a:pt x="1355" y="63"/>
                                </a:lnTo>
                                <a:lnTo>
                                  <a:pt x="1296" y="21"/>
                                </a:lnTo>
                                <a:lnTo>
                                  <a:pt x="1230" y="0"/>
                                </a:lnTo>
                                <a:lnTo>
                                  <a:pt x="1161" y="0"/>
                                </a:lnTo>
                                <a:lnTo>
                                  <a:pt x="1095" y="21"/>
                                </a:lnTo>
                                <a:lnTo>
                                  <a:pt x="1037" y="63"/>
                                </a:lnTo>
                                <a:lnTo>
                                  <a:pt x="64" y="1036"/>
                                </a:lnTo>
                                <a:lnTo>
                                  <a:pt x="22" y="1094"/>
                                </a:lnTo>
                                <a:lnTo>
                                  <a:pt x="1" y="1160"/>
                                </a:lnTo>
                                <a:lnTo>
                                  <a:pt x="1" y="1229"/>
                                </a:lnTo>
                                <a:lnTo>
                                  <a:pt x="22" y="1296"/>
                                </a:lnTo>
                                <a:lnTo>
                                  <a:pt x="64" y="1354"/>
                                </a:lnTo>
                                <a:lnTo>
                                  <a:pt x="263" y="1552"/>
                                </a:lnTo>
                                <a:lnTo>
                                  <a:pt x="321" y="1594"/>
                                </a:lnTo>
                                <a:lnTo>
                                  <a:pt x="387" y="1615"/>
                                </a:lnTo>
                                <a:lnTo>
                                  <a:pt x="456" y="1615"/>
                                </a:lnTo>
                                <a:lnTo>
                                  <a:pt x="522" y="1594"/>
                                </a:lnTo>
                                <a:lnTo>
                                  <a:pt x="581" y="1552"/>
                                </a:lnTo>
                                <a:lnTo>
                                  <a:pt x="1553" y="580"/>
                                </a:lnTo>
                                <a:lnTo>
                                  <a:pt x="1595" y="522"/>
                                </a:lnTo>
                                <a:lnTo>
                                  <a:pt x="1616" y="455"/>
                                </a:lnTo>
                                <a:lnTo>
                                  <a:pt x="1616" y="386"/>
                                </a:lnTo>
                                <a:moveTo>
                                  <a:pt x="2389" y="1159"/>
                                </a:moveTo>
                                <a:lnTo>
                                  <a:pt x="2368" y="1093"/>
                                </a:lnTo>
                                <a:lnTo>
                                  <a:pt x="2326" y="1035"/>
                                </a:lnTo>
                                <a:lnTo>
                                  <a:pt x="2128" y="836"/>
                                </a:lnTo>
                                <a:lnTo>
                                  <a:pt x="2069" y="794"/>
                                </a:lnTo>
                                <a:lnTo>
                                  <a:pt x="2003" y="773"/>
                                </a:lnTo>
                                <a:lnTo>
                                  <a:pt x="1934" y="773"/>
                                </a:lnTo>
                                <a:lnTo>
                                  <a:pt x="1868" y="794"/>
                                </a:lnTo>
                                <a:lnTo>
                                  <a:pt x="1809" y="836"/>
                                </a:lnTo>
                                <a:lnTo>
                                  <a:pt x="63" y="2583"/>
                                </a:lnTo>
                                <a:lnTo>
                                  <a:pt x="21" y="2641"/>
                                </a:lnTo>
                                <a:lnTo>
                                  <a:pt x="0" y="2707"/>
                                </a:lnTo>
                                <a:lnTo>
                                  <a:pt x="0" y="2776"/>
                                </a:lnTo>
                                <a:lnTo>
                                  <a:pt x="21" y="2842"/>
                                </a:lnTo>
                                <a:lnTo>
                                  <a:pt x="63" y="2901"/>
                                </a:lnTo>
                                <a:lnTo>
                                  <a:pt x="262" y="3099"/>
                                </a:lnTo>
                                <a:lnTo>
                                  <a:pt x="320" y="3141"/>
                                </a:lnTo>
                                <a:lnTo>
                                  <a:pt x="386" y="3162"/>
                                </a:lnTo>
                                <a:lnTo>
                                  <a:pt x="455" y="3162"/>
                                </a:lnTo>
                                <a:lnTo>
                                  <a:pt x="521" y="3141"/>
                                </a:lnTo>
                                <a:lnTo>
                                  <a:pt x="580" y="3099"/>
                                </a:lnTo>
                                <a:lnTo>
                                  <a:pt x="2326" y="1353"/>
                                </a:lnTo>
                                <a:lnTo>
                                  <a:pt x="2368" y="1295"/>
                                </a:lnTo>
                                <a:lnTo>
                                  <a:pt x="2389" y="1228"/>
                                </a:lnTo>
                                <a:lnTo>
                                  <a:pt x="2389" y="1159"/>
                                </a:lnTo>
                                <a:moveTo>
                                  <a:pt x="3162" y="1932"/>
                                </a:moveTo>
                                <a:lnTo>
                                  <a:pt x="3141" y="1866"/>
                                </a:lnTo>
                                <a:lnTo>
                                  <a:pt x="3099" y="1808"/>
                                </a:lnTo>
                                <a:lnTo>
                                  <a:pt x="2900" y="1609"/>
                                </a:lnTo>
                                <a:lnTo>
                                  <a:pt x="2842" y="1567"/>
                                </a:lnTo>
                                <a:lnTo>
                                  <a:pt x="2776" y="1546"/>
                                </a:lnTo>
                                <a:lnTo>
                                  <a:pt x="2707" y="1546"/>
                                </a:lnTo>
                                <a:lnTo>
                                  <a:pt x="2641" y="1567"/>
                                </a:lnTo>
                                <a:lnTo>
                                  <a:pt x="2582" y="1609"/>
                                </a:lnTo>
                                <a:lnTo>
                                  <a:pt x="836" y="3355"/>
                                </a:lnTo>
                                <a:lnTo>
                                  <a:pt x="794" y="3414"/>
                                </a:lnTo>
                                <a:lnTo>
                                  <a:pt x="773" y="3480"/>
                                </a:lnTo>
                                <a:lnTo>
                                  <a:pt x="773" y="3549"/>
                                </a:lnTo>
                                <a:lnTo>
                                  <a:pt x="794" y="3615"/>
                                </a:lnTo>
                                <a:lnTo>
                                  <a:pt x="836" y="3674"/>
                                </a:lnTo>
                                <a:lnTo>
                                  <a:pt x="1034" y="3872"/>
                                </a:lnTo>
                                <a:lnTo>
                                  <a:pt x="1093" y="3914"/>
                                </a:lnTo>
                                <a:lnTo>
                                  <a:pt x="1159" y="3935"/>
                                </a:lnTo>
                                <a:lnTo>
                                  <a:pt x="1228" y="3935"/>
                                </a:lnTo>
                                <a:lnTo>
                                  <a:pt x="1294" y="3914"/>
                                </a:lnTo>
                                <a:lnTo>
                                  <a:pt x="1352" y="3872"/>
                                </a:lnTo>
                                <a:lnTo>
                                  <a:pt x="3099" y="2126"/>
                                </a:lnTo>
                                <a:lnTo>
                                  <a:pt x="3141" y="2067"/>
                                </a:lnTo>
                                <a:lnTo>
                                  <a:pt x="3162" y="2001"/>
                                </a:lnTo>
                                <a:lnTo>
                                  <a:pt x="3162" y="1932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"/>
                        <wps:cNvSpPr>
                          <a:spLocks/>
                        </wps:cNvSpPr>
                        <wps:spPr bwMode="auto">
                          <a:xfrm>
                            <a:off x="0" y="10621"/>
                            <a:ext cx="1189" cy="3935"/>
                          </a:xfrm>
                          <a:custGeom>
                            <a:avLst/>
                            <a:gdLst>
                              <a:gd name="T0" fmla="*/ 416 w 1189"/>
                              <a:gd name="T1" fmla="*/ 11008 h 3935"/>
                              <a:gd name="T2" fmla="*/ 395 w 1189"/>
                              <a:gd name="T3" fmla="*/ 10941 h 3935"/>
                              <a:gd name="T4" fmla="*/ 353 w 1189"/>
                              <a:gd name="T5" fmla="*/ 10883 h 3935"/>
                              <a:gd name="T6" fmla="*/ 154 w 1189"/>
                              <a:gd name="T7" fmla="*/ 10684 h 3935"/>
                              <a:gd name="T8" fmla="*/ 96 w 1189"/>
                              <a:gd name="T9" fmla="*/ 10642 h 3935"/>
                              <a:gd name="T10" fmla="*/ 29 w 1189"/>
                              <a:gd name="T11" fmla="*/ 10621 h 3935"/>
                              <a:gd name="T12" fmla="*/ 0 w 1189"/>
                              <a:gd name="T13" fmla="*/ 10621 h 3935"/>
                              <a:gd name="T14" fmla="*/ 0 w 1189"/>
                              <a:gd name="T15" fmla="*/ 11554 h 3935"/>
                              <a:gd name="T16" fmla="*/ 353 w 1189"/>
                              <a:gd name="T17" fmla="*/ 11201 h 3935"/>
                              <a:gd name="T18" fmla="*/ 395 w 1189"/>
                              <a:gd name="T19" fmla="*/ 11143 h 3935"/>
                              <a:gd name="T20" fmla="*/ 416 w 1189"/>
                              <a:gd name="T21" fmla="*/ 11077 h 3935"/>
                              <a:gd name="T22" fmla="*/ 416 w 1189"/>
                              <a:gd name="T23" fmla="*/ 11008 h 3935"/>
                              <a:gd name="T24" fmla="*/ 1187 w 1189"/>
                              <a:gd name="T25" fmla="*/ 13327 h 3935"/>
                              <a:gd name="T26" fmla="*/ 1166 w 1189"/>
                              <a:gd name="T27" fmla="*/ 13261 h 3935"/>
                              <a:gd name="T28" fmla="*/ 1124 w 1189"/>
                              <a:gd name="T29" fmla="*/ 13203 h 3935"/>
                              <a:gd name="T30" fmla="*/ 926 w 1189"/>
                              <a:gd name="T31" fmla="*/ 13004 h 3935"/>
                              <a:gd name="T32" fmla="*/ 867 w 1189"/>
                              <a:gd name="T33" fmla="*/ 12962 h 3935"/>
                              <a:gd name="T34" fmla="*/ 801 w 1189"/>
                              <a:gd name="T35" fmla="*/ 12941 h 3935"/>
                              <a:gd name="T36" fmla="*/ 732 w 1189"/>
                              <a:gd name="T37" fmla="*/ 12941 h 3935"/>
                              <a:gd name="T38" fmla="*/ 666 w 1189"/>
                              <a:gd name="T39" fmla="*/ 12962 h 3935"/>
                              <a:gd name="T40" fmla="*/ 608 w 1189"/>
                              <a:gd name="T41" fmla="*/ 13004 h 3935"/>
                              <a:gd name="T42" fmla="*/ 0 w 1189"/>
                              <a:gd name="T43" fmla="*/ 13612 h 3935"/>
                              <a:gd name="T44" fmla="*/ 0 w 1189"/>
                              <a:gd name="T45" fmla="*/ 14556 h 3935"/>
                              <a:gd name="T46" fmla="*/ 27 w 1189"/>
                              <a:gd name="T47" fmla="*/ 14556 h 3935"/>
                              <a:gd name="T48" fmla="*/ 94 w 1189"/>
                              <a:gd name="T49" fmla="*/ 14535 h 3935"/>
                              <a:gd name="T50" fmla="*/ 152 w 1189"/>
                              <a:gd name="T51" fmla="*/ 14493 h 3935"/>
                              <a:gd name="T52" fmla="*/ 1124 w 1189"/>
                              <a:gd name="T53" fmla="*/ 13521 h 3935"/>
                              <a:gd name="T54" fmla="*/ 1166 w 1189"/>
                              <a:gd name="T55" fmla="*/ 13463 h 3935"/>
                              <a:gd name="T56" fmla="*/ 1187 w 1189"/>
                              <a:gd name="T57" fmla="*/ 13396 h 3935"/>
                              <a:gd name="T58" fmla="*/ 1187 w 1189"/>
                              <a:gd name="T59" fmla="*/ 13327 h 3935"/>
                              <a:gd name="T60" fmla="*/ 1188 w 1189"/>
                              <a:gd name="T61" fmla="*/ 11780 h 3935"/>
                              <a:gd name="T62" fmla="*/ 1167 w 1189"/>
                              <a:gd name="T63" fmla="*/ 11714 h 3935"/>
                              <a:gd name="T64" fmla="*/ 1125 w 1189"/>
                              <a:gd name="T65" fmla="*/ 11656 h 3935"/>
                              <a:gd name="T66" fmla="*/ 927 w 1189"/>
                              <a:gd name="T67" fmla="*/ 11457 h 3935"/>
                              <a:gd name="T68" fmla="*/ 869 w 1189"/>
                              <a:gd name="T69" fmla="*/ 11415 h 3935"/>
                              <a:gd name="T70" fmla="*/ 802 w 1189"/>
                              <a:gd name="T71" fmla="*/ 11394 h 3935"/>
                              <a:gd name="T72" fmla="*/ 733 w 1189"/>
                              <a:gd name="T73" fmla="*/ 11394 h 3935"/>
                              <a:gd name="T74" fmla="*/ 667 w 1189"/>
                              <a:gd name="T75" fmla="*/ 11415 h 3935"/>
                              <a:gd name="T76" fmla="*/ 609 w 1189"/>
                              <a:gd name="T77" fmla="*/ 11457 h 3935"/>
                              <a:gd name="T78" fmla="*/ 0 w 1189"/>
                              <a:gd name="T79" fmla="*/ 12066 h 3935"/>
                              <a:gd name="T80" fmla="*/ 0 w 1189"/>
                              <a:gd name="T81" fmla="*/ 13099 h 3935"/>
                              <a:gd name="T82" fmla="*/ 1125 w 1189"/>
                              <a:gd name="T83" fmla="*/ 11974 h 3935"/>
                              <a:gd name="T84" fmla="*/ 1167 w 1189"/>
                              <a:gd name="T85" fmla="*/ 11916 h 3935"/>
                              <a:gd name="T86" fmla="*/ 1188 w 1189"/>
                              <a:gd name="T87" fmla="*/ 11849 h 3935"/>
                              <a:gd name="T88" fmla="*/ 1188 w 1189"/>
                              <a:gd name="T89" fmla="*/ 11780 h 393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89" h="3935">
                                <a:moveTo>
                                  <a:pt x="416" y="387"/>
                                </a:moveTo>
                                <a:lnTo>
                                  <a:pt x="395" y="320"/>
                                </a:lnTo>
                                <a:lnTo>
                                  <a:pt x="353" y="262"/>
                                </a:lnTo>
                                <a:lnTo>
                                  <a:pt x="154" y="63"/>
                                </a:lnTo>
                                <a:lnTo>
                                  <a:pt x="96" y="21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"/>
                                </a:lnTo>
                                <a:lnTo>
                                  <a:pt x="353" y="580"/>
                                </a:lnTo>
                                <a:lnTo>
                                  <a:pt x="395" y="522"/>
                                </a:lnTo>
                                <a:lnTo>
                                  <a:pt x="416" y="456"/>
                                </a:lnTo>
                                <a:lnTo>
                                  <a:pt x="416" y="387"/>
                                </a:lnTo>
                                <a:moveTo>
                                  <a:pt x="1187" y="2706"/>
                                </a:moveTo>
                                <a:lnTo>
                                  <a:pt x="1166" y="2640"/>
                                </a:lnTo>
                                <a:lnTo>
                                  <a:pt x="1124" y="2582"/>
                                </a:lnTo>
                                <a:lnTo>
                                  <a:pt x="926" y="2383"/>
                                </a:lnTo>
                                <a:lnTo>
                                  <a:pt x="867" y="2341"/>
                                </a:lnTo>
                                <a:lnTo>
                                  <a:pt x="801" y="2320"/>
                                </a:lnTo>
                                <a:lnTo>
                                  <a:pt x="732" y="2320"/>
                                </a:lnTo>
                                <a:lnTo>
                                  <a:pt x="666" y="2341"/>
                                </a:lnTo>
                                <a:lnTo>
                                  <a:pt x="608" y="2383"/>
                                </a:lnTo>
                                <a:lnTo>
                                  <a:pt x="0" y="2991"/>
                                </a:lnTo>
                                <a:lnTo>
                                  <a:pt x="0" y="3935"/>
                                </a:lnTo>
                                <a:lnTo>
                                  <a:pt x="27" y="3935"/>
                                </a:lnTo>
                                <a:lnTo>
                                  <a:pt x="94" y="3914"/>
                                </a:lnTo>
                                <a:lnTo>
                                  <a:pt x="152" y="3872"/>
                                </a:lnTo>
                                <a:lnTo>
                                  <a:pt x="1124" y="2900"/>
                                </a:lnTo>
                                <a:lnTo>
                                  <a:pt x="1166" y="2842"/>
                                </a:lnTo>
                                <a:lnTo>
                                  <a:pt x="1187" y="2775"/>
                                </a:lnTo>
                                <a:lnTo>
                                  <a:pt x="1187" y="2706"/>
                                </a:lnTo>
                                <a:moveTo>
                                  <a:pt x="1188" y="1159"/>
                                </a:moveTo>
                                <a:lnTo>
                                  <a:pt x="1167" y="1093"/>
                                </a:lnTo>
                                <a:lnTo>
                                  <a:pt x="1125" y="1035"/>
                                </a:lnTo>
                                <a:lnTo>
                                  <a:pt x="927" y="836"/>
                                </a:lnTo>
                                <a:lnTo>
                                  <a:pt x="869" y="794"/>
                                </a:lnTo>
                                <a:lnTo>
                                  <a:pt x="802" y="773"/>
                                </a:lnTo>
                                <a:lnTo>
                                  <a:pt x="733" y="773"/>
                                </a:lnTo>
                                <a:lnTo>
                                  <a:pt x="667" y="794"/>
                                </a:lnTo>
                                <a:lnTo>
                                  <a:pt x="609" y="836"/>
                                </a:lnTo>
                                <a:lnTo>
                                  <a:pt x="0" y="1445"/>
                                </a:lnTo>
                                <a:lnTo>
                                  <a:pt x="0" y="2478"/>
                                </a:lnTo>
                                <a:lnTo>
                                  <a:pt x="1125" y="1353"/>
                                </a:lnTo>
                                <a:lnTo>
                                  <a:pt x="1167" y="1295"/>
                                </a:lnTo>
                                <a:lnTo>
                                  <a:pt x="1188" y="1228"/>
                                </a:lnTo>
                                <a:lnTo>
                                  <a:pt x="118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2174EF" id="Group 25" o:spid="_x0000_s1026" style="position:absolute;margin-left:-4.75pt;margin-top:531.05pt;width:214.45pt;height:310.85pt;z-index:251662336;mso-position-horizontal-relative:page;mso-position-vertical-relative:page" coordorigin=",10621" coordsize="4289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">
                <v:shape id="AutoShape 11" o:spid="_x0000_s1027" style="position:absolute;left:1900;top:15259;width:2389;height:1579;visibility:visible;mso-wrap-style:square;v-text-anchor:top" coordsize="2389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" path="m1615,386r-21,-67l1552,261,1354,63,1295,21,1229,r-69,l1094,21r-58,42l63,1035r-42,58l,1160r,69l21,1295r42,58l262,1552r36,26l544,1578r36,-26l1552,579r42,-58l1615,455r,-69m2388,1159r-21,-67l2325,1034,2127,835r-59,-42l2002,773r-69,l1867,793r-59,42l1066,1578r1033,l2325,1352r42,-58l2388,1228r,-69e" fillcolor="#d2dce1" stroked="f">
                  <v:fill opacity="26214f"/>
                  <v:path arrowok="t" o:connecttype="custom" o:connectlocs="1615,15646;1594,15579;1552,15521;1354,15323;1295,15281;1229,15260;1160,15260;1094,15281;1036,15323;63,16295;21,16353;0,16420;0,16489;21,16555;63,16613;262,16812;298,16838;544,16838;580,16812;1552,15839;1594,15781;1615,15715;1615,15646;2388,16419;2367,16352;2325,16294;2127,16095;2068,16053;2002,16033;1933,16033;1867,16053;1808,16095;1066,16838;2099,16838;2325,16612;2367,16554;2388,16488;2388,16419" o:connectangles="0,0,0,0,0,0,0,0,0,0,0,0,0,0,0,0,0,0,0,0,0,0,0,0,0,0,0,0,0,0,0,0,0,0,0,0,0,0"/>
                </v:shape>
                <v:shape id="AutoShape 12" o:spid="_x0000_s1028" style="position:absolute;top:14487;width:1969;height:2350;visibility:visible;mso-wrap-style:square;v-text-anchor:top" coordsize="1969,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" path="m1196,386r-21,-66l1133,261,934,63,876,21,809,,740,,674,21,616,63,,679,,1712,1133,580r42,-59l1196,455r,-69m1660,2350r-13,-9l1581,2320r-69,l1446,2341r-13,9l1660,2350m1968,1159r-21,-66l1905,1034,1707,836r-58,-42l1582,773r-69,l1447,794r-58,42l,2224r,126l908,2350r997,-998l1947,1294r21,-66l1968,1159e" fillcolor="#d2dce1" stroked="f">
                  <v:fill opacity="32896f"/>
                  <v:path arrowok="t" o:connecttype="custom" o:connectlocs="1196,14874;1175,14808;1133,14749;934,14551;876,14509;809,14488;740,14488;674,14509;616,14551;0,15167;0,16200;1133,15068;1175,15009;1196,14943;1196,14874;1660,16838;1647,16829;1581,16808;1512,16808;1446,16829;1433,16838;1660,16838;1968,15647;1947,15581;1905,15522;1707,15324;1649,15282;1582,15261;1513,15261;1447,15282;1389,15324;0,16712;0,16838;908,16838;1905,15840;1947,15782;1968,15716;1968,15647" o:connectangles="0,0,0,0,0,0,0,0,0,0,0,0,0,0,0,0,0,0,0,0,0,0,0,0,0,0,0,0,0,0,0,0,0,0,0,0,0,0"/>
                </v:shape>
                <v:shape id="AutoShape 13" o:spid="_x0000_s1029" style="position:absolute;left:1118;top:11393;width:3162;height:3935;visibility:visible;mso-wrap-style:square;v-text-anchor:top" coordsize="3162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" path="m1616,386r-21,-66l1553,262,1355,63,1296,21,1230,r-69,l1095,21r-58,42l64,1036r-42,58l1,1160r,69l22,1296r42,58l263,1552r58,42l387,1615r69,l522,1594r59,-42l1553,580r42,-58l1616,455r,-69m2389,1159r-21,-66l2326,1035,2128,836r-59,-42l2003,773r-69,l1868,794r-59,42l63,2583r-42,58l,2707r,69l21,2842r42,59l262,3099r58,42l386,3162r69,l521,3141r59,-42l2326,1353r42,-58l2389,1228r,-69m3162,1932r-21,-66l3099,1808,2900,1609r-58,-42l2776,1546r-69,l2641,1567r-59,42l836,3355r-42,59l773,3480r,69l794,3615r42,59l1034,3872r59,42l1159,3935r69,l1294,3914r58,-42l3099,2126r42,-59l3162,2001r,-69e" fillcolor="#d2dce1" stroked="f">
                  <v:fill opacity="13107f"/>
                  <v:path arrowok="t" o:connecttype="custom" o:connectlocs="1595,11713;1355,11456;1230,11393;1095,11414;64,12429;1,12553;22,12689;263,12945;387,13008;522,12987;1553,11973;1616,11848;2389,12552;2326,12428;2069,12187;1934,12166;1809,12229;21,14034;0,14169;63,14294;320,14534;455,14555;580,14492;2368,12688;2389,12552;3141,13259;2900,13002;2776,12939;2641,12960;836,14748;773,14873;794,15008;1034,15265;1159,15328;1294,15307;3099,13519;3162,13394" o:connectangles="0,0,0,0,0,0,0,0,0,0,0,0,0,0,0,0,0,0,0,0,0,0,0,0,0,0,0,0,0,0,0,0,0,0,0,0,0"/>
                </v:shape>
                <v:shape id="AutoShape 14" o:spid="_x0000_s1030" style="position:absolute;top:10621;width:1189;height:3935;visibility:visible;mso-wrap-style:square;v-text-anchor:top" coordsize="1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" path="m416,387l395,320,353,262,154,63,96,21,29,,,,,933,353,580r42,-58l416,456r,-69m1187,2706r-21,-66l1124,2582,926,2383r-59,-42l801,2320r-69,l666,2341r-58,42l,2991r,944l27,3935r67,-21l152,3872r972,-972l1166,2842r21,-67l1187,2706t1,-1547l1167,1093r-42,-58l927,836,869,794,802,773r-69,l667,794r-58,42l,1445,,2478,1125,1353r42,-58l1188,1228r,-69e" fillcolor="#d2dce1" stroked="f">
                  <v:fill opacity="19532f"/>
                  <v:path arrowok="t" o:connecttype="custom" o:connectlocs="416,11008;395,10941;353,10883;154,10684;96,10642;29,10621;0,10621;0,11554;353,11201;395,11143;416,11077;416,11008;1187,13327;1166,13261;1124,13203;926,13004;867,12962;801,12941;732,12941;666,12962;608,13004;0,13612;0,14556;27,14556;94,14535;152,14493;1124,13521;1166,13463;1187,13396;1187,13327;1188,11780;1167,11714;1125,11656;927,11457;869,11415;802,11394;733,11394;667,11415;609,11457;0,12066;0,13099;1125,11974;1167,11916;1188,11849;1188,11780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B138FD5" w14:textId="77777777" w:rsidR="00FE1401" w:rsidRPr="006349FF" w:rsidRDefault="004433EC" w:rsidP="00FE1401">
      <w:pPr>
        <w:spacing w:line="29" w:lineRule="exact"/>
        <w:ind w:left="6658"/>
        <w:rPr>
          <w:rFonts w:ascii="Times New Roman"/>
          <w:bCs/>
          <w:szCs w:val="48"/>
        </w:rPr>
      </w:pPr>
      <w:r>
        <w:rPr>
          <w:rFonts w:ascii="Trenda Bold"/>
          <w:b/>
          <w:bCs/>
          <w:noProof/>
          <w:sz w:val="48"/>
          <w:szCs w:val="4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2DFA9" wp14:editId="0E0B448B">
                <wp:simplePos x="0" y="0"/>
                <wp:positionH relativeFrom="page">
                  <wp:posOffset>2872740</wp:posOffset>
                </wp:positionH>
                <wp:positionV relativeFrom="page">
                  <wp:posOffset>10671175</wp:posOffset>
                </wp:positionV>
                <wp:extent cx="148590" cy="20955"/>
                <wp:effectExtent l="0" t="0" r="3810" b="0"/>
                <wp:wrapNone/>
                <wp:docPr id="1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20955"/>
                        </a:xfrm>
                        <a:custGeom>
                          <a:avLst/>
                          <a:gdLst>
                            <a:gd name="T0" fmla="+- 0 4675 4524"/>
                            <a:gd name="T1" fmla="*/ T0 w 234"/>
                            <a:gd name="T2" fmla="+- 0 16805 16805"/>
                            <a:gd name="T3" fmla="*/ 16805 h 33"/>
                            <a:gd name="T4" fmla="+- 0 4606 4524"/>
                            <a:gd name="T5" fmla="*/ T4 w 234"/>
                            <a:gd name="T6" fmla="+- 0 16805 16805"/>
                            <a:gd name="T7" fmla="*/ 16805 h 33"/>
                            <a:gd name="T8" fmla="+- 0 4540 4524"/>
                            <a:gd name="T9" fmla="*/ T8 w 234"/>
                            <a:gd name="T10" fmla="+- 0 16826 16805"/>
                            <a:gd name="T11" fmla="*/ 16826 h 33"/>
                            <a:gd name="T12" fmla="+- 0 4524 4524"/>
                            <a:gd name="T13" fmla="*/ T12 w 234"/>
                            <a:gd name="T14" fmla="+- 0 16838 16805"/>
                            <a:gd name="T15" fmla="*/ 16838 h 33"/>
                            <a:gd name="T16" fmla="+- 0 4757 4524"/>
                            <a:gd name="T17" fmla="*/ T16 w 234"/>
                            <a:gd name="T18" fmla="+- 0 16838 16805"/>
                            <a:gd name="T19" fmla="*/ 16838 h 33"/>
                            <a:gd name="T20" fmla="+- 0 4741 4524"/>
                            <a:gd name="T21" fmla="*/ T20 w 234"/>
                            <a:gd name="T22" fmla="+- 0 16826 16805"/>
                            <a:gd name="T23" fmla="*/ 16826 h 33"/>
                            <a:gd name="T24" fmla="+- 0 4675 4524"/>
                            <a:gd name="T25" fmla="*/ T24 w 234"/>
                            <a:gd name="T26" fmla="+- 0 16805 16805"/>
                            <a:gd name="T27" fmla="*/ 16805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" h="33">
                              <a:moveTo>
                                <a:pt x="151" y="0"/>
                              </a:moveTo>
                              <a:lnTo>
                                <a:pt x="82" y="0"/>
                              </a:lnTo>
                              <a:lnTo>
                                <a:pt x="16" y="21"/>
                              </a:lnTo>
                              <a:lnTo>
                                <a:pt x="0" y="33"/>
                              </a:lnTo>
                              <a:lnTo>
                                <a:pt x="233" y="33"/>
                              </a:lnTo>
                              <a:lnTo>
                                <a:pt x="217" y="21"/>
                              </a:lnTo>
                              <a:lnTo>
                                <a:pt x="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CE1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5B060" id="Freeform: Shape 43" o:spid="_x0000_s1026" style="position:absolute;margin-left:226.2pt;margin-top:840.25pt;width:11.7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" path="m151,l82,,16,21,,33r233,l217,21,151,xe" fillcolor="#d2dce1" stroked="f">
                <v:fill opacity="26214f"/>
                <v:path arrowok="t" o:connecttype="custom" o:connectlocs="95885,10671175;52070,10671175;10160,10684510;0,10692130;147955,10692130;137795,10684510;95885,10671175" o:connectangles="0,0,0,0,0,0,0"/>
                <w10:wrap anchorx="page" anchory="page"/>
              </v:shape>
            </w:pict>
          </mc:Fallback>
        </mc:AlternateContent>
      </w:r>
    </w:p>
    <w:p w14:paraId="6881CFF8" w14:textId="77777777" w:rsidR="00FE1401" w:rsidRDefault="004433EC" w:rsidP="00FE1401">
      <w:pPr>
        <w:pStyle w:val="BodyText"/>
        <w:spacing w:line="29" w:lineRule="exact"/>
        <w:ind w:left="6658"/>
        <w:rPr>
          <w:rFonts w:ascii="Times New Roman"/>
          <w:b w:val="0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13C6B" wp14:editId="0487D05B">
                <wp:simplePos x="0" y="0"/>
                <wp:positionH relativeFrom="page">
                  <wp:posOffset>2872740</wp:posOffset>
                </wp:positionH>
                <wp:positionV relativeFrom="page">
                  <wp:posOffset>10671175</wp:posOffset>
                </wp:positionV>
                <wp:extent cx="148590" cy="20955"/>
                <wp:effectExtent l="0" t="0" r="3810" b="0"/>
                <wp:wrapNone/>
                <wp:docPr id="4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20955"/>
                        </a:xfrm>
                        <a:custGeom>
                          <a:avLst/>
                          <a:gdLst>
                            <a:gd name="T0" fmla="+- 0 4675 4524"/>
                            <a:gd name="T1" fmla="*/ T0 w 234"/>
                            <a:gd name="T2" fmla="+- 0 16805 16805"/>
                            <a:gd name="T3" fmla="*/ 16805 h 33"/>
                            <a:gd name="T4" fmla="+- 0 4606 4524"/>
                            <a:gd name="T5" fmla="*/ T4 w 234"/>
                            <a:gd name="T6" fmla="+- 0 16805 16805"/>
                            <a:gd name="T7" fmla="*/ 16805 h 33"/>
                            <a:gd name="T8" fmla="+- 0 4540 4524"/>
                            <a:gd name="T9" fmla="*/ T8 w 234"/>
                            <a:gd name="T10" fmla="+- 0 16826 16805"/>
                            <a:gd name="T11" fmla="*/ 16826 h 33"/>
                            <a:gd name="T12" fmla="+- 0 4524 4524"/>
                            <a:gd name="T13" fmla="*/ T12 w 234"/>
                            <a:gd name="T14" fmla="+- 0 16838 16805"/>
                            <a:gd name="T15" fmla="*/ 16838 h 33"/>
                            <a:gd name="T16" fmla="+- 0 4757 4524"/>
                            <a:gd name="T17" fmla="*/ T16 w 234"/>
                            <a:gd name="T18" fmla="+- 0 16838 16805"/>
                            <a:gd name="T19" fmla="*/ 16838 h 33"/>
                            <a:gd name="T20" fmla="+- 0 4741 4524"/>
                            <a:gd name="T21" fmla="*/ T20 w 234"/>
                            <a:gd name="T22" fmla="+- 0 16826 16805"/>
                            <a:gd name="T23" fmla="*/ 16826 h 33"/>
                            <a:gd name="T24" fmla="+- 0 4675 4524"/>
                            <a:gd name="T25" fmla="*/ T24 w 234"/>
                            <a:gd name="T26" fmla="+- 0 16805 16805"/>
                            <a:gd name="T27" fmla="*/ 16805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" h="33">
                              <a:moveTo>
                                <a:pt x="151" y="0"/>
                              </a:moveTo>
                              <a:lnTo>
                                <a:pt x="82" y="0"/>
                              </a:lnTo>
                              <a:lnTo>
                                <a:pt x="16" y="21"/>
                              </a:lnTo>
                              <a:lnTo>
                                <a:pt x="0" y="33"/>
                              </a:lnTo>
                              <a:lnTo>
                                <a:pt x="233" y="33"/>
                              </a:lnTo>
                              <a:lnTo>
                                <a:pt x="217" y="21"/>
                              </a:lnTo>
                              <a:lnTo>
                                <a:pt x="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CE1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10E03" id="Freeform: Shape 43" o:spid="_x0000_s1026" style="position:absolute;margin-left:226.2pt;margin-top:840.25pt;width:11.7pt;height: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" path="m151,l82,,16,21,,33r233,l217,21,151,xe" fillcolor="#d2dce1" stroked="f">
                <v:fill opacity="26214f"/>
                <v:path arrowok="t" o:connecttype="custom" o:connectlocs="95885,10671175;52070,10671175;10160,10684510;0,10692130;147955,10692130;137795,10684510;95885,10671175" o:connectangles="0,0,0,0,0,0,0"/>
                <w10:wrap anchorx="page" anchory="page"/>
              </v:shape>
            </w:pict>
          </mc:Fallback>
        </mc:AlternateContent>
      </w:r>
    </w:p>
    <w:bookmarkEnd w:id="2" w:displacedByCustomXml="next"/>
    <w:bookmarkEnd w:id="1" w:displacedByCustomXml="next"/>
    <w:bookmarkEnd w:id="0" w:displacedByCustomXml="next"/>
    <w:sdt>
      <w:sdtPr>
        <w:rPr>
          <w:rFonts w:eastAsia="Verdana"/>
          <w:b w:val="0"/>
          <w:bCs w:val="0"/>
          <w:color w:val="403F3F"/>
          <w:sz w:val="20"/>
          <w:szCs w:val="22"/>
        </w:rPr>
        <w:id w:val="265847244"/>
        <w:docPartObj>
          <w:docPartGallery w:val="Table of Contents"/>
          <w:docPartUnique/>
        </w:docPartObj>
      </w:sdtPr>
      <w:sdtContent>
        <w:p w14:paraId="57144505" w14:textId="77777777" w:rsidR="00E302BB" w:rsidRPr="00E75B06" w:rsidRDefault="00E302BB" w:rsidP="000A41DF">
          <w:pPr>
            <w:pStyle w:val="Contents"/>
          </w:pPr>
          <w:r w:rsidRPr="00E75B06">
            <w:t>Contents</w:t>
          </w:r>
        </w:p>
        <w:p w14:paraId="707C4EEA" w14:textId="60EB9005" w:rsidR="00003765" w:rsidRDefault="00DB335B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r w:rsidRPr="005668AC">
            <w:fldChar w:fldCharType="begin"/>
          </w:r>
          <w:r w:rsidR="00E302BB" w:rsidRPr="005668AC">
            <w:instrText xml:space="preserve"> TOC \o "1-3" \h \z \u </w:instrText>
          </w:r>
          <w:r w:rsidRPr="005668AC">
            <w:fldChar w:fldCharType="separate"/>
          </w:r>
          <w:hyperlink w:anchor="_Toc152339009" w:history="1">
            <w:r w:rsidR="00003765" w:rsidRPr="003D5A49">
              <w:rPr>
                <w:rStyle w:val="Hyperlink"/>
                <w:noProof/>
              </w:rPr>
              <w:t>1</w:t>
            </w:r>
            <w:r w:rsidR="0000376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="00003765" w:rsidRPr="003D5A49">
              <w:rPr>
                <w:rStyle w:val="Hyperlink"/>
                <w:noProof/>
              </w:rPr>
              <w:t>Introduction</w:t>
            </w:r>
            <w:r w:rsidR="00003765">
              <w:rPr>
                <w:noProof/>
                <w:webHidden/>
              </w:rPr>
              <w:tab/>
            </w:r>
            <w:r w:rsidR="00003765">
              <w:rPr>
                <w:noProof/>
                <w:webHidden/>
              </w:rPr>
              <w:fldChar w:fldCharType="begin"/>
            </w:r>
            <w:r w:rsidR="00003765">
              <w:rPr>
                <w:noProof/>
                <w:webHidden/>
              </w:rPr>
              <w:instrText xml:space="preserve"> PAGEREF _Toc152339009 \h </w:instrText>
            </w:r>
            <w:r w:rsidR="00003765">
              <w:rPr>
                <w:noProof/>
                <w:webHidden/>
              </w:rPr>
            </w:r>
            <w:r w:rsidR="00003765">
              <w:rPr>
                <w:noProof/>
                <w:webHidden/>
              </w:rPr>
              <w:fldChar w:fldCharType="separate"/>
            </w:r>
            <w:r w:rsidR="00003765">
              <w:rPr>
                <w:noProof/>
                <w:webHidden/>
              </w:rPr>
              <w:t>0</w:t>
            </w:r>
            <w:r w:rsidR="00003765">
              <w:rPr>
                <w:noProof/>
                <w:webHidden/>
              </w:rPr>
              <w:fldChar w:fldCharType="end"/>
            </w:r>
          </w:hyperlink>
        </w:p>
        <w:p w14:paraId="6BEC5F0A" w14:textId="1EB17391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0" w:history="1">
            <w:r w:rsidRPr="003D5A4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0289" w14:textId="3EB1BB0F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1" w:history="1">
            <w:r w:rsidRPr="003D5A4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Running the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1E02" w14:textId="064643A1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2" w:history="1">
            <w:r w:rsidRPr="003D5A4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Testing the Etl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FD35" w14:textId="43F8F40D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3" w:history="1">
            <w:r w:rsidRPr="003D5A4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Etl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A2DD" w14:textId="1CCA220F" w:rsidR="00003765" w:rsidRDefault="000037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4" w:history="1">
            <w:r w:rsidRPr="003D5A49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AC22" w14:textId="0638D389" w:rsidR="00003765" w:rsidRDefault="000037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5" w:history="1">
            <w:r w:rsidRPr="003D5A49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88DE" w14:textId="77ACE42F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6" w:history="1">
            <w:r w:rsidRPr="003D5A4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Understanding the ETL and mapping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7182" w14:textId="65351586" w:rsidR="00003765" w:rsidRDefault="000037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7" w:history="1">
            <w:r w:rsidRPr="003D5A49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5F4B" w14:textId="1C21742A" w:rsidR="00003765" w:rsidRDefault="000037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8" w:history="1">
            <w:r w:rsidRPr="003D5A49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Corresponding ETL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8F89" w14:textId="41209CA2" w:rsidR="00E302BB" w:rsidRPr="005668AC" w:rsidRDefault="00DB335B" w:rsidP="00A524CF">
          <w:r w:rsidRPr="005668AC">
            <w:fldChar w:fldCharType="end"/>
          </w:r>
        </w:p>
      </w:sdtContent>
    </w:sdt>
    <w:p w14:paraId="08556EC3" w14:textId="77777777" w:rsidR="005D31B7" w:rsidRDefault="005D31B7" w:rsidP="009D5181">
      <w:pPr>
        <w:pStyle w:val="Heading1"/>
        <w:sectPr w:rsidR="005D31B7" w:rsidSect="00D13405">
          <w:footerReference w:type="default" r:id="rId13"/>
          <w:pgSz w:w="11906" w:h="16838" w:code="9"/>
          <w:pgMar w:top="1440" w:right="1440" w:bottom="1440" w:left="1440" w:header="567" w:footer="567" w:gutter="0"/>
          <w:pgNumType w:start="0"/>
          <w:cols w:space="708"/>
          <w:docGrid w:linePitch="360"/>
        </w:sectPr>
      </w:pPr>
    </w:p>
    <w:p w14:paraId="5086E935" w14:textId="37B0C846" w:rsidR="000F2584" w:rsidRDefault="00885A63" w:rsidP="000F2584">
      <w:pPr>
        <w:pStyle w:val="Heading1"/>
      </w:pPr>
      <w:bookmarkStart w:id="3" w:name="_Toc152339009"/>
      <w:r>
        <w:t>Introduction</w:t>
      </w:r>
      <w:bookmarkEnd w:id="3"/>
    </w:p>
    <w:p w14:paraId="5DC3A8A5" w14:textId="712E4D0F" w:rsidR="00885A63" w:rsidRPr="008128A1" w:rsidRDefault="00962F06" w:rsidP="000F2584">
      <w:pPr>
        <w:rPr>
          <w:rFonts w:ascii="Consolas" w:hAnsi="Consolas" w:cs="DejaVu Sans Mono"/>
          <w:sz w:val="18"/>
          <w:szCs w:val="18"/>
        </w:rPr>
      </w:pPr>
      <w:r>
        <w:t>This guide provide</w:t>
      </w:r>
      <w:r w:rsidR="00304006">
        <w:t>s</w:t>
      </w:r>
      <w:r w:rsidR="007D46DB">
        <w:t xml:space="preserve"> details on the use and implementation of the Etl</w:t>
      </w:r>
      <w:r w:rsidR="00403631">
        <w:t xml:space="preserve"> to transform the source data to the OMOP CDM format.</w:t>
      </w:r>
    </w:p>
    <w:p w14:paraId="1474D520" w14:textId="10E194B5" w:rsidR="00DC0B5B" w:rsidRDefault="00DC0B5B" w:rsidP="00DC0B5B">
      <w:pPr>
        <w:pStyle w:val="Heading1"/>
      </w:pPr>
      <w:bookmarkStart w:id="4" w:name="_Toc152339010"/>
      <w:r>
        <w:t>Setup</w:t>
      </w:r>
      <w:bookmarkEnd w:id="4"/>
    </w:p>
    <w:p w14:paraId="1A6B76A8" w14:textId="7ADA455D" w:rsidR="00DC0B5B" w:rsidRDefault="0044039B" w:rsidP="00DC0B5B">
      <w:r>
        <w:t>If the Etl has</w:t>
      </w:r>
      <w:r w:rsidR="00F90238">
        <w:t xml:space="preserve"> not</w:t>
      </w:r>
      <w:r>
        <w:t xml:space="preserve"> been setup yet,</w:t>
      </w:r>
      <w:r w:rsidR="00F90238">
        <w:t xml:space="preserve"> then this will need to be called. It isn’t required when running the Etl. The setup process creates the log mappings tables.</w:t>
      </w:r>
    </w:p>
    <w:p w14:paraId="3261332A" w14:textId="0A31C624" w:rsidR="00487DE3" w:rsidRPr="008D6052" w:rsidRDefault="005932FE" w:rsidP="008D6052">
      <w:pPr>
        <w:shd w:val="clear" w:color="auto" w:fill="F1F1F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</w:pPr>
      <w:r w:rsidRPr="008D6052"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  <w:t>CALL CY_IMOSPHERE_WORKSPACE.ETL_SETUP()</w:t>
      </w:r>
    </w:p>
    <w:p w14:paraId="0E839AAF" w14:textId="77777777" w:rsidR="00487DE3" w:rsidRDefault="00487DE3" w:rsidP="00DC0B5B"/>
    <w:p w14:paraId="358F196A" w14:textId="799CEE74" w:rsidR="000F2584" w:rsidRPr="00E75B06" w:rsidRDefault="004E6E29" w:rsidP="00885A63">
      <w:pPr>
        <w:pStyle w:val="Heading1"/>
      </w:pPr>
      <w:bookmarkStart w:id="5" w:name="_Toc152339011"/>
      <w:r>
        <w:t>Running t</w:t>
      </w:r>
      <w:r w:rsidR="00CA6182">
        <w:t>he Etl</w:t>
      </w:r>
      <w:bookmarkEnd w:id="5"/>
    </w:p>
    <w:p w14:paraId="21466433" w14:textId="77777777" w:rsidR="00DF0B82" w:rsidRDefault="00DF0B82" w:rsidP="00DF0B82">
      <w:r>
        <w:t>The transfer process will copy and transform the data from the source to the OMOP CDM.</w:t>
      </w:r>
    </w:p>
    <w:p w14:paraId="5BD29C21" w14:textId="33D8EC5D" w:rsidR="00440351" w:rsidRPr="008D6052" w:rsidRDefault="00440351" w:rsidP="008D6052">
      <w:pPr>
        <w:shd w:val="clear" w:color="auto" w:fill="F1F1F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</w:pPr>
      <w:r w:rsidRPr="008D6052"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  <w:t>CALL CY_IMOSPHERE_WORKSPACE.ETL_TRANSFER()</w:t>
      </w:r>
    </w:p>
    <w:p w14:paraId="3415E026" w14:textId="77777777" w:rsidR="00DF0B82" w:rsidRDefault="00DF0B82" w:rsidP="00DF0B82">
      <w:pPr>
        <w:pStyle w:val="Heading1"/>
        <w:numPr>
          <w:ilvl w:val="0"/>
          <w:numId w:val="0"/>
        </w:numPr>
        <w:ind w:left="567"/>
      </w:pPr>
    </w:p>
    <w:p w14:paraId="7891A2E4" w14:textId="33F6C6FA" w:rsidR="002A0075" w:rsidRPr="00E75B06" w:rsidRDefault="00DF0B82" w:rsidP="002A0075">
      <w:pPr>
        <w:pStyle w:val="Heading1"/>
      </w:pPr>
      <w:bookmarkStart w:id="6" w:name="_Toc152339012"/>
      <w:r>
        <w:t>Testing</w:t>
      </w:r>
      <w:r w:rsidR="002A0075">
        <w:t xml:space="preserve"> the Etl</w:t>
      </w:r>
      <w:r>
        <w:t xml:space="preserve"> counts</w:t>
      </w:r>
      <w:bookmarkEnd w:id="6"/>
    </w:p>
    <w:p w14:paraId="68DE3DC7" w14:textId="34541B93" w:rsidR="002A0075" w:rsidRDefault="00EA543F" w:rsidP="000F2584">
      <w:r>
        <w:t xml:space="preserve">The counts process will </w:t>
      </w:r>
      <w:r w:rsidR="00A94FE4">
        <w:t xml:space="preserve">return </w:t>
      </w:r>
      <w:r w:rsidR="008E59E8">
        <w:t xml:space="preserve">any records where the expected counts from the source don’t match </w:t>
      </w:r>
      <w:r w:rsidR="00E215A6">
        <w:t>counts from the destination.</w:t>
      </w:r>
    </w:p>
    <w:p w14:paraId="722177CF" w14:textId="455049BA" w:rsidR="004E7B31" w:rsidRPr="008D6052" w:rsidRDefault="004E7B31" w:rsidP="008D6052">
      <w:pPr>
        <w:shd w:val="clear" w:color="auto" w:fill="F1F1F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</w:pPr>
      <w:r w:rsidRPr="008D6052"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  <w:t xml:space="preserve">CALL </w:t>
      </w:r>
      <w:r w:rsidR="002A44FD" w:rsidRPr="008D6052"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  <w:t>CY_IMOSPHERE_WORKSPACE.ETL_COUNTS()</w:t>
      </w:r>
    </w:p>
    <w:p w14:paraId="3FBD5BB1" w14:textId="141725AC" w:rsidR="008D6052" w:rsidRDefault="008D6052">
      <w:pPr>
        <w:spacing w:after="0" w:line="240" w:lineRule="auto"/>
      </w:pPr>
      <w:r>
        <w:br w:type="page"/>
      </w:r>
    </w:p>
    <w:p w14:paraId="42B005E6" w14:textId="322BDB04" w:rsidR="00711E60" w:rsidRDefault="00711E60" w:rsidP="00711E60">
      <w:pPr>
        <w:pStyle w:val="Heading1"/>
      </w:pPr>
      <w:bookmarkStart w:id="7" w:name="_Toc152339013"/>
      <w:r>
        <w:lastRenderedPageBreak/>
        <w:t xml:space="preserve">Etl </w:t>
      </w:r>
      <w:r w:rsidR="002C73D0">
        <w:t>details</w:t>
      </w:r>
      <w:bookmarkEnd w:id="7"/>
    </w:p>
    <w:p w14:paraId="16256033" w14:textId="6467AD48" w:rsidR="002C73D0" w:rsidRDefault="0068148E" w:rsidP="002C73D0">
      <w:r>
        <w:t>This is quick reference guide for the Etl components</w:t>
      </w:r>
      <w:r w:rsidR="00EE614D">
        <w:t>.</w:t>
      </w:r>
    </w:p>
    <w:p w14:paraId="3A91B632" w14:textId="114DC01F" w:rsidR="00462F41" w:rsidRDefault="00462F41" w:rsidP="00462F41">
      <w:pPr>
        <w:pStyle w:val="Heading2"/>
      </w:pPr>
      <w:bookmarkStart w:id="8" w:name="_Toc152339014"/>
      <w:r>
        <w:t>Transfer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5660"/>
      </w:tblGrid>
      <w:tr w:rsidR="00FC506E" w14:paraId="62722885" w14:textId="77777777" w:rsidTr="00DB243E">
        <w:tc>
          <w:tcPr>
            <w:tcW w:w="3681" w:type="dxa"/>
          </w:tcPr>
          <w:p w14:paraId="7E3BB550" w14:textId="2B211416" w:rsidR="00FC506E" w:rsidRPr="00697922" w:rsidRDefault="00FC506E" w:rsidP="002C73D0">
            <w:pPr>
              <w:rPr>
                <w:b/>
                <w:bCs/>
              </w:rPr>
            </w:pPr>
            <w:r w:rsidRPr="00697922">
              <w:rPr>
                <w:b/>
                <w:bCs/>
              </w:rPr>
              <w:t>Procedure</w:t>
            </w:r>
          </w:p>
        </w:tc>
        <w:tc>
          <w:tcPr>
            <w:tcW w:w="5335" w:type="dxa"/>
          </w:tcPr>
          <w:p w14:paraId="53A7ABAF" w14:textId="3E71404D" w:rsidR="00FC506E" w:rsidRPr="00697922" w:rsidRDefault="00697922" w:rsidP="002C73D0">
            <w:pPr>
              <w:rPr>
                <w:b/>
                <w:bCs/>
              </w:rPr>
            </w:pPr>
            <w:r w:rsidRPr="00697922">
              <w:rPr>
                <w:b/>
                <w:bCs/>
              </w:rPr>
              <w:t>Source table, notes</w:t>
            </w:r>
          </w:p>
        </w:tc>
      </w:tr>
      <w:tr w:rsidR="00462F41" w14:paraId="457393F6" w14:textId="77777777" w:rsidTr="00DB243E">
        <w:tc>
          <w:tcPr>
            <w:tcW w:w="3681" w:type="dxa"/>
          </w:tcPr>
          <w:p w14:paraId="7A6EFFE2" w14:textId="3C7D23A0" w:rsidR="00462F41" w:rsidRDefault="009B1F61" w:rsidP="002C73D0">
            <w:r w:rsidRPr="009B1F61">
              <w:t>POPULATE_SPELLNUMBER_LOOKUPS</w:t>
            </w:r>
          </w:p>
        </w:tc>
        <w:tc>
          <w:tcPr>
            <w:tcW w:w="5335" w:type="dxa"/>
          </w:tcPr>
          <w:p w14:paraId="3D1AC7E6" w14:textId="77777777" w:rsidR="00462F41" w:rsidRDefault="00DE255E" w:rsidP="002C73D0">
            <w:r>
              <w:t>Used for visit</w:t>
            </w:r>
            <w:r w:rsidR="00152F1C">
              <w:t xml:space="preserve"> occurrence</w:t>
            </w:r>
            <w:r w:rsidR="00D93858">
              <w:t xml:space="preserve"> and visit detail</w:t>
            </w:r>
          </w:p>
          <w:p w14:paraId="225B3A32" w14:textId="77777777" w:rsidR="003B1EFE" w:rsidRDefault="00697922" w:rsidP="003B1EFE">
            <w:pPr>
              <w:pStyle w:val="ListParagraph"/>
              <w:numPr>
                <w:ilvl w:val="0"/>
                <w:numId w:val="39"/>
              </w:numPr>
            </w:pPr>
            <w:r w:rsidRPr="00697922">
              <w:t>src_BDCT_CDS130InpatientFCEdata010419_310320Final_V2</w:t>
            </w:r>
          </w:p>
          <w:p w14:paraId="0F5B87C0" w14:textId="14EC6825" w:rsidR="00697922" w:rsidRDefault="00ED6CE6" w:rsidP="003B1EFE">
            <w:pPr>
              <w:pStyle w:val="ListParagraph"/>
              <w:numPr>
                <w:ilvl w:val="0"/>
                <w:numId w:val="39"/>
              </w:numPr>
            </w:pPr>
            <w:r w:rsidRPr="00ED6CE6">
              <w:t>SUS_BRI_APC_010415_to_300619_P1</w:t>
            </w:r>
          </w:p>
        </w:tc>
      </w:tr>
      <w:tr w:rsidR="00462F41" w14:paraId="5923EB63" w14:textId="77777777" w:rsidTr="00DB243E">
        <w:tc>
          <w:tcPr>
            <w:tcW w:w="3681" w:type="dxa"/>
          </w:tcPr>
          <w:p w14:paraId="7E001B95" w14:textId="4257BF1C" w:rsidR="00462F41" w:rsidRDefault="00160EEE" w:rsidP="002C73D0">
            <w:r w:rsidRPr="00160EEE">
              <w:t>TRANSFER_LOCATION</w:t>
            </w:r>
          </w:p>
        </w:tc>
        <w:tc>
          <w:tcPr>
            <w:tcW w:w="5335" w:type="dxa"/>
          </w:tcPr>
          <w:p w14:paraId="30BF6E4C" w14:textId="77777777" w:rsidR="00462F41" w:rsidRDefault="00974F05" w:rsidP="00974F05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974F05">
              <w:t>tbl_srorganisatio</w:t>
            </w:r>
            <w:r>
              <w:t>n</w:t>
            </w:r>
            <w:proofErr w:type="spellEnd"/>
          </w:p>
          <w:p w14:paraId="12E473B0" w14:textId="77777777" w:rsidR="00974F05" w:rsidRDefault="00974F05" w:rsidP="00974F05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974F05">
              <w:t>tbl_SRPatientAddressHistory</w:t>
            </w:r>
            <w:proofErr w:type="spellEnd"/>
          </w:p>
          <w:p w14:paraId="5EB5A0A6" w14:textId="77777777" w:rsidR="00974F05" w:rsidRDefault="0019368D" w:rsidP="00974F05">
            <w:pPr>
              <w:pStyle w:val="ListParagraph"/>
              <w:numPr>
                <w:ilvl w:val="0"/>
                <w:numId w:val="39"/>
              </w:numPr>
            </w:pPr>
            <w:r w:rsidRPr="0019368D">
              <w:t>src_BDCT_CDS130InpatientFCEdata010419_310320Final_V2</w:t>
            </w:r>
          </w:p>
          <w:p w14:paraId="7D703266" w14:textId="77777777" w:rsidR="006805FF" w:rsidRDefault="006805FF" w:rsidP="00974F05">
            <w:pPr>
              <w:pStyle w:val="ListParagraph"/>
              <w:numPr>
                <w:ilvl w:val="0"/>
                <w:numId w:val="39"/>
              </w:numPr>
            </w:pPr>
            <w:r w:rsidRPr="006805FF">
              <w:t>SUS_BRI_AE_010415_to_300619</w:t>
            </w:r>
          </w:p>
          <w:p w14:paraId="50604A6A" w14:textId="77777777" w:rsidR="00C438FB" w:rsidRDefault="00C438FB" w:rsidP="00974F05">
            <w:pPr>
              <w:pStyle w:val="ListParagraph"/>
              <w:numPr>
                <w:ilvl w:val="0"/>
                <w:numId w:val="39"/>
              </w:numPr>
            </w:pPr>
            <w:r w:rsidRPr="00C438FB">
              <w:t>SUS_BRI_OP_010415_to_300619</w:t>
            </w:r>
          </w:p>
          <w:p w14:paraId="652F0D73" w14:textId="59E90453" w:rsidR="00C438FB" w:rsidRDefault="00C438FB" w:rsidP="00974F05">
            <w:pPr>
              <w:pStyle w:val="ListParagraph"/>
              <w:numPr>
                <w:ilvl w:val="0"/>
                <w:numId w:val="39"/>
              </w:numPr>
            </w:pPr>
            <w:r w:rsidRPr="00C438FB">
              <w:t>SUS_BRI_APC_010415_to_300619_P1</w:t>
            </w:r>
          </w:p>
        </w:tc>
      </w:tr>
      <w:tr w:rsidR="00462F41" w14:paraId="33FE028D" w14:textId="77777777" w:rsidTr="00DB243E">
        <w:tc>
          <w:tcPr>
            <w:tcW w:w="3681" w:type="dxa"/>
          </w:tcPr>
          <w:p w14:paraId="520A2369" w14:textId="761F4E0E" w:rsidR="00462F41" w:rsidRDefault="00847526" w:rsidP="002C73D0">
            <w:r w:rsidRPr="00847526">
              <w:t>TRANSFER_CARE_SITE</w:t>
            </w:r>
          </w:p>
        </w:tc>
        <w:tc>
          <w:tcPr>
            <w:tcW w:w="5335" w:type="dxa"/>
          </w:tcPr>
          <w:p w14:paraId="69FD42F1" w14:textId="12C960F1" w:rsidR="00462F41" w:rsidRDefault="004B6184" w:rsidP="002C73D0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974F05">
              <w:t>tbl_srorganisatio</w:t>
            </w:r>
            <w:r>
              <w:t>n</w:t>
            </w:r>
            <w:proofErr w:type="spellEnd"/>
          </w:p>
        </w:tc>
      </w:tr>
      <w:tr w:rsidR="00462F41" w14:paraId="5768D0FC" w14:textId="77777777" w:rsidTr="00DB243E">
        <w:tc>
          <w:tcPr>
            <w:tcW w:w="3681" w:type="dxa"/>
          </w:tcPr>
          <w:p w14:paraId="32B49D63" w14:textId="3B2D7E3A" w:rsidR="00462F41" w:rsidRDefault="00B70A3A" w:rsidP="002C73D0">
            <w:r w:rsidRPr="00B70A3A">
              <w:t>TRANSFER_PERSON</w:t>
            </w:r>
          </w:p>
        </w:tc>
        <w:tc>
          <w:tcPr>
            <w:tcW w:w="5335" w:type="dxa"/>
          </w:tcPr>
          <w:p w14:paraId="45EABE2B" w14:textId="223E166E" w:rsidR="00F85667" w:rsidRDefault="00F85667" w:rsidP="00F85667">
            <w:pPr>
              <w:ind w:left="360"/>
            </w:pPr>
            <w:r>
              <w:t>Date of birth</w:t>
            </w:r>
            <w:r w:rsidR="004D0830">
              <w:t xml:space="preserve"> and </w:t>
            </w:r>
            <w:r w:rsidR="005C3364">
              <w:t>person id are required.</w:t>
            </w:r>
          </w:p>
          <w:p w14:paraId="1FED7493" w14:textId="77777777" w:rsidR="00462F41" w:rsidRDefault="00F85667" w:rsidP="005C3364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F85667">
              <w:t>tbl_SRPatient</w:t>
            </w:r>
            <w:proofErr w:type="spellEnd"/>
          </w:p>
          <w:p w14:paraId="366BB4AB" w14:textId="77777777" w:rsidR="005C3364" w:rsidRDefault="005C3364" w:rsidP="005C3364">
            <w:pPr>
              <w:pStyle w:val="ListParagraph"/>
              <w:numPr>
                <w:ilvl w:val="0"/>
                <w:numId w:val="39"/>
              </w:numPr>
            </w:pPr>
            <w:r w:rsidRPr="005C3364">
              <w:t>SUS_BRI_AE_010415_to_300619</w:t>
            </w:r>
          </w:p>
          <w:p w14:paraId="464D14F3" w14:textId="77777777" w:rsidR="005C3364" w:rsidRDefault="0019417E" w:rsidP="005C3364">
            <w:pPr>
              <w:pStyle w:val="ListParagraph"/>
              <w:numPr>
                <w:ilvl w:val="0"/>
                <w:numId w:val="39"/>
              </w:numPr>
            </w:pPr>
            <w:r w:rsidRPr="0019417E">
              <w:t>SUS_BRI_APC_010415_to_300619_P1</w:t>
            </w:r>
          </w:p>
          <w:p w14:paraId="51E5BE4C" w14:textId="77777777" w:rsidR="0019417E" w:rsidRDefault="0019417E" w:rsidP="005C3364">
            <w:pPr>
              <w:pStyle w:val="ListParagraph"/>
              <w:numPr>
                <w:ilvl w:val="0"/>
                <w:numId w:val="39"/>
              </w:numPr>
            </w:pPr>
            <w:r w:rsidRPr="0019417E">
              <w:t>SUS_BRI_OP_010415_to_300619</w:t>
            </w:r>
          </w:p>
          <w:p w14:paraId="5606A15A" w14:textId="5CD31DA1" w:rsidR="0019417E" w:rsidRDefault="0019417E" w:rsidP="005C3364">
            <w:pPr>
              <w:pStyle w:val="ListParagraph"/>
              <w:numPr>
                <w:ilvl w:val="0"/>
                <w:numId w:val="39"/>
              </w:numPr>
            </w:pPr>
            <w:r w:rsidRPr="0019417E">
              <w:t>src_BDCT_CDS130InpatientFCEdata010419_310320Final_V2</w:t>
            </w:r>
          </w:p>
        </w:tc>
      </w:tr>
      <w:tr w:rsidR="00462F41" w14:paraId="4644BE75" w14:textId="77777777" w:rsidTr="00DB243E">
        <w:tc>
          <w:tcPr>
            <w:tcW w:w="3681" w:type="dxa"/>
          </w:tcPr>
          <w:p w14:paraId="6B2644D6" w14:textId="7EF7705A" w:rsidR="00462F41" w:rsidRDefault="002977A1" w:rsidP="002C73D0">
            <w:r w:rsidRPr="002977A1">
              <w:t>TRANSFER_DEATH</w:t>
            </w:r>
          </w:p>
        </w:tc>
        <w:tc>
          <w:tcPr>
            <w:tcW w:w="5335" w:type="dxa"/>
          </w:tcPr>
          <w:p w14:paraId="3C7A1D38" w14:textId="77777777" w:rsidR="00462F41" w:rsidRDefault="001D6921" w:rsidP="002C73D0">
            <w:r>
              <w:t>Date</w:t>
            </w:r>
            <w:r w:rsidR="00C56CFB">
              <w:t xml:space="preserve"> of death is required.</w:t>
            </w:r>
          </w:p>
          <w:p w14:paraId="362BB829" w14:textId="012B45F7" w:rsidR="00C56CFB" w:rsidRDefault="00C56CFB" w:rsidP="00C56CFB">
            <w:pPr>
              <w:pStyle w:val="ListParagraph"/>
              <w:numPr>
                <w:ilvl w:val="0"/>
                <w:numId w:val="40"/>
              </w:numPr>
            </w:pPr>
            <w:proofErr w:type="spellStart"/>
            <w:r w:rsidRPr="00F85667">
              <w:t>tbl_SRPatient</w:t>
            </w:r>
            <w:proofErr w:type="spellEnd"/>
          </w:p>
        </w:tc>
      </w:tr>
      <w:tr w:rsidR="00462F41" w14:paraId="1DA6CB94" w14:textId="77777777" w:rsidTr="00DB243E">
        <w:tc>
          <w:tcPr>
            <w:tcW w:w="3681" w:type="dxa"/>
          </w:tcPr>
          <w:p w14:paraId="564B65DF" w14:textId="3429BC93" w:rsidR="00462F41" w:rsidRDefault="00DC06C7" w:rsidP="002C73D0">
            <w:r w:rsidRPr="00DC06C7">
              <w:t>TRANSFER_PROVIDER</w:t>
            </w:r>
          </w:p>
        </w:tc>
        <w:tc>
          <w:tcPr>
            <w:tcW w:w="5335" w:type="dxa"/>
          </w:tcPr>
          <w:p w14:paraId="0101517A" w14:textId="77777777" w:rsidR="00462F41" w:rsidRDefault="00855977" w:rsidP="002C73D0">
            <w:r>
              <w:t>See procedure for transformations.</w:t>
            </w:r>
          </w:p>
          <w:p w14:paraId="65DB9A4A" w14:textId="1C71A638" w:rsidR="00DF3E7D" w:rsidRDefault="00D56CFB" w:rsidP="00DF3E7D">
            <w:pPr>
              <w:pStyle w:val="ListParagraph"/>
              <w:numPr>
                <w:ilvl w:val="0"/>
                <w:numId w:val="40"/>
              </w:numPr>
            </w:pPr>
            <w:proofErr w:type="spellStart"/>
            <w:r w:rsidRPr="00D56CFB">
              <w:t>tbl_SRCode</w:t>
            </w:r>
            <w:proofErr w:type="spellEnd"/>
          </w:p>
          <w:p w14:paraId="48D2192F" w14:textId="77777777" w:rsidR="00B96EC2" w:rsidRDefault="00B96EC2" w:rsidP="00DF3E7D">
            <w:pPr>
              <w:pStyle w:val="ListParagraph"/>
              <w:numPr>
                <w:ilvl w:val="0"/>
                <w:numId w:val="40"/>
              </w:numPr>
            </w:pPr>
            <w:r w:rsidRPr="00B96EC2">
              <w:t>src_BDCT_CDS130InpatientFCEdata010419_310320Final_V2</w:t>
            </w:r>
          </w:p>
          <w:p w14:paraId="258FEDE9" w14:textId="57D2C094" w:rsidR="00DF3E7D" w:rsidRDefault="00B96EC2" w:rsidP="00DF3E7D">
            <w:pPr>
              <w:pStyle w:val="ListParagraph"/>
              <w:numPr>
                <w:ilvl w:val="0"/>
                <w:numId w:val="40"/>
              </w:numPr>
            </w:pPr>
            <w:r w:rsidRPr="00B96EC2">
              <w:t>SUS_BRI_APC_010415_to_300619_P1</w:t>
            </w:r>
          </w:p>
        </w:tc>
      </w:tr>
      <w:tr w:rsidR="00462F41" w14:paraId="106D8E90" w14:textId="77777777" w:rsidTr="00DB243E">
        <w:tc>
          <w:tcPr>
            <w:tcW w:w="3681" w:type="dxa"/>
          </w:tcPr>
          <w:p w14:paraId="22DCAEA1" w14:textId="259D0FE0" w:rsidR="00462F41" w:rsidRDefault="00DB243E" w:rsidP="002C73D0">
            <w:r w:rsidRPr="00DB243E">
              <w:t>TRANSFER_VISIT_OCCURRENCE</w:t>
            </w:r>
          </w:p>
        </w:tc>
        <w:tc>
          <w:tcPr>
            <w:tcW w:w="5335" w:type="dxa"/>
          </w:tcPr>
          <w:p w14:paraId="05DA122A" w14:textId="77777777" w:rsidR="00462F41" w:rsidRDefault="009E684C" w:rsidP="002C73D0">
            <w:r>
              <w:t>Uses mapping tables</w:t>
            </w:r>
            <w:r w:rsidR="006B27EA">
              <w:t xml:space="preserve"> to create unique ids.</w:t>
            </w:r>
          </w:p>
          <w:p w14:paraId="2F2EE8FE" w14:textId="77777777" w:rsidR="006B27EA" w:rsidRDefault="009865F4" w:rsidP="009865F4">
            <w:pPr>
              <w:pStyle w:val="ListParagraph"/>
              <w:numPr>
                <w:ilvl w:val="0"/>
                <w:numId w:val="41"/>
              </w:numPr>
            </w:pPr>
            <w:proofErr w:type="spellStart"/>
            <w:r w:rsidRPr="009865F4">
              <w:t>tbl_SRVisit</w:t>
            </w:r>
            <w:proofErr w:type="spellEnd"/>
          </w:p>
          <w:p w14:paraId="0C0E1BB8" w14:textId="77777777" w:rsidR="009865F4" w:rsidRDefault="009865F4" w:rsidP="009865F4">
            <w:pPr>
              <w:pStyle w:val="ListParagraph"/>
              <w:numPr>
                <w:ilvl w:val="0"/>
                <w:numId w:val="41"/>
              </w:numPr>
            </w:pPr>
            <w:r w:rsidRPr="009865F4">
              <w:lastRenderedPageBreak/>
              <w:t>SUS_BRI_OP_010415_to_300619</w:t>
            </w:r>
          </w:p>
          <w:p w14:paraId="4A033418" w14:textId="77777777" w:rsidR="009865F4" w:rsidRDefault="00E63B0F" w:rsidP="009865F4">
            <w:pPr>
              <w:pStyle w:val="ListParagraph"/>
              <w:numPr>
                <w:ilvl w:val="0"/>
                <w:numId w:val="41"/>
              </w:numPr>
            </w:pPr>
            <w:r w:rsidRPr="00E63B0F">
              <w:t>SUS_BRI_APC_010415_to_300619_P1</w:t>
            </w:r>
          </w:p>
          <w:p w14:paraId="719EB3CA" w14:textId="77777777" w:rsidR="00E63B0F" w:rsidRDefault="00E63B0F" w:rsidP="009865F4">
            <w:pPr>
              <w:pStyle w:val="ListParagraph"/>
              <w:numPr>
                <w:ilvl w:val="0"/>
                <w:numId w:val="41"/>
              </w:numPr>
            </w:pPr>
            <w:r w:rsidRPr="00E63B0F">
              <w:t>src_BDCT_CDS130InpatientFCEdata010419_310320Final_V2</w:t>
            </w:r>
          </w:p>
          <w:p w14:paraId="0724235E" w14:textId="11800471" w:rsidR="00E63B0F" w:rsidRDefault="00E63B0F" w:rsidP="009865F4">
            <w:pPr>
              <w:pStyle w:val="ListParagraph"/>
              <w:numPr>
                <w:ilvl w:val="0"/>
                <w:numId w:val="41"/>
              </w:numPr>
            </w:pPr>
            <w:r w:rsidRPr="00E63B0F">
              <w:t>SUS_BRI_AE_010415_to_300619</w:t>
            </w:r>
          </w:p>
        </w:tc>
      </w:tr>
      <w:tr w:rsidR="00462F41" w14:paraId="1E200471" w14:textId="77777777" w:rsidTr="00DB243E">
        <w:tc>
          <w:tcPr>
            <w:tcW w:w="3681" w:type="dxa"/>
          </w:tcPr>
          <w:p w14:paraId="5602F3BE" w14:textId="0FEA2BEF" w:rsidR="00462F41" w:rsidRDefault="00DE323C" w:rsidP="002C73D0">
            <w:r w:rsidRPr="00DE323C">
              <w:lastRenderedPageBreak/>
              <w:t>TRANSFER_OBSERVATION_PERIOD</w:t>
            </w:r>
          </w:p>
        </w:tc>
        <w:tc>
          <w:tcPr>
            <w:tcW w:w="5335" w:type="dxa"/>
          </w:tcPr>
          <w:p w14:paraId="4A4D9A29" w14:textId="16B21B9F" w:rsidR="00462F41" w:rsidRDefault="009F4784" w:rsidP="002C73D0">
            <w:r>
              <w:t>Uses visit_occurrence</w:t>
            </w:r>
            <w:r w:rsidR="001A5503">
              <w:t>.</w:t>
            </w:r>
          </w:p>
        </w:tc>
      </w:tr>
      <w:tr w:rsidR="00DC06C7" w14:paraId="3ED16C3A" w14:textId="77777777" w:rsidTr="00DB243E">
        <w:tc>
          <w:tcPr>
            <w:tcW w:w="3681" w:type="dxa"/>
          </w:tcPr>
          <w:p w14:paraId="7710F5B6" w14:textId="0F6C6E9D" w:rsidR="00DC06C7" w:rsidRDefault="000F0551" w:rsidP="002C73D0">
            <w:r w:rsidRPr="000F0551">
              <w:t>TRANSFER_VISIT_DETAIL</w:t>
            </w:r>
          </w:p>
        </w:tc>
        <w:tc>
          <w:tcPr>
            <w:tcW w:w="5335" w:type="dxa"/>
          </w:tcPr>
          <w:p w14:paraId="768B9635" w14:textId="10774AF3" w:rsidR="001A5503" w:rsidRDefault="001A5503" w:rsidP="001A5503">
            <w:r>
              <w:t>Uses mapping tables to create unique ids</w:t>
            </w:r>
            <w:r w:rsidR="00AD2600">
              <w:t>.</w:t>
            </w:r>
          </w:p>
          <w:p w14:paraId="7B1626BB" w14:textId="67E7991D" w:rsidR="00AD2600" w:rsidRDefault="00AD2600" w:rsidP="00AD2600">
            <w:pPr>
              <w:pStyle w:val="ListParagraph"/>
              <w:numPr>
                <w:ilvl w:val="0"/>
                <w:numId w:val="42"/>
              </w:numPr>
            </w:pPr>
            <w:r w:rsidRPr="00AD2600">
              <w:t>SUS_BRI_APC_010415_to_300619_P1</w:t>
            </w:r>
          </w:p>
          <w:p w14:paraId="15F064AC" w14:textId="453BA3AA" w:rsidR="00B5032D" w:rsidRDefault="00B5032D" w:rsidP="00B5032D">
            <w:pPr>
              <w:pStyle w:val="ListParagraph"/>
              <w:numPr>
                <w:ilvl w:val="0"/>
                <w:numId w:val="42"/>
              </w:numPr>
            </w:pPr>
            <w:r w:rsidRPr="00B5032D">
              <w:t>src_BDCT_CDS130InpatientFCEdata010419_310320Final_V2</w:t>
            </w:r>
          </w:p>
          <w:p w14:paraId="60AF4405" w14:textId="77777777" w:rsidR="00DC06C7" w:rsidRDefault="00DC06C7" w:rsidP="002C73D0"/>
        </w:tc>
      </w:tr>
      <w:tr w:rsidR="00DC06C7" w14:paraId="10C553AA" w14:textId="77777777" w:rsidTr="00DB243E">
        <w:tc>
          <w:tcPr>
            <w:tcW w:w="3681" w:type="dxa"/>
          </w:tcPr>
          <w:p w14:paraId="3806D29D" w14:textId="61B638E9" w:rsidR="00DC06C7" w:rsidRDefault="00E83C64" w:rsidP="002C73D0">
            <w:r w:rsidRPr="00E83C64">
              <w:t>TRANSFER_CONDITION_OCCURRENCE</w:t>
            </w:r>
          </w:p>
        </w:tc>
        <w:tc>
          <w:tcPr>
            <w:tcW w:w="5335" w:type="dxa"/>
          </w:tcPr>
          <w:p w14:paraId="0A431E9D" w14:textId="0A3E0603" w:rsidR="004F2CBA" w:rsidRDefault="004F2CBA" w:rsidP="00FB40F1">
            <w:r>
              <w:t>Multiple col</w:t>
            </w:r>
            <w:r w:rsidR="00FB40F1">
              <w:t>umns are mapped,</w:t>
            </w:r>
            <w:r w:rsidR="000333FB">
              <w:t xml:space="preserve"> duplicate codes are excluded.</w:t>
            </w:r>
          </w:p>
          <w:p w14:paraId="23959E3B" w14:textId="2A57ED9B" w:rsidR="00DC06C7" w:rsidRDefault="00692073" w:rsidP="00692073">
            <w:pPr>
              <w:pStyle w:val="ListParagraph"/>
              <w:numPr>
                <w:ilvl w:val="0"/>
                <w:numId w:val="43"/>
              </w:numPr>
            </w:pPr>
            <w:proofErr w:type="spellStart"/>
            <w:r w:rsidRPr="00692073">
              <w:t>tbl_SRPatient</w:t>
            </w:r>
            <w:proofErr w:type="spellEnd"/>
          </w:p>
          <w:p w14:paraId="69FD6D32" w14:textId="77777777" w:rsidR="00692073" w:rsidRDefault="004F2CBA" w:rsidP="00692073">
            <w:pPr>
              <w:pStyle w:val="ListParagraph"/>
              <w:numPr>
                <w:ilvl w:val="0"/>
                <w:numId w:val="43"/>
              </w:numPr>
            </w:pPr>
            <w:proofErr w:type="spellStart"/>
            <w:r w:rsidRPr="004F2CBA">
              <w:t>tbl_SRCode</w:t>
            </w:r>
            <w:proofErr w:type="spellEnd"/>
          </w:p>
          <w:p w14:paraId="0E7C6411" w14:textId="77777777" w:rsidR="004F2CBA" w:rsidRDefault="004F2CBA" w:rsidP="00692073">
            <w:pPr>
              <w:pStyle w:val="ListParagraph"/>
              <w:numPr>
                <w:ilvl w:val="0"/>
                <w:numId w:val="43"/>
              </w:numPr>
            </w:pPr>
            <w:r w:rsidRPr="004F2CBA">
              <w:t>SUS_BRI_APC_010415_to_300619_P1</w:t>
            </w:r>
          </w:p>
          <w:p w14:paraId="78CAA267" w14:textId="3125897F" w:rsidR="004F2CBA" w:rsidRDefault="004F2CBA" w:rsidP="00692073">
            <w:pPr>
              <w:pStyle w:val="ListParagraph"/>
              <w:numPr>
                <w:ilvl w:val="0"/>
                <w:numId w:val="43"/>
              </w:numPr>
            </w:pPr>
            <w:r w:rsidRPr="004F2CBA">
              <w:t>src_BDCT_CDS130InpatientFCEdata010419_310320Final_V2</w:t>
            </w:r>
          </w:p>
        </w:tc>
      </w:tr>
      <w:tr w:rsidR="00DC06C7" w14:paraId="1B4BBE0A" w14:textId="77777777" w:rsidTr="00DB243E">
        <w:tc>
          <w:tcPr>
            <w:tcW w:w="3681" w:type="dxa"/>
          </w:tcPr>
          <w:p w14:paraId="15D148C5" w14:textId="1C3CCDA4" w:rsidR="00DC06C7" w:rsidRDefault="00690B10" w:rsidP="002C73D0">
            <w:r w:rsidRPr="00690B10">
              <w:t>TRANSFER_PROCEDURE_OCCURRENCE</w:t>
            </w:r>
          </w:p>
        </w:tc>
        <w:tc>
          <w:tcPr>
            <w:tcW w:w="5335" w:type="dxa"/>
          </w:tcPr>
          <w:p w14:paraId="64F52DA9" w14:textId="77777777" w:rsidR="00664965" w:rsidRDefault="00664965" w:rsidP="00664965">
            <w:r>
              <w:t>Multiple columns are mapped, duplicate codes are excluded.</w:t>
            </w:r>
          </w:p>
          <w:p w14:paraId="607F65F3" w14:textId="77777777" w:rsidR="00DC06C7" w:rsidRDefault="00AC6496" w:rsidP="00AC6496">
            <w:pPr>
              <w:pStyle w:val="ListParagraph"/>
              <w:numPr>
                <w:ilvl w:val="0"/>
                <w:numId w:val="44"/>
              </w:numPr>
            </w:pPr>
            <w:r w:rsidRPr="00AC6496">
              <w:t>SUS_BRI_AE_010415_to_300619</w:t>
            </w:r>
          </w:p>
          <w:p w14:paraId="0C92150B" w14:textId="77777777" w:rsidR="00AC6496" w:rsidRDefault="00EF34B3" w:rsidP="00AC6496">
            <w:pPr>
              <w:pStyle w:val="ListParagraph"/>
              <w:numPr>
                <w:ilvl w:val="0"/>
                <w:numId w:val="44"/>
              </w:numPr>
            </w:pPr>
            <w:r w:rsidRPr="00EF34B3">
              <w:t>SUS_BRI_APC_010415_to_300619_P1</w:t>
            </w:r>
          </w:p>
          <w:p w14:paraId="18E16E28" w14:textId="5B4F622C" w:rsidR="00EF34B3" w:rsidRDefault="00EF34B3" w:rsidP="00AC6496">
            <w:pPr>
              <w:pStyle w:val="ListParagraph"/>
              <w:numPr>
                <w:ilvl w:val="0"/>
                <w:numId w:val="44"/>
              </w:numPr>
            </w:pPr>
            <w:r w:rsidRPr="00EF34B3">
              <w:t>SUS_BRI_OP_010415_to_300619</w:t>
            </w:r>
          </w:p>
        </w:tc>
      </w:tr>
      <w:tr w:rsidR="00DC06C7" w14:paraId="0A94CD5A" w14:textId="77777777" w:rsidTr="00DB243E">
        <w:tc>
          <w:tcPr>
            <w:tcW w:w="3681" w:type="dxa"/>
          </w:tcPr>
          <w:p w14:paraId="55332F40" w14:textId="7A406CF2" w:rsidR="00DC06C7" w:rsidRDefault="00D767F1" w:rsidP="002C73D0">
            <w:r w:rsidRPr="00D767F1">
              <w:t>TRANSFER_OBSERVATION</w:t>
            </w:r>
          </w:p>
        </w:tc>
        <w:tc>
          <w:tcPr>
            <w:tcW w:w="5335" w:type="dxa"/>
          </w:tcPr>
          <w:p w14:paraId="4B24953A" w14:textId="77777777" w:rsidR="00C4322A" w:rsidRDefault="00C4322A" w:rsidP="00C4322A">
            <w:r>
              <w:t>Multiple columns are mapped, duplicate codes are excluded.</w:t>
            </w:r>
          </w:p>
          <w:p w14:paraId="59F166CB" w14:textId="77777777" w:rsidR="00DC06C7" w:rsidRDefault="00B82C69" w:rsidP="00B82C69">
            <w:pPr>
              <w:pStyle w:val="ListParagraph"/>
              <w:numPr>
                <w:ilvl w:val="0"/>
                <w:numId w:val="45"/>
              </w:numPr>
            </w:pPr>
            <w:proofErr w:type="spellStart"/>
            <w:r w:rsidRPr="00B82C69">
              <w:t>tbl_SRVisit</w:t>
            </w:r>
            <w:proofErr w:type="spellEnd"/>
          </w:p>
          <w:p w14:paraId="7909C6FC" w14:textId="77777777" w:rsidR="00B82C69" w:rsidRDefault="00B82C69" w:rsidP="00B82C69">
            <w:pPr>
              <w:pStyle w:val="ListParagraph"/>
              <w:numPr>
                <w:ilvl w:val="0"/>
                <w:numId w:val="45"/>
              </w:numPr>
            </w:pPr>
            <w:proofErr w:type="spellStart"/>
            <w:r w:rsidRPr="00B82C69">
              <w:t>tbl_SRPatient</w:t>
            </w:r>
            <w:proofErr w:type="spellEnd"/>
          </w:p>
          <w:p w14:paraId="12F3DEF6" w14:textId="77777777" w:rsidR="00B82C69" w:rsidRDefault="00B82C69" w:rsidP="00B82C69">
            <w:pPr>
              <w:pStyle w:val="ListParagraph"/>
              <w:numPr>
                <w:ilvl w:val="0"/>
                <w:numId w:val="45"/>
              </w:numPr>
            </w:pPr>
            <w:proofErr w:type="spellStart"/>
            <w:r w:rsidRPr="00B82C69">
              <w:t>tbl_SRCode</w:t>
            </w:r>
            <w:proofErr w:type="spellEnd"/>
          </w:p>
          <w:p w14:paraId="68861815" w14:textId="77777777" w:rsidR="00FB6F6F" w:rsidRDefault="00FB6F6F" w:rsidP="00B82C69">
            <w:pPr>
              <w:pStyle w:val="ListParagraph"/>
              <w:numPr>
                <w:ilvl w:val="0"/>
                <w:numId w:val="45"/>
              </w:numPr>
            </w:pPr>
            <w:r w:rsidRPr="00FB6F6F">
              <w:t>SUS_BRI_OP_010415_to_300619</w:t>
            </w:r>
          </w:p>
          <w:p w14:paraId="385855F6" w14:textId="77777777" w:rsidR="009B443C" w:rsidRDefault="009B443C" w:rsidP="00B82C69">
            <w:pPr>
              <w:pStyle w:val="ListParagraph"/>
              <w:numPr>
                <w:ilvl w:val="0"/>
                <w:numId w:val="45"/>
              </w:numPr>
            </w:pPr>
            <w:r w:rsidRPr="009B443C">
              <w:t>SUS_BRI_APC_010415_to_300619_P1</w:t>
            </w:r>
          </w:p>
          <w:p w14:paraId="593AAFE0" w14:textId="77777777" w:rsidR="00AD5DBA" w:rsidRDefault="00AD5DBA" w:rsidP="00B82C69">
            <w:pPr>
              <w:pStyle w:val="ListParagraph"/>
              <w:numPr>
                <w:ilvl w:val="0"/>
                <w:numId w:val="45"/>
              </w:numPr>
            </w:pPr>
            <w:r w:rsidRPr="00AD5DBA">
              <w:t>src_BDCT_CDS130InpatientFCEdata010419_310320Final_V2</w:t>
            </w:r>
          </w:p>
          <w:p w14:paraId="27A89CD1" w14:textId="066F7FE1" w:rsidR="00AD5DBA" w:rsidRDefault="00AD5DBA" w:rsidP="00B82C69">
            <w:pPr>
              <w:pStyle w:val="ListParagraph"/>
              <w:numPr>
                <w:ilvl w:val="0"/>
                <w:numId w:val="45"/>
              </w:numPr>
            </w:pPr>
            <w:r w:rsidRPr="00AD5DBA">
              <w:t>SUS_BRI_AE_010415_to_300619</w:t>
            </w:r>
          </w:p>
        </w:tc>
      </w:tr>
      <w:tr w:rsidR="00DC06C7" w14:paraId="13503156" w14:textId="77777777" w:rsidTr="00DB243E">
        <w:tc>
          <w:tcPr>
            <w:tcW w:w="3681" w:type="dxa"/>
          </w:tcPr>
          <w:p w14:paraId="0FC3063F" w14:textId="2CCCE7D4" w:rsidR="00DC06C7" w:rsidRDefault="008E0FBA" w:rsidP="002C73D0">
            <w:r w:rsidRPr="008E0FBA">
              <w:lastRenderedPageBreak/>
              <w:t>TRANSFER_MEASUREMENT</w:t>
            </w:r>
          </w:p>
        </w:tc>
        <w:tc>
          <w:tcPr>
            <w:tcW w:w="5335" w:type="dxa"/>
          </w:tcPr>
          <w:p w14:paraId="4C7EEE29" w14:textId="77777777" w:rsidR="00D31AE8" w:rsidRDefault="00D31AE8" w:rsidP="00D31AE8">
            <w:r>
              <w:t>Multiple columns are mapped, duplicate codes are excluded.</w:t>
            </w:r>
          </w:p>
          <w:p w14:paraId="242D7B16" w14:textId="77777777" w:rsidR="00DC06C7" w:rsidRDefault="00D31AE8" w:rsidP="00D31AE8">
            <w:pPr>
              <w:pStyle w:val="ListParagraph"/>
              <w:numPr>
                <w:ilvl w:val="0"/>
                <w:numId w:val="46"/>
              </w:numPr>
            </w:pPr>
            <w:r w:rsidRPr="00D31AE8">
              <w:t>SUS_BRI_AE_010415_to_300619</w:t>
            </w:r>
          </w:p>
          <w:p w14:paraId="47D3617F" w14:textId="6B45FE21" w:rsidR="00D31AE8" w:rsidRDefault="00D31AE8" w:rsidP="00D31AE8">
            <w:pPr>
              <w:pStyle w:val="ListParagraph"/>
              <w:numPr>
                <w:ilvl w:val="0"/>
                <w:numId w:val="46"/>
              </w:numPr>
            </w:pPr>
            <w:proofErr w:type="spellStart"/>
            <w:r w:rsidRPr="00D31AE8">
              <w:t>tbl_SRCode</w:t>
            </w:r>
            <w:proofErr w:type="spellEnd"/>
          </w:p>
        </w:tc>
      </w:tr>
      <w:tr w:rsidR="008E0FBA" w14:paraId="0ABEA2A1" w14:textId="77777777" w:rsidTr="00DB243E">
        <w:tc>
          <w:tcPr>
            <w:tcW w:w="3681" w:type="dxa"/>
          </w:tcPr>
          <w:p w14:paraId="072318C0" w14:textId="2375FF9A" w:rsidR="008E0FBA" w:rsidRDefault="0004538C" w:rsidP="002C73D0">
            <w:r w:rsidRPr="0004538C">
              <w:t>TRANSFER_DRUG_EXPOSURE</w:t>
            </w:r>
          </w:p>
        </w:tc>
        <w:tc>
          <w:tcPr>
            <w:tcW w:w="5335" w:type="dxa"/>
          </w:tcPr>
          <w:p w14:paraId="20180E4F" w14:textId="77777777" w:rsidR="008E0FBA" w:rsidRDefault="001076BE" w:rsidP="003D0912">
            <w:pPr>
              <w:pStyle w:val="ListParagraph"/>
              <w:numPr>
                <w:ilvl w:val="0"/>
                <w:numId w:val="47"/>
              </w:numPr>
            </w:pPr>
            <w:proofErr w:type="spellStart"/>
            <w:r w:rsidRPr="001076BE">
              <w:t>tbl_SRImmunisation</w:t>
            </w:r>
            <w:proofErr w:type="spellEnd"/>
          </w:p>
          <w:p w14:paraId="68792649" w14:textId="723958BF" w:rsidR="001076BE" w:rsidRDefault="001076BE" w:rsidP="001076BE">
            <w:pPr>
              <w:pStyle w:val="ListParagraph"/>
              <w:numPr>
                <w:ilvl w:val="0"/>
                <w:numId w:val="47"/>
              </w:numPr>
            </w:pPr>
            <w:proofErr w:type="spellStart"/>
            <w:r w:rsidRPr="001076BE">
              <w:t>tbl_SRPrimaryCareMedication</w:t>
            </w:r>
            <w:proofErr w:type="spellEnd"/>
          </w:p>
        </w:tc>
      </w:tr>
      <w:tr w:rsidR="008E0FBA" w14:paraId="70F7403A" w14:textId="77777777" w:rsidTr="00DB243E">
        <w:tc>
          <w:tcPr>
            <w:tcW w:w="3681" w:type="dxa"/>
          </w:tcPr>
          <w:p w14:paraId="1A99012E" w14:textId="1932A58C" w:rsidR="008E0FBA" w:rsidRDefault="0004538C" w:rsidP="002C73D0">
            <w:r w:rsidRPr="0004538C">
              <w:t>TRANSFER_CDM_SOURCE</w:t>
            </w:r>
          </w:p>
        </w:tc>
        <w:tc>
          <w:tcPr>
            <w:tcW w:w="5335" w:type="dxa"/>
          </w:tcPr>
          <w:p w14:paraId="7ACEF76E" w14:textId="34C3B6BE" w:rsidR="008E0FBA" w:rsidRDefault="0004538C" w:rsidP="002C73D0">
            <w:r>
              <w:t>Static data</w:t>
            </w:r>
            <w:r w:rsidR="003D0912">
              <w:t>.</w:t>
            </w:r>
          </w:p>
        </w:tc>
      </w:tr>
    </w:tbl>
    <w:p w14:paraId="69DE6001" w14:textId="77777777" w:rsidR="00EE614D" w:rsidRPr="002C73D0" w:rsidRDefault="00EE614D" w:rsidP="002C73D0"/>
    <w:p w14:paraId="3665CE66" w14:textId="418A7399" w:rsidR="001076BE" w:rsidRDefault="001076BE" w:rsidP="001076BE">
      <w:pPr>
        <w:pStyle w:val="Heading2"/>
      </w:pPr>
      <w:bookmarkStart w:id="9" w:name="_Toc152339015"/>
      <w:r>
        <w:t>Counts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0"/>
        <w:gridCol w:w="5226"/>
      </w:tblGrid>
      <w:tr w:rsidR="001076BE" w:rsidRPr="00697922" w14:paraId="33854339" w14:textId="77777777" w:rsidTr="00E84CD1">
        <w:tc>
          <w:tcPr>
            <w:tcW w:w="2388" w:type="dxa"/>
          </w:tcPr>
          <w:p w14:paraId="10E28A98" w14:textId="77777777" w:rsidR="001076BE" w:rsidRPr="00697922" w:rsidRDefault="001076BE" w:rsidP="00D53FF0">
            <w:pPr>
              <w:rPr>
                <w:b/>
                <w:bCs/>
              </w:rPr>
            </w:pPr>
            <w:r w:rsidRPr="00697922">
              <w:rPr>
                <w:b/>
                <w:bCs/>
              </w:rPr>
              <w:t>Procedure</w:t>
            </w:r>
          </w:p>
        </w:tc>
        <w:tc>
          <w:tcPr>
            <w:tcW w:w="6628" w:type="dxa"/>
          </w:tcPr>
          <w:p w14:paraId="5DEBA0D0" w14:textId="220BE4CA" w:rsidR="001076BE" w:rsidRPr="00697922" w:rsidRDefault="001076BE" w:rsidP="00D53FF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  <w:r w:rsidR="006C1EF2">
              <w:rPr>
                <w:b/>
                <w:bCs/>
              </w:rPr>
              <w:t xml:space="preserve"> method</w:t>
            </w:r>
          </w:p>
        </w:tc>
      </w:tr>
      <w:tr w:rsidR="001076BE" w14:paraId="791AFDDD" w14:textId="77777777" w:rsidTr="00E84CD1">
        <w:tc>
          <w:tcPr>
            <w:tcW w:w="2388" w:type="dxa"/>
          </w:tcPr>
          <w:p w14:paraId="1A70BE9F" w14:textId="5E831B5A" w:rsidR="001076BE" w:rsidRDefault="006C1EF2" w:rsidP="00D53FF0">
            <w:r w:rsidRPr="006C1EF2">
              <w:t>COUNT_LOCATION</w:t>
            </w:r>
          </w:p>
        </w:tc>
        <w:tc>
          <w:tcPr>
            <w:tcW w:w="6628" w:type="dxa"/>
          </w:tcPr>
          <w:p w14:paraId="18831DCD" w14:textId="0CBB94D5" w:rsidR="001076BE" w:rsidRDefault="006C1EF2" w:rsidP="006C1EF2">
            <w:r>
              <w:t>Counts</w:t>
            </w:r>
            <w:r w:rsidR="00E50AD6">
              <w:t xml:space="preserve"> overall number of location</w:t>
            </w:r>
            <w:r w:rsidR="00CC1DE3">
              <w:t>s.</w:t>
            </w:r>
          </w:p>
        </w:tc>
      </w:tr>
      <w:tr w:rsidR="00E84CD1" w14:paraId="3A6A6B58" w14:textId="77777777" w:rsidTr="00E84CD1">
        <w:tc>
          <w:tcPr>
            <w:tcW w:w="2388" w:type="dxa"/>
          </w:tcPr>
          <w:p w14:paraId="1B89F090" w14:textId="500887DE" w:rsidR="00E84CD1" w:rsidRDefault="00E84CD1" w:rsidP="00E84CD1">
            <w:r w:rsidRPr="005114D1">
              <w:t>COUNT_CARE_SITE</w:t>
            </w:r>
          </w:p>
        </w:tc>
        <w:tc>
          <w:tcPr>
            <w:tcW w:w="6628" w:type="dxa"/>
          </w:tcPr>
          <w:p w14:paraId="2BECE719" w14:textId="31F03803" w:rsidR="00E84CD1" w:rsidRDefault="00E84CD1" w:rsidP="00E84CD1">
            <w:r>
              <w:t>Counts overall number of care sites.</w:t>
            </w:r>
          </w:p>
        </w:tc>
      </w:tr>
      <w:tr w:rsidR="00E84CD1" w14:paraId="430F6CB4" w14:textId="77777777" w:rsidTr="00E84CD1">
        <w:tc>
          <w:tcPr>
            <w:tcW w:w="2388" w:type="dxa"/>
          </w:tcPr>
          <w:p w14:paraId="1FA4F0D4" w14:textId="681E9F42" w:rsidR="00E84CD1" w:rsidRDefault="00E72E29" w:rsidP="00E84CD1">
            <w:r w:rsidRPr="00E72E29">
              <w:t>COUNT_PERSON</w:t>
            </w:r>
          </w:p>
        </w:tc>
        <w:tc>
          <w:tcPr>
            <w:tcW w:w="6628" w:type="dxa"/>
          </w:tcPr>
          <w:p w14:paraId="15B7B109" w14:textId="67A6DF65" w:rsidR="00E84CD1" w:rsidRDefault="00E72E29" w:rsidP="00E72E29">
            <w:r>
              <w:t>Counts overall number of people.</w:t>
            </w:r>
          </w:p>
        </w:tc>
      </w:tr>
      <w:tr w:rsidR="00E84CD1" w14:paraId="7D424FC3" w14:textId="77777777" w:rsidTr="00E84CD1">
        <w:tc>
          <w:tcPr>
            <w:tcW w:w="2388" w:type="dxa"/>
          </w:tcPr>
          <w:p w14:paraId="41CA0557" w14:textId="69D16399" w:rsidR="00E84CD1" w:rsidRDefault="003E2716" w:rsidP="00E84CD1">
            <w:r w:rsidRPr="003E2716">
              <w:t>COUNT_DEATH</w:t>
            </w:r>
          </w:p>
        </w:tc>
        <w:tc>
          <w:tcPr>
            <w:tcW w:w="6628" w:type="dxa"/>
          </w:tcPr>
          <w:p w14:paraId="3F2EB0D2" w14:textId="5E4DAB27" w:rsidR="00E84CD1" w:rsidRDefault="000C00D5" w:rsidP="000C00D5">
            <w:r>
              <w:t>Counts overall number of deaths.</w:t>
            </w:r>
          </w:p>
        </w:tc>
      </w:tr>
      <w:tr w:rsidR="00E84CD1" w14:paraId="2F038FBE" w14:textId="77777777" w:rsidTr="00E84CD1">
        <w:tc>
          <w:tcPr>
            <w:tcW w:w="2388" w:type="dxa"/>
          </w:tcPr>
          <w:p w14:paraId="73FAE61F" w14:textId="55F526BE" w:rsidR="00E84CD1" w:rsidRDefault="009D0D3D" w:rsidP="00E84CD1">
            <w:r w:rsidRPr="009D0D3D">
              <w:t>COUNT_PROVIDER</w:t>
            </w:r>
          </w:p>
        </w:tc>
        <w:tc>
          <w:tcPr>
            <w:tcW w:w="6628" w:type="dxa"/>
          </w:tcPr>
          <w:p w14:paraId="71965338" w14:textId="76A104C9" w:rsidR="00E84CD1" w:rsidRDefault="009D0D3D" w:rsidP="009D0D3D">
            <w:r>
              <w:t>Counts overall number of providers.</w:t>
            </w:r>
          </w:p>
        </w:tc>
      </w:tr>
      <w:tr w:rsidR="00E84CD1" w14:paraId="6939B479" w14:textId="77777777" w:rsidTr="00E84CD1">
        <w:tc>
          <w:tcPr>
            <w:tcW w:w="2388" w:type="dxa"/>
          </w:tcPr>
          <w:p w14:paraId="36AE445D" w14:textId="1315A06A" w:rsidR="00E84CD1" w:rsidRDefault="00FC3064" w:rsidP="00E84CD1">
            <w:r w:rsidRPr="00FC3064">
              <w:t>COUNT_VISIT_OCCURRENCE</w:t>
            </w:r>
          </w:p>
        </w:tc>
        <w:tc>
          <w:tcPr>
            <w:tcW w:w="6628" w:type="dxa"/>
          </w:tcPr>
          <w:p w14:paraId="40466FBE" w14:textId="1B840321" w:rsidR="00E84CD1" w:rsidRDefault="00115154" w:rsidP="00115154">
            <w:r>
              <w:t>Counts overall number of visit occurrences.</w:t>
            </w:r>
          </w:p>
        </w:tc>
      </w:tr>
      <w:tr w:rsidR="00FC3064" w14:paraId="290D2651" w14:textId="77777777" w:rsidTr="00E84CD1">
        <w:tc>
          <w:tcPr>
            <w:tcW w:w="2388" w:type="dxa"/>
          </w:tcPr>
          <w:p w14:paraId="26AEA4BA" w14:textId="290B0477" w:rsidR="00FC3064" w:rsidRPr="00DC06C7" w:rsidRDefault="00674828" w:rsidP="00E84CD1">
            <w:r w:rsidRPr="00674828">
              <w:t>COUNT_OBSERVATION_PERIOD</w:t>
            </w:r>
          </w:p>
        </w:tc>
        <w:tc>
          <w:tcPr>
            <w:tcW w:w="6628" w:type="dxa"/>
          </w:tcPr>
          <w:p w14:paraId="14F2289F" w14:textId="698805BF" w:rsidR="00FC3064" w:rsidRDefault="00674828" w:rsidP="00E84CD1">
            <w:r>
              <w:t>Counts number of people with missing observation periods.</w:t>
            </w:r>
          </w:p>
        </w:tc>
      </w:tr>
      <w:tr w:rsidR="00FC3064" w14:paraId="576BA56C" w14:textId="77777777" w:rsidTr="00E84CD1">
        <w:tc>
          <w:tcPr>
            <w:tcW w:w="2388" w:type="dxa"/>
          </w:tcPr>
          <w:p w14:paraId="3A6DAE52" w14:textId="422D2678" w:rsidR="00FC3064" w:rsidRPr="00DC06C7" w:rsidRDefault="00FA624B" w:rsidP="00FA624B">
            <w:r w:rsidRPr="00FA624B">
              <w:t>COUNT_VISIT_DETAI</w:t>
            </w:r>
            <w:r>
              <w:t>L</w:t>
            </w:r>
          </w:p>
        </w:tc>
        <w:tc>
          <w:tcPr>
            <w:tcW w:w="6628" w:type="dxa"/>
          </w:tcPr>
          <w:p w14:paraId="1CC54819" w14:textId="7945A5D7" w:rsidR="00FC3064" w:rsidRDefault="00FA624B" w:rsidP="00E84CD1">
            <w:r>
              <w:t>Counts overall number of visit details.</w:t>
            </w:r>
          </w:p>
        </w:tc>
      </w:tr>
      <w:tr w:rsidR="00FC3064" w14:paraId="2F9BD4B2" w14:textId="77777777" w:rsidTr="00E84CD1">
        <w:tc>
          <w:tcPr>
            <w:tcW w:w="2388" w:type="dxa"/>
          </w:tcPr>
          <w:p w14:paraId="121D65CC" w14:textId="32FBC99A" w:rsidR="00FC3064" w:rsidRPr="00DC06C7" w:rsidRDefault="00874A86" w:rsidP="00FA624B">
            <w:r w:rsidRPr="00874A86">
              <w:t>COUNT_CONDITION_OCCURRENCE</w:t>
            </w:r>
          </w:p>
        </w:tc>
        <w:tc>
          <w:tcPr>
            <w:tcW w:w="6628" w:type="dxa"/>
          </w:tcPr>
          <w:p w14:paraId="0CD70307" w14:textId="587A0FBC" w:rsidR="00FC3064" w:rsidRDefault="00691362" w:rsidP="00E84CD1">
            <w:r>
              <w:t>Counts per source value.</w:t>
            </w:r>
          </w:p>
        </w:tc>
      </w:tr>
      <w:tr w:rsidR="00FA624B" w14:paraId="07EA968D" w14:textId="77777777" w:rsidTr="00E84CD1">
        <w:tc>
          <w:tcPr>
            <w:tcW w:w="2388" w:type="dxa"/>
          </w:tcPr>
          <w:p w14:paraId="7EDB8D92" w14:textId="6B9DFE15" w:rsidR="00FA624B" w:rsidRPr="00DC06C7" w:rsidRDefault="00FE453A" w:rsidP="00FA624B">
            <w:r w:rsidRPr="00FE453A">
              <w:t>COUNT_OBSERVATION</w:t>
            </w:r>
          </w:p>
        </w:tc>
        <w:tc>
          <w:tcPr>
            <w:tcW w:w="6628" w:type="dxa"/>
          </w:tcPr>
          <w:p w14:paraId="47D31572" w14:textId="762113C6" w:rsidR="00FA624B" w:rsidRDefault="00FE453A" w:rsidP="00E84CD1">
            <w:r>
              <w:t>Counts per source value.</w:t>
            </w:r>
          </w:p>
        </w:tc>
      </w:tr>
      <w:tr w:rsidR="00FA624B" w14:paraId="3D375D03" w14:textId="77777777" w:rsidTr="00E84CD1">
        <w:tc>
          <w:tcPr>
            <w:tcW w:w="2388" w:type="dxa"/>
          </w:tcPr>
          <w:p w14:paraId="565ABC52" w14:textId="14160F29" w:rsidR="00FA624B" w:rsidRPr="00DC06C7" w:rsidRDefault="005B02E1" w:rsidP="00FA624B">
            <w:r w:rsidRPr="005B02E1">
              <w:t>COUNT_MEASUREMENT</w:t>
            </w:r>
          </w:p>
        </w:tc>
        <w:tc>
          <w:tcPr>
            <w:tcW w:w="6628" w:type="dxa"/>
          </w:tcPr>
          <w:p w14:paraId="71F77459" w14:textId="4B02868B" w:rsidR="00FA624B" w:rsidRDefault="005B02E1" w:rsidP="00E84CD1">
            <w:r>
              <w:t>Counts per source value.</w:t>
            </w:r>
          </w:p>
        </w:tc>
      </w:tr>
      <w:tr w:rsidR="00FA624B" w14:paraId="422F3152" w14:textId="77777777" w:rsidTr="00E84CD1">
        <w:tc>
          <w:tcPr>
            <w:tcW w:w="2388" w:type="dxa"/>
          </w:tcPr>
          <w:p w14:paraId="451225E7" w14:textId="2AD5D46B" w:rsidR="00FA624B" w:rsidRPr="00DC06C7" w:rsidRDefault="005B02E1" w:rsidP="00FA624B">
            <w:r w:rsidRPr="005B02E1">
              <w:t>COUNT_DRUG_EXPOSURE</w:t>
            </w:r>
          </w:p>
        </w:tc>
        <w:tc>
          <w:tcPr>
            <w:tcW w:w="6628" w:type="dxa"/>
          </w:tcPr>
          <w:p w14:paraId="6444E5C2" w14:textId="22A9D28C" w:rsidR="00FA624B" w:rsidRDefault="0098058C" w:rsidP="00E84CD1">
            <w:r>
              <w:t>Counts per source value.</w:t>
            </w:r>
          </w:p>
        </w:tc>
      </w:tr>
    </w:tbl>
    <w:p w14:paraId="5EDD501C" w14:textId="52B9F4A7" w:rsidR="00E24A79" w:rsidRDefault="00E24A79" w:rsidP="00E24A79"/>
    <w:p w14:paraId="40B03FEF" w14:textId="0890E60A" w:rsidR="008D6052" w:rsidRDefault="008D6052">
      <w:pPr>
        <w:spacing w:after="0" w:line="240" w:lineRule="auto"/>
      </w:pPr>
      <w:r>
        <w:br w:type="page"/>
      </w:r>
    </w:p>
    <w:p w14:paraId="1F564009" w14:textId="3FFA38FB" w:rsidR="00693E34" w:rsidRDefault="00EB768A" w:rsidP="00FF6AFC">
      <w:pPr>
        <w:pStyle w:val="Heading1"/>
      </w:pPr>
      <w:bookmarkStart w:id="10" w:name="_Toc152339016"/>
      <w:r>
        <w:lastRenderedPageBreak/>
        <w:t>Understanding</w:t>
      </w:r>
      <w:r w:rsidR="00693E34">
        <w:t xml:space="preserve"> the ETL</w:t>
      </w:r>
      <w:r>
        <w:t xml:space="preserve"> and mapping structure</w:t>
      </w:r>
      <w:bookmarkEnd w:id="10"/>
    </w:p>
    <w:p w14:paraId="33BF19A2" w14:textId="73BD08EA" w:rsidR="00693E34" w:rsidRDefault="00693E34" w:rsidP="00E24A79">
      <w:r>
        <w:t xml:space="preserve">If more source data </w:t>
      </w:r>
      <w:r w:rsidR="00EB7794">
        <w:t xml:space="preserve">fields are required to be added to the ETL, the relevant mappings and logic need to be added to the </w:t>
      </w:r>
      <w:r w:rsidR="00F6183D">
        <w:t>components list above.</w:t>
      </w:r>
    </w:p>
    <w:p w14:paraId="42BCF87F" w14:textId="77777777" w:rsidR="005F29C4" w:rsidRDefault="00D30E20" w:rsidP="00E24A79">
      <w:r>
        <w:t xml:space="preserve">Imosphere manages the mappings in an xlsx file </w:t>
      </w:r>
      <w:r w:rsidR="00CD1D8A">
        <w:t>‘</w:t>
      </w:r>
      <w:proofErr w:type="spellStart"/>
      <w:r w:rsidR="00CD1D8A" w:rsidRPr="00CD1D8A">
        <w:t>ConnectedBradford</w:t>
      </w:r>
      <w:proofErr w:type="spellEnd"/>
      <w:r w:rsidR="00CD1D8A" w:rsidRPr="00CD1D8A">
        <w:t xml:space="preserve"> Mappings 11-10</w:t>
      </w:r>
      <w:r w:rsidR="00CD1D8A">
        <w:t>-</w:t>
      </w:r>
      <w:r w:rsidR="00CD1D8A" w:rsidRPr="00CD1D8A">
        <w:t>22</w:t>
      </w:r>
      <w:r w:rsidR="00CD1D8A">
        <w:t>’. This file represents the logic and mappings that are present in the stored procedures delivered in the ETL.</w:t>
      </w:r>
      <w:r w:rsidR="00807B1F">
        <w:t xml:space="preserve"> Each tab in the spreadsheet will correspond to both an OMOP target table and a stored procedure in the ETL.</w:t>
      </w:r>
    </w:p>
    <w:p w14:paraId="0F229497" w14:textId="77777777" w:rsidR="005F29C4" w:rsidRDefault="005F29C4" w:rsidP="00FF6AFC">
      <w:pPr>
        <w:pStyle w:val="Heading2"/>
      </w:pPr>
      <w:bookmarkStart w:id="11" w:name="_Toc152339017"/>
      <w:r>
        <w:t>Example</w:t>
      </w:r>
      <w:bookmarkEnd w:id="11"/>
    </w:p>
    <w:p w14:paraId="01BDFCE4" w14:textId="60A76758" w:rsidR="00DA6406" w:rsidRDefault="005F29C4" w:rsidP="00E24A79">
      <w:r>
        <w:t>If</w:t>
      </w:r>
      <w:r w:rsidR="00D3797B">
        <w:t xml:space="preserve"> looking at the mapping file </w:t>
      </w:r>
      <w:r w:rsidR="00631174">
        <w:t>‘</w:t>
      </w:r>
      <w:proofErr w:type="spellStart"/>
      <w:r w:rsidR="00D3797B" w:rsidRPr="00D3797B">
        <w:t>ConnectedBradford</w:t>
      </w:r>
      <w:proofErr w:type="spellEnd"/>
      <w:r w:rsidR="00D3797B" w:rsidRPr="00D3797B">
        <w:t xml:space="preserve"> Mappings 11-10-22</w:t>
      </w:r>
      <w:r w:rsidR="00631174">
        <w:t>’</w:t>
      </w:r>
      <w:r w:rsidR="00D3797B">
        <w:t xml:space="preserve">, the </w:t>
      </w:r>
      <w:r>
        <w:t xml:space="preserve"> </w:t>
      </w:r>
      <w:r w:rsidR="00631174">
        <w:t xml:space="preserve">‘OBSERVATION’ tab </w:t>
      </w:r>
      <w:r w:rsidR="00E61525">
        <w:t>corresponds to the ‘</w:t>
      </w:r>
      <w:proofErr w:type="spellStart"/>
      <w:r w:rsidR="00E61525">
        <w:t>ObservationTransfer</w:t>
      </w:r>
      <w:proofErr w:type="spellEnd"/>
      <w:r w:rsidR="00E61525">
        <w:t xml:space="preserve">’ </w:t>
      </w:r>
      <w:r w:rsidR="00277103">
        <w:t xml:space="preserve">SQL </w:t>
      </w:r>
      <w:r w:rsidR="00E61525">
        <w:t>file in the ETL package</w:t>
      </w:r>
      <w:r w:rsidR="00277103">
        <w:t>.</w:t>
      </w:r>
    </w:p>
    <w:p w14:paraId="0257896F" w14:textId="495DF7A7" w:rsidR="00277103" w:rsidRDefault="0035185C" w:rsidP="00E24A79">
      <w:r>
        <w:t>The columns in file are described briefly below:</w:t>
      </w:r>
    </w:p>
    <w:p w14:paraId="580E5560" w14:textId="64BB17AD" w:rsidR="0035185C" w:rsidRDefault="006205BB" w:rsidP="00E24A79">
      <w:r>
        <w:t xml:space="preserve">A </w:t>
      </w:r>
      <w:r w:rsidR="0035185C">
        <w:t xml:space="preserve">Field Name: </w:t>
      </w:r>
      <w:r>
        <w:t xml:space="preserve">The filed name </w:t>
      </w:r>
      <w:proofErr w:type="gramStart"/>
      <w:r>
        <w:t>present</w:t>
      </w:r>
      <w:proofErr w:type="gramEnd"/>
      <w:r>
        <w:t xml:space="preserve"> in the OBSERVATION table in the target OMOP database </w:t>
      </w:r>
    </w:p>
    <w:p w14:paraId="4A93E529" w14:textId="5DBFB560" w:rsidR="006205BB" w:rsidRDefault="006205BB" w:rsidP="00E24A79">
      <w:r>
        <w:t xml:space="preserve">B Source Table: The source table </w:t>
      </w:r>
      <w:r w:rsidR="00713DA9">
        <w:t>where the relevant source data to be mapped is located</w:t>
      </w:r>
    </w:p>
    <w:p w14:paraId="2EB0A06E" w14:textId="5FABF76E" w:rsidR="00713DA9" w:rsidRDefault="00713DA9" w:rsidP="00E24A79">
      <w:r>
        <w:t xml:space="preserve">C Source Column: The </w:t>
      </w:r>
      <w:r w:rsidR="00D30CB9">
        <w:t xml:space="preserve">source column within the relevant table </w:t>
      </w:r>
      <w:r w:rsidR="00483986">
        <w:t>where</w:t>
      </w:r>
      <w:r w:rsidR="00A92A02">
        <w:t xml:space="preserve"> </w:t>
      </w:r>
      <w:r w:rsidR="00483986">
        <w:t xml:space="preserve">the data is </w:t>
      </w:r>
      <w:r w:rsidR="00A92A02">
        <w:t xml:space="preserve">located </w:t>
      </w:r>
      <w:r w:rsidR="00483986">
        <w:t>to be mapped to t</w:t>
      </w:r>
      <w:r w:rsidR="00A92A02">
        <w:t>he corresponding filed in the OMOP table.</w:t>
      </w:r>
    </w:p>
    <w:p w14:paraId="2C66D36C" w14:textId="4146D027" w:rsidR="00A92A02" w:rsidRDefault="00000AD7" w:rsidP="00E24A79">
      <w:r>
        <w:t xml:space="preserve">D Mapping logic notes: details of how the SQL code will </w:t>
      </w:r>
      <w:r w:rsidR="0069550C">
        <w:t xml:space="preserve">define the mapping logic from source to target. </w:t>
      </w:r>
      <w:r w:rsidR="003D00D8">
        <w:t>This will typically specify one or more of the following:</w:t>
      </w:r>
    </w:p>
    <w:p w14:paraId="70D7481A" w14:textId="44D49945" w:rsidR="003D00D8" w:rsidRDefault="00BA4983" w:rsidP="00BA4983">
      <w:pPr>
        <w:pStyle w:val="ListParagraph"/>
        <w:numPr>
          <w:ilvl w:val="0"/>
          <w:numId w:val="48"/>
        </w:numPr>
      </w:pPr>
      <w:r>
        <w:t xml:space="preserve">Logic </w:t>
      </w:r>
      <w:r w:rsidR="0076491C">
        <w:t>to conform to OMOP standards or to consolidate</w:t>
      </w:r>
      <w:r w:rsidR="0078518D">
        <w:t>, rationalise or filter source data, sometimes form multiple source fields</w:t>
      </w:r>
      <w:r w:rsidR="008B4666">
        <w:t xml:space="preserve">. </w:t>
      </w:r>
      <w:proofErr w:type="gramStart"/>
      <w:r w:rsidR="008B4666">
        <w:t>E.g.</w:t>
      </w:r>
      <w:proofErr w:type="gramEnd"/>
      <w:r w:rsidR="008B4666">
        <w:t xml:space="preserve"> </w:t>
      </w:r>
      <w:proofErr w:type="spellStart"/>
      <w:r w:rsidR="008B4666" w:rsidRPr="008B4666">
        <w:t>observation_datetime</w:t>
      </w:r>
      <w:proofErr w:type="spellEnd"/>
      <w:r w:rsidR="008B4666">
        <w:t xml:space="preserve"> </w:t>
      </w:r>
      <w:r w:rsidR="00892E21">
        <w:t xml:space="preserve">will be defined by </w:t>
      </w:r>
      <w:r w:rsidR="00892E21" w:rsidRPr="00892E21">
        <w:t>CONCAT(</w:t>
      </w:r>
      <w:proofErr w:type="spellStart"/>
      <w:r w:rsidR="00892E21" w:rsidRPr="00892E21">
        <w:t>Appointment_Date,Appointment_Time</w:t>
      </w:r>
      <w:proofErr w:type="spellEnd"/>
      <w:r w:rsidR="00892E21" w:rsidRPr="00892E21">
        <w:t>)</w:t>
      </w:r>
    </w:p>
    <w:p w14:paraId="0A2FEBDF" w14:textId="3414F4DF" w:rsidR="00892E21" w:rsidRDefault="00892E21" w:rsidP="00BA4983">
      <w:pPr>
        <w:pStyle w:val="ListParagraph"/>
        <w:numPr>
          <w:ilvl w:val="0"/>
          <w:numId w:val="48"/>
        </w:numPr>
      </w:pPr>
      <w:r>
        <w:t>References or lookups to apply.</w:t>
      </w:r>
      <w:r w:rsidR="00A8560D">
        <w:t xml:space="preserve"> This might be </w:t>
      </w:r>
      <w:r w:rsidR="00495EF3">
        <w:t xml:space="preserve">referencing a specific vocabulary, such as CTV3, which are already mapped to standard OMOP concepts and are available for the OMOP reference library: </w:t>
      </w:r>
      <w:hyperlink r:id="rId14" w:history="1">
        <w:r w:rsidR="0092703C" w:rsidRPr="00EF68F9">
          <w:rPr>
            <w:rStyle w:val="Hyperlink"/>
          </w:rPr>
          <w:t>https://athena.ohdsi.org/search-terms/start</w:t>
        </w:r>
      </w:hyperlink>
      <w:r w:rsidR="0092703C">
        <w:t xml:space="preserve">. Often, </w:t>
      </w:r>
      <w:r w:rsidR="007230E2">
        <w:t xml:space="preserve">the term ‘See Lookup Mappings’ </w:t>
      </w:r>
      <w:r w:rsidR="0092703C">
        <w:t>is used. This</w:t>
      </w:r>
      <w:r w:rsidR="007230E2">
        <w:t xml:space="preserve"> </w:t>
      </w:r>
      <w:r w:rsidR="009134DF">
        <w:t>is in cases where extensive lists of concepts are captured within a single field.</w:t>
      </w:r>
      <w:r w:rsidR="00370CE8">
        <w:t xml:space="preserve"> These are listed in a separate tab called ‘Lookup Mappings’.</w:t>
      </w:r>
    </w:p>
    <w:p w14:paraId="6F10025C" w14:textId="77777777" w:rsidR="007C2E92" w:rsidRDefault="00A8560D" w:rsidP="007C2E92">
      <w:pPr>
        <w:pStyle w:val="ListParagraph"/>
        <w:numPr>
          <w:ilvl w:val="0"/>
          <w:numId w:val="48"/>
        </w:numPr>
      </w:pPr>
      <w:r>
        <w:t xml:space="preserve">Specific OMOP </w:t>
      </w:r>
      <w:r w:rsidR="0092703C">
        <w:t>concepts</w:t>
      </w:r>
      <w:r w:rsidR="004A18D9">
        <w:t>. This is when a code has been manually mapped to a corresponding OMOP concept.</w:t>
      </w:r>
      <w:r w:rsidR="000F0AB9">
        <w:t xml:space="preserve"> </w:t>
      </w:r>
      <w:proofErr w:type="gramStart"/>
      <w:r w:rsidR="000F0AB9">
        <w:t>E.g.</w:t>
      </w:r>
      <w:proofErr w:type="gramEnd"/>
      <w:r w:rsidR="00E34E23">
        <w:t xml:space="preserve"> </w:t>
      </w:r>
      <w:r w:rsidR="00E329C3">
        <w:t xml:space="preserve">responses from </w:t>
      </w:r>
      <w:proofErr w:type="spellStart"/>
      <w:r w:rsidR="007D02CB" w:rsidRPr="007D02CB">
        <w:t>Discharge_Destination_Hospital_Provider_Spell</w:t>
      </w:r>
      <w:proofErr w:type="spellEnd"/>
      <w:r w:rsidR="007D02CB">
        <w:t xml:space="preserve"> in the </w:t>
      </w:r>
      <w:r w:rsidR="007D02CB" w:rsidRPr="007D02CB">
        <w:t>src_BDCT_CDS130InpatientFCEdata010419_310320Final_V2</w:t>
      </w:r>
      <w:r w:rsidR="007D02CB">
        <w:t xml:space="preserve"> table are mapped as follows: </w:t>
      </w:r>
    </w:p>
    <w:p w14:paraId="325C2972" w14:textId="77777777" w:rsidR="007C2E92" w:rsidRDefault="007C2E92" w:rsidP="007C2E92">
      <w:pPr>
        <w:pStyle w:val="ListParagraph"/>
        <w:numPr>
          <w:ilvl w:val="1"/>
          <w:numId w:val="48"/>
        </w:numPr>
      </w:pPr>
      <w:r>
        <w:t xml:space="preserve">If source = '19': 4140634 - </w:t>
      </w:r>
      <w:r>
        <w:tab/>
        <w:t>Discharge to home</w:t>
      </w:r>
    </w:p>
    <w:p w14:paraId="4E262C1A" w14:textId="08E41DE9" w:rsidR="008A0531" w:rsidRDefault="007C2E92" w:rsidP="007C2E92">
      <w:pPr>
        <w:pStyle w:val="ListParagraph"/>
        <w:numPr>
          <w:ilvl w:val="1"/>
          <w:numId w:val="48"/>
        </w:numPr>
      </w:pPr>
      <w:r>
        <w:t>If source='79': 4194377 - Patient discharge, deceased, no autopsy</w:t>
      </w:r>
    </w:p>
    <w:p w14:paraId="60A273DC" w14:textId="25B64822" w:rsidR="0035185C" w:rsidRDefault="00AB530B" w:rsidP="00E24A79">
      <w:r>
        <w:lastRenderedPageBreak/>
        <w:t xml:space="preserve">E Notes: This column is occasionally used </w:t>
      </w:r>
      <w:r w:rsidR="00096B18">
        <w:t xml:space="preserve">to add any additional notes that will be relevant to constructing the transfers. </w:t>
      </w:r>
    </w:p>
    <w:p w14:paraId="60C1A60F" w14:textId="2C407077" w:rsidR="008A0531" w:rsidRDefault="003A1C35" w:rsidP="00FF6AFC">
      <w:pPr>
        <w:pStyle w:val="Heading3"/>
      </w:pPr>
      <w:bookmarkStart w:id="12" w:name="_Toc152339018"/>
      <w:r>
        <w:t>Corresponding ETL code</w:t>
      </w:r>
      <w:bookmarkEnd w:id="12"/>
    </w:p>
    <w:p w14:paraId="7AC02710" w14:textId="7361399D" w:rsidR="008A0531" w:rsidRDefault="003A1C35" w:rsidP="00E24A79">
      <w:r>
        <w:t xml:space="preserve">Staying with the OBSERVATION tab in the </w:t>
      </w:r>
      <w:proofErr w:type="gramStart"/>
      <w:r>
        <w:t>mappings</w:t>
      </w:r>
      <w:proofErr w:type="gramEnd"/>
      <w:r>
        <w:t xml:space="preserve"> spreadsheet, </w:t>
      </w:r>
      <w:r w:rsidR="003F6714">
        <w:t xml:space="preserve">if we </w:t>
      </w:r>
      <w:r w:rsidR="004F3E00">
        <w:t>look at row 22:</w:t>
      </w:r>
    </w:p>
    <w:p w14:paraId="494E3C37" w14:textId="48E12481" w:rsidR="00BC733B" w:rsidRDefault="00BC733B" w:rsidP="00FF6AFC">
      <w:pPr>
        <w:pStyle w:val="ListParagraph"/>
        <w:numPr>
          <w:ilvl w:val="0"/>
          <w:numId w:val="49"/>
        </w:numPr>
        <w:spacing w:after="0"/>
      </w:pPr>
      <w:r>
        <w:t xml:space="preserve">The OMOP destination field is </w:t>
      </w:r>
      <w:r w:rsidR="00B1635E" w:rsidRPr="00B1635E">
        <w:t>observation_concept_id</w:t>
      </w:r>
    </w:p>
    <w:p w14:paraId="3F737730" w14:textId="6302C511" w:rsidR="00B1635E" w:rsidRDefault="00B1635E" w:rsidP="00FF6AFC">
      <w:pPr>
        <w:pStyle w:val="ListParagraph"/>
        <w:numPr>
          <w:ilvl w:val="0"/>
          <w:numId w:val="49"/>
        </w:numPr>
        <w:spacing w:after="0"/>
      </w:pPr>
      <w:r>
        <w:t xml:space="preserve">The source Table is </w:t>
      </w:r>
      <w:r w:rsidRPr="00B1635E">
        <w:t>SUS_BRI_AE_010415_to_300619</w:t>
      </w:r>
    </w:p>
    <w:p w14:paraId="7690CD46" w14:textId="4B8C8D5C" w:rsidR="00E8775C" w:rsidRDefault="00B1635E" w:rsidP="00FF6AFC">
      <w:pPr>
        <w:pStyle w:val="ListParagraph"/>
        <w:numPr>
          <w:ilvl w:val="0"/>
          <w:numId w:val="49"/>
        </w:numPr>
        <w:spacing w:after="0"/>
      </w:pPr>
      <w:r>
        <w:t xml:space="preserve">The Source Column is </w:t>
      </w:r>
      <w:proofErr w:type="spellStart"/>
      <w:r w:rsidR="00E8775C" w:rsidRPr="00E8775C">
        <w:t>Ethnic_Category</w:t>
      </w:r>
      <w:proofErr w:type="spellEnd"/>
    </w:p>
    <w:p w14:paraId="32DF4BB1" w14:textId="6FDA187E" w:rsidR="00C45672" w:rsidRDefault="00C45672" w:rsidP="00FF6AFC">
      <w:pPr>
        <w:pStyle w:val="ListParagraph"/>
        <w:numPr>
          <w:ilvl w:val="0"/>
          <w:numId w:val="49"/>
        </w:numPr>
        <w:spacing w:after="0"/>
      </w:pPr>
      <w:r>
        <w:t xml:space="preserve">The mapping applied will be a specific OMOP concept: </w:t>
      </w:r>
      <w:r w:rsidRPr="00C45672">
        <w:t>44803968 - Ethnicity</w:t>
      </w:r>
    </w:p>
    <w:p w14:paraId="53985169" w14:textId="4714401F" w:rsidR="008D6052" w:rsidRDefault="00D941F7" w:rsidP="008D6052">
      <w:pPr>
        <w:spacing w:before="240"/>
      </w:pPr>
      <w:r>
        <w:t xml:space="preserve">This is represented in the </w:t>
      </w:r>
      <w:proofErr w:type="spellStart"/>
      <w:r w:rsidR="003868DE">
        <w:t>ObservationTransfer</w:t>
      </w:r>
      <w:proofErr w:type="spellEnd"/>
      <w:r w:rsidR="003868DE">
        <w:t xml:space="preserve"> stored procedure as:</w:t>
      </w:r>
    </w:p>
    <w:p w14:paraId="160B7C2C" w14:textId="2C1FF3C9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/*</w:t>
      </w:r>
    </w:p>
    <w:p w14:paraId="51A764B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--[SUS_BRI_AE_010415_to_300619 -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] Transfer   </w:t>
      </w:r>
    </w:p>
    <w:p w14:paraId="1DCFE4A7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*/</w:t>
      </w:r>
    </w:p>
    <w:p w14:paraId="4B838D2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SET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max_current_id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COALESCE((SELECT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FROM `CY_IMOSPHERE_CDM_531.observation` ORDER BY 1 DESC LIMIT 1), 0);</w:t>
      </w:r>
    </w:p>
    <w:p w14:paraId="10CB94CC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INSERT INTO `CY_IMOSPHERE_CDM_531.observation`</w:t>
      </w:r>
    </w:p>
    <w:p w14:paraId="6D181858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(</w:t>
      </w:r>
    </w:p>
    <w:p w14:paraId="506AD7B0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2DE14E2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person_id,</w:t>
      </w:r>
    </w:p>
    <w:p w14:paraId="3781335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observation_concept_id,</w:t>
      </w:r>
    </w:p>
    <w:p w14:paraId="729BA1BD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5798C9A4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observation_date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1B7C8DB2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observation_datetime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1454957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observation_type_concept_id,</w:t>
      </w:r>
    </w:p>
    <w:p w14:paraId="0BF6F217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value_as_concept_id,</w:t>
      </w:r>
    </w:p>
    <w:p w14:paraId="1BB21980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visit_occurrence_id</w:t>
      </w:r>
      <w:proofErr w:type="spellEnd"/>
    </w:p>
    <w:p w14:paraId="1A88FF5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)</w:t>
      </w:r>
    </w:p>
    <w:p w14:paraId="14B9980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SELECT DISTINCT</w:t>
      </w:r>
    </w:p>
    <w:p w14:paraId="2F095CE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max_current_id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+ ROW_NUMBER() OVER() as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153E7532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1822C021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083177FA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6CD457F5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o.observation_date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293F3D4E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o.observation_datetime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7A1F9101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o.observation_type_concept_id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280AD1FE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o.value_as_concept_id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4226D637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o.visit_occurrence_id</w:t>
      </w:r>
      <w:proofErr w:type="spellEnd"/>
    </w:p>
    <w:p w14:paraId="66F4C6C2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FROM</w:t>
      </w:r>
    </w:p>
    <w:p w14:paraId="5779E4F4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(</w:t>
      </w:r>
    </w:p>
    <w:p w14:paraId="7A5154B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SELECT DISTINCT</w:t>
      </w:r>
    </w:p>
    <w:p w14:paraId="1D2C7FF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person_id,</w:t>
      </w:r>
    </w:p>
    <w:p w14:paraId="4F35440D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44803968 observation_concept_id, --Ethnicity</w:t>
      </w:r>
    </w:p>
    <w:p w14:paraId="49807818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608C149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PARSE_DATE("%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Y%m%d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", CONCAT(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Date_of_Birth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,'01'))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observation_date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78FF104A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PARSE_DATETIME('%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Y%m%d%H%M%S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', CONCAT(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Date_of_Birth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,'01000000'))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observation_datetime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6C20D77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32817 observation_type_concept_id, --EHR</w:t>
      </w:r>
    </w:p>
    <w:p w14:paraId="42F823A4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value_as_concept_id,</w:t>
      </w:r>
    </w:p>
    <w:p w14:paraId="447C11D6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vl.id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visit_occurrence_id</w:t>
      </w:r>
      <w:proofErr w:type="spellEnd"/>
    </w:p>
    <w:p w14:paraId="66C50E9D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FROM `CY_IMOSPHERE_WORKSPACE.SUS_BRI_AE_010415_to_300619` o</w:t>
      </w:r>
    </w:p>
    <w:p w14:paraId="30CE8F01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lastRenderedPageBreak/>
        <w:t xml:space="preserve">        JOIN `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CY_IMOSPHERE_WORKSPACE.tbl_etl_mappings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`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on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oc.destination_table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'OBSERVATION'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oc.source_table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'SUS_BRI_AE_010415_to_300619'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oc.source_column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'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'</w:t>
      </w:r>
    </w:p>
    <w:p w14:paraId="7F50D766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LEFT JOIN (SELECT id, source_value FROM `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CY_IMOSPHERE_WORKSPACE.tbl_visit_occurrence_lookups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` l WHERE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l.source_table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'SUS_BRI_AE_010415_to_300619')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vl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On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vl.source_value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CONCAT(CAST(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o.AandE_Attendance_Number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as STRING),'_',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) </w:t>
      </w:r>
    </w:p>
    <w:p w14:paraId="5B64738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WHERE 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o.Date_of_Birth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IS NOT NULL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o.Date_of_Birth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NOT LIKE '% %')</w:t>
      </w:r>
    </w:p>
    <w:p w14:paraId="37B16F57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IS NOT NULL</w:t>
      </w:r>
    </w:p>
    <w:p w14:paraId="2D09404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) o</w:t>
      </w:r>
    </w:p>
    <w:p w14:paraId="56F31425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LEFT JOIN `CY_IMOSPHERE_CDM_531.observation`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ON </w:t>
      </w:r>
    </w:p>
    <w:p w14:paraId="4658A60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</w:p>
    <w:p w14:paraId="51E7666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o.observation_concept_id</w:t>
      </w:r>
      <w:proofErr w:type="spellEnd"/>
    </w:p>
    <w:p w14:paraId="354FD51C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o.observation_source_value</w:t>
      </w:r>
      <w:proofErr w:type="spellEnd"/>
    </w:p>
    <w:p w14:paraId="52AF514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oo.observation_source_concept_id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-1</w:t>
      </w:r>
    </w:p>
    <w:p w14:paraId="2ACE4D9D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oo.observation_datetime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o.observation_datetime</w:t>
      </w:r>
      <w:proofErr w:type="spellEnd"/>
    </w:p>
    <w:p w14:paraId="47844FA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oo.observation_type_concept_id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o.observation_type_concept_id</w:t>
      </w:r>
      <w:proofErr w:type="spellEnd"/>
    </w:p>
    <w:p w14:paraId="39F1C9A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oo.provider_id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-1</w:t>
      </w:r>
    </w:p>
    <w:p w14:paraId="0BD13C9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oo.visit_occurrence_id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o.visit_occurrence_id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</w:t>
      </w:r>
    </w:p>
    <w:p w14:paraId="750F6165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oo.visit_detail_id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-1</w:t>
      </w:r>
    </w:p>
    <w:p w14:paraId="6A18646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oo.value_as_concept_id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o.value_as_concept_id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</w:t>
      </w:r>
    </w:p>
    <w:p w14:paraId="44D01E2E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COALESCE(CAST(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oo.value_as_number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AS STRING), '') = ''</w:t>
      </w:r>
    </w:p>
    <w:p w14:paraId="7F2299F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oo.qualifier_concept_id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-1</w:t>
      </w:r>
    </w:p>
    <w:p w14:paraId="6D7A3921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oo.unit_concept_id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 -1</w:t>
      </w:r>
    </w:p>
    <w:p w14:paraId="04EE8614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oo.qualifier_source_value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'') = ''</w:t>
      </w:r>
    </w:p>
    <w:p w14:paraId="4D9A4DB6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oo.unit_source_value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'') =  ''</w:t>
      </w:r>
    </w:p>
    <w:p w14:paraId="33A40B8C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WHERE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IS NULL;</w:t>
      </w:r>
    </w:p>
    <w:p w14:paraId="375BB7D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</w:t>
      </w:r>
    </w:p>
    <w:p w14:paraId="54A7FBC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INSERT INTO `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CY_IMOSPHERE_WORKSPACE.tbl_etl_log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` 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log_message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run_id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related_table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related_count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logged_at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) </w:t>
      </w:r>
    </w:p>
    <w:p w14:paraId="0FA6E383" w14:textId="4B740C1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SELECT 'Added observation',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run_id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'SUS_BRI_AE_010415_to_300619 -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-&gt; observation', @@row_count, CURRENT_DATETIME();</w:t>
      </w:r>
    </w:p>
    <w:sectPr w:rsidR="008A0531" w:rsidRPr="000C0AE0" w:rsidSect="008128A1">
      <w:headerReference w:type="default" r:id="rId15"/>
      <w:footerReference w:type="default" r:id="rId16"/>
      <w:footerReference w:type="first" r:id="rId17"/>
      <w:type w:val="continuous"/>
      <w:pgSz w:w="11906" w:h="16838" w:code="9"/>
      <w:pgMar w:top="1440" w:right="1440" w:bottom="1440" w:left="1440" w:header="68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9DC4B" w14:textId="77777777" w:rsidR="00A44C99" w:rsidRDefault="00A44C99" w:rsidP="00A524CF">
      <w:r>
        <w:separator/>
      </w:r>
    </w:p>
  </w:endnote>
  <w:endnote w:type="continuationSeparator" w:id="0">
    <w:p w14:paraId="2D3419B6" w14:textId="77777777" w:rsidR="00A44C99" w:rsidRDefault="00A44C99" w:rsidP="00A5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nda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nda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D13F" w14:textId="77777777" w:rsidR="00CF1E92" w:rsidRDefault="00CF1E92" w:rsidP="005F29B0">
    <w:pPr>
      <w:pStyle w:val="Footer"/>
      <w:rPr>
        <w:rFonts w:ascii="Trenda Black" w:hAnsi="Trenda Black"/>
      </w:rPr>
    </w:pPr>
  </w:p>
  <w:p w14:paraId="1D4B151C" w14:textId="77777777" w:rsidR="00CF1E92" w:rsidRPr="00ED63F9" w:rsidRDefault="00CF1E92" w:rsidP="005F29B0">
    <w:pPr>
      <w:pStyle w:val="Footer"/>
      <w:rPr>
        <w:rFonts w:ascii="Trenda Black" w:hAnsi="Trenda Black"/>
      </w:rPr>
    </w:pPr>
  </w:p>
  <w:p w14:paraId="6475A7FD" w14:textId="77777777" w:rsidR="00CF1E92" w:rsidRDefault="00CF1E92" w:rsidP="005F29B0">
    <w:pPr>
      <w:ind w:right="-567"/>
      <w:jc w:val="right"/>
    </w:pPr>
    <w:r w:rsidRPr="00BE4CA0">
      <w:rPr>
        <w:noProof/>
        <w:lang w:eastAsia="en-GB"/>
      </w:rPr>
      <w:drawing>
        <wp:inline distT="0" distB="0" distL="0" distR="0" wp14:anchorId="11833AE4" wp14:editId="7276EA3B">
          <wp:extent cx="2790650" cy="548914"/>
          <wp:effectExtent l="19050" t="0" r="0" b="0"/>
          <wp:docPr id="17" name="Picture 9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7344" cy="556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E48E" w14:textId="77777777" w:rsidR="00CF1E92" w:rsidRPr="000A41DF" w:rsidRDefault="00CF1E92" w:rsidP="00FE1401">
    <w:pPr>
      <w:spacing w:after="0" w:line="276" w:lineRule="auto"/>
      <w:jc w:val="center"/>
      <w:rPr>
        <w:rFonts w:asciiTheme="minorHAnsi" w:eastAsia="Calibri" w:hAnsiTheme="minorHAnsi"/>
        <w:color w:val="3A6AB2"/>
        <w:sz w:val="14"/>
      </w:rPr>
    </w:pPr>
    <w:r>
      <w:rPr>
        <w:rFonts w:asciiTheme="minorHAnsi" w:eastAsia="Calibri" w:hAnsiTheme="minorHAnsi"/>
        <w:color w:val="3A6AB2"/>
        <w:sz w:val="14"/>
      </w:rPr>
      <w:t>© 2019</w:t>
    </w:r>
    <w:r w:rsidRPr="000A41DF">
      <w:rPr>
        <w:rFonts w:asciiTheme="minorHAnsi" w:eastAsia="Calibri" w:hAnsiTheme="minorHAnsi"/>
        <w:color w:val="3A6AB2"/>
        <w:sz w:val="14"/>
      </w:rPr>
      <w:t xml:space="preserve"> Imosphere </w:t>
    </w:r>
    <w:r>
      <w:rPr>
        <w:rFonts w:asciiTheme="minorHAnsi" w:eastAsia="Calibri" w:hAnsiTheme="minorHAnsi"/>
        <w:color w:val="3A6AB2"/>
        <w:sz w:val="14"/>
      </w:rPr>
      <w:t>Inc</w:t>
    </w:r>
    <w:r w:rsidRPr="000A41DF">
      <w:rPr>
        <w:rFonts w:asciiTheme="minorHAnsi" w:eastAsia="Calibri" w:hAnsiTheme="minorHAnsi"/>
        <w:color w:val="3A6AB2"/>
        <w:sz w:val="14"/>
      </w:rPr>
      <w:t>. All rights reserved.</w:t>
    </w:r>
  </w:p>
  <w:p w14:paraId="1C23F713" w14:textId="77777777" w:rsidR="00CF1E92" w:rsidRPr="00497924" w:rsidRDefault="00CF1E92" w:rsidP="005F29B0">
    <w:pPr>
      <w:spacing w:line="276" w:lineRule="auto"/>
      <w:ind w:left="-567" w:right="-613"/>
      <w:jc w:val="center"/>
      <w:rPr>
        <w:rFonts w:asciiTheme="minorHAnsi" w:eastAsia="Calibri" w:hAnsiTheme="minorHAnsi"/>
        <w:color w:val="A6A6A6"/>
        <w:sz w:val="14"/>
        <w:szCs w:val="12"/>
      </w:rPr>
    </w:pPr>
    <w:r w:rsidRPr="000A41DF">
      <w:rPr>
        <w:rFonts w:asciiTheme="minorHAnsi" w:eastAsia="Calibri" w:hAnsiTheme="minorHAnsi"/>
        <w:color w:val="A6A6A6"/>
        <w:sz w:val="14"/>
        <w:szCs w:val="12"/>
      </w:rPr>
      <w:t>No part of this documentation may be reproduced or transmitted in any form, by any means, without the prior permission of Imosphere.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D20D" w14:textId="77777777" w:rsidR="00CF1E92" w:rsidRDefault="00CF1E92" w:rsidP="009D5181">
    <w:pPr>
      <w:spacing w:after="0" w:line="276" w:lineRule="auto"/>
      <w:jc w:val="center"/>
      <w:rPr>
        <w:rFonts w:asciiTheme="minorHAnsi" w:eastAsia="Calibri" w:hAnsiTheme="minorHAnsi"/>
        <w:color w:val="68879D"/>
        <w:sz w:val="14"/>
      </w:rPr>
    </w:pPr>
  </w:p>
  <w:p w14:paraId="28041331" w14:textId="21F57163" w:rsidR="00CF1E92" w:rsidRPr="000A41DF" w:rsidRDefault="00CF1E92" w:rsidP="009D5181">
    <w:pPr>
      <w:spacing w:after="0" w:line="276" w:lineRule="auto"/>
      <w:jc w:val="center"/>
      <w:rPr>
        <w:rFonts w:asciiTheme="minorHAnsi" w:eastAsia="Calibri" w:hAnsiTheme="minorHAnsi"/>
        <w:color w:val="3A6AB2"/>
        <w:sz w:val="14"/>
      </w:rPr>
    </w:pPr>
    <w:r w:rsidRPr="000A41DF">
      <w:rPr>
        <w:rFonts w:asciiTheme="minorHAnsi" w:eastAsia="Calibri" w:hAnsiTheme="minorHAnsi"/>
        <w:color w:val="3A6AB2"/>
        <w:sz w:val="14"/>
      </w:rPr>
      <w:t>© 20</w:t>
    </w:r>
    <w:r w:rsidR="00C72119">
      <w:rPr>
        <w:rFonts w:asciiTheme="minorHAnsi" w:eastAsia="Calibri" w:hAnsiTheme="minorHAnsi"/>
        <w:color w:val="3A6AB2"/>
        <w:sz w:val="14"/>
      </w:rPr>
      <w:t>2</w:t>
    </w:r>
    <w:r w:rsidR="00EF2B0A">
      <w:rPr>
        <w:rFonts w:asciiTheme="minorHAnsi" w:eastAsia="Calibri" w:hAnsiTheme="minorHAnsi"/>
        <w:color w:val="3A6AB2"/>
        <w:sz w:val="14"/>
      </w:rPr>
      <w:t>3</w:t>
    </w:r>
    <w:r w:rsidRPr="000A41DF">
      <w:rPr>
        <w:rFonts w:asciiTheme="minorHAnsi" w:eastAsia="Calibri" w:hAnsiTheme="minorHAnsi"/>
        <w:color w:val="3A6AB2"/>
        <w:sz w:val="14"/>
      </w:rPr>
      <w:t xml:space="preserve"> Imosphere </w:t>
    </w:r>
    <w:r w:rsidR="00AD3E14">
      <w:rPr>
        <w:rFonts w:asciiTheme="minorHAnsi" w:eastAsia="Calibri" w:hAnsiTheme="minorHAnsi"/>
        <w:color w:val="3A6AB2"/>
        <w:sz w:val="14"/>
      </w:rPr>
      <w:t>Ltd</w:t>
    </w:r>
    <w:r w:rsidRPr="000A41DF">
      <w:rPr>
        <w:rFonts w:asciiTheme="minorHAnsi" w:eastAsia="Calibri" w:hAnsiTheme="minorHAnsi"/>
        <w:color w:val="3A6AB2"/>
        <w:sz w:val="14"/>
      </w:rPr>
      <w:t>. All rights reserved.</w:t>
    </w:r>
  </w:p>
  <w:p w14:paraId="3F6109CE" w14:textId="77777777" w:rsidR="00CF1E92" w:rsidRPr="000A41DF" w:rsidRDefault="00CF1E92" w:rsidP="000A41DF">
    <w:pPr>
      <w:spacing w:after="0" w:line="276" w:lineRule="auto"/>
      <w:ind w:left="-567" w:right="-613"/>
      <w:jc w:val="center"/>
      <w:rPr>
        <w:rFonts w:asciiTheme="minorHAnsi" w:eastAsia="Calibri" w:hAnsiTheme="minorHAnsi"/>
        <w:color w:val="A6A6A6"/>
        <w:sz w:val="14"/>
        <w:szCs w:val="12"/>
      </w:rPr>
    </w:pPr>
    <w:r w:rsidRPr="000A41DF">
      <w:rPr>
        <w:rFonts w:asciiTheme="minorHAnsi" w:eastAsia="Calibri" w:hAnsiTheme="minorHAnsi"/>
        <w:color w:val="A6A6A6"/>
        <w:sz w:val="14"/>
        <w:szCs w:val="12"/>
      </w:rPr>
      <w:t>No part of this documentation may be reproduced or transmitted in any form, by any means, without the prior permission of Imosphere.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D588" w14:textId="1DCC63A0" w:rsidR="000A41DF" w:rsidRPr="000A41DF" w:rsidRDefault="00000000" w:rsidP="00240E9C">
    <w:pPr>
      <w:pStyle w:val="Footer"/>
      <w:rPr>
        <w:color w:val="5985C4"/>
        <w:spacing w:val="6"/>
        <w:sz w:val="14"/>
        <w:szCs w:val="14"/>
      </w:rPr>
    </w:pPr>
    <w:sdt>
      <w:sdtPr>
        <w:rPr>
          <w:color w:val="5985C4"/>
          <w:spacing w:val="6"/>
          <w:sz w:val="14"/>
          <w:szCs w:val="14"/>
        </w:rPr>
        <w:alias w:val="Title"/>
        <w:tag w:val=""/>
        <w:id w:val="-208521044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95D25">
          <w:rPr>
            <w:color w:val="5985C4"/>
            <w:spacing w:val="6"/>
            <w:sz w:val="14"/>
            <w:szCs w:val="14"/>
          </w:rPr>
          <w:t>Etl Usage Guide</w:t>
        </w:r>
      </w:sdtContent>
    </w:sdt>
    <w:r w:rsidR="000A41DF" w:rsidRPr="000A41DF">
      <w:rPr>
        <w:color w:val="5985C4"/>
        <w:spacing w:val="6"/>
        <w:sz w:val="14"/>
        <w:szCs w:val="14"/>
      </w:rPr>
      <w:t xml:space="preserve"> | Issue no: </w:t>
    </w:r>
    <w:r w:rsidR="00EB768A">
      <w:rPr>
        <w:color w:val="5985C4"/>
        <w:spacing w:val="6"/>
        <w:sz w:val="14"/>
        <w:szCs w:val="14"/>
      </w:rPr>
      <w:t>2</w:t>
    </w:r>
    <w:r w:rsidR="000A41DF" w:rsidRPr="000A41DF">
      <w:rPr>
        <w:color w:val="5985C4"/>
        <w:spacing w:val="6"/>
        <w:sz w:val="14"/>
        <w:szCs w:val="14"/>
      </w:rPr>
      <w:t xml:space="preserve"> (</w:t>
    </w:r>
    <w:r w:rsidR="00E24A79">
      <w:rPr>
        <w:color w:val="5985C4"/>
        <w:spacing w:val="6"/>
        <w:sz w:val="14"/>
        <w:szCs w:val="14"/>
      </w:rPr>
      <w:t>Dec</w:t>
    </w:r>
    <w:r w:rsidR="00BB2B81">
      <w:rPr>
        <w:color w:val="5985C4"/>
        <w:spacing w:val="6"/>
        <w:sz w:val="14"/>
        <w:szCs w:val="14"/>
      </w:rPr>
      <w:t xml:space="preserve"> </w:t>
    </w:r>
    <w:r w:rsidR="00EB768A">
      <w:rPr>
        <w:color w:val="5985C4"/>
        <w:spacing w:val="6"/>
        <w:sz w:val="14"/>
        <w:szCs w:val="14"/>
      </w:rPr>
      <w:t>2023</w:t>
    </w:r>
    <w:r w:rsidR="000A41DF" w:rsidRPr="000A41DF">
      <w:rPr>
        <w:color w:val="5985C4"/>
        <w:spacing w:val="6"/>
        <w:sz w:val="14"/>
        <w:szCs w:val="14"/>
      </w:rPr>
      <w:t>)</w:t>
    </w:r>
    <w:r w:rsidR="000A41DF" w:rsidRPr="000A41DF">
      <w:rPr>
        <w:color w:val="5985C4"/>
        <w:spacing w:val="6"/>
        <w:sz w:val="14"/>
        <w:szCs w:val="14"/>
      </w:rPr>
      <w:ptab w:relativeTo="margin" w:alignment="right" w:leader="none"/>
    </w:r>
    <w:r w:rsidR="000A41DF" w:rsidRPr="000A41DF">
      <w:rPr>
        <w:color w:val="5985C4"/>
        <w:spacing w:val="6"/>
        <w:sz w:val="14"/>
        <w:szCs w:val="14"/>
      </w:rPr>
      <w:t>Doc Type: Restricted</w:t>
    </w:r>
  </w:p>
  <w:p w14:paraId="3CB8755C" w14:textId="77777777" w:rsidR="000A41DF" w:rsidRPr="000A41DF" w:rsidRDefault="000A41DF" w:rsidP="00240E9C">
    <w:pPr>
      <w:pStyle w:val="Footer"/>
      <w:rPr>
        <w:color w:val="5985C4"/>
        <w:spacing w:val="6"/>
        <w:sz w:val="14"/>
        <w:szCs w:val="14"/>
      </w:rPr>
    </w:pPr>
    <w:r w:rsidRPr="000A41DF">
      <w:rPr>
        <w:color w:val="5985C4"/>
        <w:spacing w:val="6"/>
        <w:sz w:val="14"/>
        <w:szCs w:val="14"/>
      </w:rPr>
      <w:t>© 20</w:t>
    </w:r>
    <w:r w:rsidR="00C72119">
      <w:rPr>
        <w:color w:val="5985C4"/>
        <w:spacing w:val="6"/>
        <w:sz w:val="14"/>
        <w:szCs w:val="14"/>
      </w:rPr>
      <w:t>2</w:t>
    </w:r>
    <w:r w:rsidR="00B12653">
      <w:rPr>
        <w:color w:val="5985C4"/>
        <w:spacing w:val="6"/>
        <w:sz w:val="14"/>
        <w:szCs w:val="14"/>
      </w:rPr>
      <w:t>2</w:t>
    </w:r>
    <w:r w:rsidRPr="000A41DF">
      <w:rPr>
        <w:color w:val="5985C4"/>
        <w:spacing w:val="6"/>
        <w:sz w:val="14"/>
        <w:szCs w:val="14"/>
      </w:rPr>
      <w:t xml:space="preserve"> Imosphere Ltd. All rights reserved.</w:t>
    </w:r>
    <w:r w:rsidRPr="000A41DF">
      <w:rPr>
        <w:color w:val="5985C4"/>
        <w:spacing w:val="6"/>
        <w:sz w:val="14"/>
        <w:szCs w:val="14"/>
      </w:rPr>
      <w:ptab w:relativeTo="margin" w:alignment="right" w:leader="none"/>
    </w:r>
    <w:r w:rsidRPr="000A41DF">
      <w:rPr>
        <w:color w:val="5985C4"/>
        <w:spacing w:val="6"/>
        <w:sz w:val="14"/>
        <w:szCs w:val="14"/>
      </w:rPr>
      <w:t xml:space="preserve"> Page: </w:t>
    </w:r>
    <w:r w:rsidR="00E112B0" w:rsidRPr="000A41DF">
      <w:rPr>
        <w:color w:val="5985C4"/>
        <w:spacing w:val="6"/>
        <w:sz w:val="14"/>
        <w:szCs w:val="14"/>
      </w:rPr>
      <w:fldChar w:fldCharType="begin"/>
    </w:r>
    <w:r w:rsidRPr="000A41DF">
      <w:rPr>
        <w:color w:val="5985C4"/>
        <w:spacing w:val="6"/>
        <w:sz w:val="14"/>
        <w:szCs w:val="14"/>
      </w:rPr>
      <w:instrText xml:space="preserve"> PAGE   \* MERGEFORMAT </w:instrText>
    </w:r>
    <w:r w:rsidR="00E112B0" w:rsidRPr="000A41DF">
      <w:rPr>
        <w:color w:val="5985C4"/>
        <w:spacing w:val="6"/>
        <w:sz w:val="14"/>
        <w:szCs w:val="14"/>
      </w:rPr>
      <w:fldChar w:fldCharType="separate"/>
    </w:r>
    <w:r w:rsidR="00DA6615">
      <w:rPr>
        <w:noProof/>
        <w:color w:val="5985C4"/>
        <w:spacing w:val="6"/>
        <w:sz w:val="14"/>
        <w:szCs w:val="14"/>
      </w:rPr>
      <w:t>1</w:t>
    </w:r>
    <w:r w:rsidR="00E112B0" w:rsidRPr="000A41DF">
      <w:rPr>
        <w:color w:val="5985C4"/>
        <w:spacing w:val="6"/>
        <w:sz w:val="14"/>
        <w:szCs w:val="14"/>
      </w:rPr>
      <w:fldChar w:fldCharType="end"/>
    </w:r>
    <w:r w:rsidRPr="000A41DF">
      <w:rPr>
        <w:color w:val="5985C4"/>
        <w:spacing w:val="6"/>
        <w:sz w:val="14"/>
        <w:szCs w:val="14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1017" w14:textId="77777777" w:rsidR="000A41DF" w:rsidRPr="004F54D8" w:rsidRDefault="000A41DF" w:rsidP="004F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243F" w14:textId="77777777" w:rsidR="00A44C99" w:rsidRDefault="00A44C99" w:rsidP="00A524CF">
      <w:r>
        <w:separator/>
      </w:r>
    </w:p>
  </w:footnote>
  <w:footnote w:type="continuationSeparator" w:id="0">
    <w:p w14:paraId="23A34727" w14:textId="77777777" w:rsidR="00A44C99" w:rsidRDefault="00A44C99" w:rsidP="00A5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134B" w14:textId="77777777" w:rsidR="000A41DF" w:rsidRPr="00240E9C" w:rsidRDefault="000A41DF" w:rsidP="00240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049"/>
    <w:multiLevelType w:val="hybridMultilevel"/>
    <w:tmpl w:val="9A6E1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1E32"/>
    <w:multiLevelType w:val="hybridMultilevel"/>
    <w:tmpl w:val="13ECB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D03D4"/>
    <w:multiLevelType w:val="hybridMultilevel"/>
    <w:tmpl w:val="3370D9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066623"/>
    <w:multiLevelType w:val="hybridMultilevel"/>
    <w:tmpl w:val="0DBC3A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E7E12"/>
    <w:multiLevelType w:val="hybridMultilevel"/>
    <w:tmpl w:val="7FF0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0956"/>
    <w:multiLevelType w:val="hybridMultilevel"/>
    <w:tmpl w:val="C5E45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3408"/>
    <w:multiLevelType w:val="hybridMultilevel"/>
    <w:tmpl w:val="CB24DAB4"/>
    <w:lvl w:ilvl="0" w:tplc="9A262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920AF70">
      <w:start w:val="1"/>
      <w:numFmt w:val="decimal"/>
      <w:pStyle w:val="NumberedHeading2"/>
      <w:lvlText w:val="1.%2"/>
      <w:lvlJc w:val="left"/>
      <w:pPr>
        <w:ind w:left="1440" w:hanging="360"/>
      </w:pPr>
      <w:rPr>
        <w:rFonts w:hint="default"/>
      </w:rPr>
    </w:lvl>
    <w:lvl w:ilvl="2" w:tplc="A22CF9AC">
      <w:start w:val="1"/>
      <w:numFmt w:val="decimal"/>
      <w:lvlText w:val="4.%3"/>
      <w:lvlJc w:val="left"/>
      <w:pPr>
        <w:ind w:left="2160" w:hanging="180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E324E"/>
    <w:multiLevelType w:val="hybridMultilevel"/>
    <w:tmpl w:val="4480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F2858"/>
    <w:multiLevelType w:val="multilevel"/>
    <w:tmpl w:val="6DC21D72"/>
    <w:lvl w:ilvl="0">
      <w:start w:val="1"/>
      <w:numFmt w:val="decimal"/>
      <w:pStyle w:val="Heading1"/>
      <w:lvlText w:val="%1"/>
      <w:lvlJc w:val="left"/>
      <w:pPr>
        <w:ind w:left="33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10" w:hanging="360"/>
      </w:pPr>
    </w:lvl>
    <w:lvl w:ilvl="2">
      <w:start w:val="1"/>
      <w:numFmt w:val="decimal"/>
      <w:pStyle w:val="Heading3"/>
      <w:lvlText w:val="1.%2.%3"/>
      <w:lvlJc w:val="left"/>
      <w:pPr>
        <w:ind w:left="2160" w:hanging="18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0F4E572C"/>
    <w:multiLevelType w:val="hybridMultilevel"/>
    <w:tmpl w:val="D62AB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D20AD"/>
    <w:multiLevelType w:val="hybridMultilevel"/>
    <w:tmpl w:val="808C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570B"/>
    <w:multiLevelType w:val="hybridMultilevel"/>
    <w:tmpl w:val="07689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84EEB"/>
    <w:multiLevelType w:val="hybridMultilevel"/>
    <w:tmpl w:val="A5FC5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1C33B6"/>
    <w:multiLevelType w:val="hybridMultilevel"/>
    <w:tmpl w:val="1F12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05A16"/>
    <w:multiLevelType w:val="hybridMultilevel"/>
    <w:tmpl w:val="870A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34273"/>
    <w:multiLevelType w:val="hybridMultilevel"/>
    <w:tmpl w:val="E272D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20E45"/>
    <w:multiLevelType w:val="hybridMultilevel"/>
    <w:tmpl w:val="1A00D724"/>
    <w:lvl w:ilvl="0" w:tplc="37980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B02A0"/>
    <w:multiLevelType w:val="hybridMultilevel"/>
    <w:tmpl w:val="BE9C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33A5D"/>
    <w:multiLevelType w:val="hybridMultilevel"/>
    <w:tmpl w:val="73E48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33D50"/>
    <w:multiLevelType w:val="hybridMultilevel"/>
    <w:tmpl w:val="214C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82DA2">
      <w:numFmt w:val="bullet"/>
      <w:lvlText w:val="•"/>
      <w:lvlJc w:val="left"/>
      <w:pPr>
        <w:ind w:left="1800" w:hanging="720"/>
      </w:pPr>
      <w:rPr>
        <w:rFonts w:ascii="Verdana" w:eastAsia="Verdana" w:hAnsi="Verdana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0617A"/>
    <w:multiLevelType w:val="hybridMultilevel"/>
    <w:tmpl w:val="6AAA7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23834"/>
    <w:multiLevelType w:val="hybridMultilevel"/>
    <w:tmpl w:val="5218BE1C"/>
    <w:lvl w:ilvl="0" w:tplc="EBF6C79A">
      <w:start w:val="1"/>
      <w:numFmt w:val="decimal"/>
      <w:lvlText w:val="1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783E64"/>
    <w:multiLevelType w:val="hybridMultilevel"/>
    <w:tmpl w:val="6F30F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6309AE"/>
    <w:multiLevelType w:val="hybridMultilevel"/>
    <w:tmpl w:val="64BAA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D501E"/>
    <w:multiLevelType w:val="hybridMultilevel"/>
    <w:tmpl w:val="CEC27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A3B7A"/>
    <w:multiLevelType w:val="hybridMultilevel"/>
    <w:tmpl w:val="F62EE0C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4667172B"/>
    <w:multiLevelType w:val="hybridMultilevel"/>
    <w:tmpl w:val="2916B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802B9"/>
    <w:multiLevelType w:val="hybridMultilevel"/>
    <w:tmpl w:val="D994B70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A6736C"/>
    <w:multiLevelType w:val="hybridMultilevel"/>
    <w:tmpl w:val="B0ECC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11D57"/>
    <w:multiLevelType w:val="hybridMultilevel"/>
    <w:tmpl w:val="B11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0464F"/>
    <w:multiLevelType w:val="hybridMultilevel"/>
    <w:tmpl w:val="1ECCC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B68C3"/>
    <w:multiLevelType w:val="hybridMultilevel"/>
    <w:tmpl w:val="A4BC34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0D2456"/>
    <w:multiLevelType w:val="hybridMultilevel"/>
    <w:tmpl w:val="3F447E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D567B1B"/>
    <w:multiLevelType w:val="hybridMultilevel"/>
    <w:tmpl w:val="0B20397A"/>
    <w:lvl w:ilvl="0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639218C0"/>
    <w:multiLevelType w:val="hybridMultilevel"/>
    <w:tmpl w:val="95D0B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A693B"/>
    <w:multiLevelType w:val="hybridMultilevel"/>
    <w:tmpl w:val="85908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E2A41"/>
    <w:multiLevelType w:val="hybridMultilevel"/>
    <w:tmpl w:val="39D27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76B7C"/>
    <w:multiLevelType w:val="hybridMultilevel"/>
    <w:tmpl w:val="91446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B71C4"/>
    <w:multiLevelType w:val="hybridMultilevel"/>
    <w:tmpl w:val="D24058BC"/>
    <w:lvl w:ilvl="0" w:tplc="9A262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920AF7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8B30517A">
      <w:start w:val="1"/>
      <w:numFmt w:val="decimal"/>
      <w:lvlText w:val="1.1.%3"/>
      <w:lvlJc w:val="left"/>
      <w:pPr>
        <w:ind w:left="2160" w:hanging="180"/>
      </w:pPr>
      <w:rPr>
        <w:rFonts w:hint="default"/>
        <w:b w:val="0"/>
        <w:i w:val="0"/>
        <w:sz w:val="24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636152"/>
    <w:multiLevelType w:val="hybridMultilevel"/>
    <w:tmpl w:val="699CF004"/>
    <w:lvl w:ilvl="0" w:tplc="37980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708C3"/>
    <w:multiLevelType w:val="hybridMultilevel"/>
    <w:tmpl w:val="95FC5464"/>
    <w:lvl w:ilvl="0" w:tplc="D194D10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E7FEE"/>
    <w:multiLevelType w:val="hybridMultilevel"/>
    <w:tmpl w:val="3DA0B2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705667CA"/>
    <w:multiLevelType w:val="hybridMultilevel"/>
    <w:tmpl w:val="060A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A2405"/>
    <w:multiLevelType w:val="hybridMultilevel"/>
    <w:tmpl w:val="1E90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C0821"/>
    <w:multiLevelType w:val="hybridMultilevel"/>
    <w:tmpl w:val="20A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E2EA8"/>
    <w:multiLevelType w:val="hybridMultilevel"/>
    <w:tmpl w:val="18B4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0703B"/>
    <w:multiLevelType w:val="hybridMultilevel"/>
    <w:tmpl w:val="B41AF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60368">
    <w:abstractNumId w:val="40"/>
  </w:num>
  <w:num w:numId="2" w16cid:durableId="1258976508">
    <w:abstractNumId w:val="6"/>
  </w:num>
  <w:num w:numId="3" w16cid:durableId="1526670850">
    <w:abstractNumId w:val="6"/>
  </w:num>
  <w:num w:numId="4" w16cid:durableId="1179849970">
    <w:abstractNumId w:val="38"/>
  </w:num>
  <w:num w:numId="5" w16cid:durableId="1331561560">
    <w:abstractNumId w:val="21"/>
  </w:num>
  <w:num w:numId="6" w16cid:durableId="512569834">
    <w:abstractNumId w:val="8"/>
  </w:num>
  <w:num w:numId="7" w16cid:durableId="1758332800">
    <w:abstractNumId w:val="8"/>
    <w:lvlOverride w:ilvl="0">
      <w:lvl w:ilvl="0">
        <w:start w:val="1"/>
        <w:numFmt w:val="decimal"/>
        <w:pStyle w:val="Heading1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2160" w:hanging="180"/>
        </w:pPr>
        <w:rPr>
          <w:rFonts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 w16cid:durableId="1895849530">
    <w:abstractNumId w:val="11"/>
  </w:num>
  <w:num w:numId="9" w16cid:durableId="1024290653">
    <w:abstractNumId w:val="46"/>
  </w:num>
  <w:num w:numId="10" w16cid:durableId="638921636">
    <w:abstractNumId w:val="9"/>
  </w:num>
  <w:num w:numId="11" w16cid:durableId="174541826">
    <w:abstractNumId w:val="31"/>
  </w:num>
  <w:num w:numId="12" w16cid:durableId="1353384515">
    <w:abstractNumId w:val="36"/>
  </w:num>
  <w:num w:numId="13" w16cid:durableId="635720793">
    <w:abstractNumId w:val="17"/>
  </w:num>
  <w:num w:numId="14" w16cid:durableId="2127843325">
    <w:abstractNumId w:val="30"/>
  </w:num>
  <w:num w:numId="15" w16cid:durableId="751388818">
    <w:abstractNumId w:val="37"/>
  </w:num>
  <w:num w:numId="16" w16cid:durableId="1532836771">
    <w:abstractNumId w:val="24"/>
  </w:num>
  <w:num w:numId="17" w16cid:durableId="601031243">
    <w:abstractNumId w:val="34"/>
  </w:num>
  <w:num w:numId="18" w16cid:durableId="499542818">
    <w:abstractNumId w:val="19"/>
  </w:num>
  <w:num w:numId="19" w16cid:durableId="1752000864">
    <w:abstractNumId w:val="33"/>
  </w:num>
  <w:num w:numId="20" w16cid:durableId="102118678">
    <w:abstractNumId w:val="20"/>
  </w:num>
  <w:num w:numId="21" w16cid:durableId="24330082">
    <w:abstractNumId w:val="7"/>
  </w:num>
  <w:num w:numId="22" w16cid:durableId="678653968">
    <w:abstractNumId w:val="18"/>
  </w:num>
  <w:num w:numId="23" w16cid:durableId="240530449">
    <w:abstractNumId w:val="27"/>
  </w:num>
  <w:num w:numId="24" w16cid:durableId="1329752254">
    <w:abstractNumId w:val="3"/>
  </w:num>
  <w:num w:numId="25" w16cid:durableId="1622608837">
    <w:abstractNumId w:val="15"/>
  </w:num>
  <w:num w:numId="26" w16cid:durableId="565067995">
    <w:abstractNumId w:val="29"/>
  </w:num>
  <w:num w:numId="27" w16cid:durableId="1076826546">
    <w:abstractNumId w:val="13"/>
  </w:num>
  <w:num w:numId="28" w16cid:durableId="1085568016">
    <w:abstractNumId w:val="25"/>
  </w:num>
  <w:num w:numId="29" w16cid:durableId="536428641">
    <w:abstractNumId w:val="42"/>
  </w:num>
  <w:num w:numId="30" w16cid:durableId="1347320291">
    <w:abstractNumId w:val="14"/>
  </w:num>
  <w:num w:numId="31" w16cid:durableId="1902016038">
    <w:abstractNumId w:val="45"/>
  </w:num>
  <w:num w:numId="32" w16cid:durableId="809829543">
    <w:abstractNumId w:val="4"/>
  </w:num>
  <w:num w:numId="33" w16cid:durableId="197741526">
    <w:abstractNumId w:val="39"/>
  </w:num>
  <w:num w:numId="34" w16cid:durableId="1608854191">
    <w:abstractNumId w:val="16"/>
  </w:num>
  <w:num w:numId="35" w16cid:durableId="1239292197">
    <w:abstractNumId w:val="32"/>
  </w:num>
  <w:num w:numId="36" w16cid:durableId="1199852880">
    <w:abstractNumId w:val="41"/>
  </w:num>
  <w:num w:numId="37" w16cid:durableId="766122156">
    <w:abstractNumId w:val="44"/>
  </w:num>
  <w:num w:numId="38" w16cid:durableId="394931359">
    <w:abstractNumId w:val="43"/>
  </w:num>
  <w:num w:numId="39" w16cid:durableId="1066031109">
    <w:abstractNumId w:val="0"/>
  </w:num>
  <w:num w:numId="40" w16cid:durableId="445122401">
    <w:abstractNumId w:val="23"/>
  </w:num>
  <w:num w:numId="41" w16cid:durableId="111217168">
    <w:abstractNumId w:val="22"/>
  </w:num>
  <w:num w:numId="42" w16cid:durableId="1961260178">
    <w:abstractNumId w:val="26"/>
  </w:num>
  <w:num w:numId="43" w16cid:durableId="1606839456">
    <w:abstractNumId w:val="1"/>
  </w:num>
  <w:num w:numId="44" w16cid:durableId="833838415">
    <w:abstractNumId w:val="35"/>
  </w:num>
  <w:num w:numId="45" w16cid:durableId="864489696">
    <w:abstractNumId w:val="12"/>
  </w:num>
  <w:num w:numId="46" w16cid:durableId="661277929">
    <w:abstractNumId w:val="28"/>
  </w:num>
  <w:num w:numId="47" w16cid:durableId="68962552">
    <w:abstractNumId w:val="5"/>
  </w:num>
  <w:num w:numId="48" w16cid:durableId="533274305">
    <w:abstractNumId w:val="2"/>
  </w:num>
  <w:num w:numId="49" w16cid:durableId="3275147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>
      <o:colormru v:ext="edit" colors="#e8e8e8,#b2c6e4,#f6b0c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63"/>
    <w:rsid w:val="00000AD7"/>
    <w:rsid w:val="00003765"/>
    <w:rsid w:val="0001088A"/>
    <w:rsid w:val="00013D1B"/>
    <w:rsid w:val="0002794A"/>
    <w:rsid w:val="00030187"/>
    <w:rsid w:val="000333FB"/>
    <w:rsid w:val="00033F37"/>
    <w:rsid w:val="00034428"/>
    <w:rsid w:val="00037E19"/>
    <w:rsid w:val="0004538C"/>
    <w:rsid w:val="00050E91"/>
    <w:rsid w:val="000543AA"/>
    <w:rsid w:val="00057F61"/>
    <w:rsid w:val="000765B0"/>
    <w:rsid w:val="000913B0"/>
    <w:rsid w:val="00092C35"/>
    <w:rsid w:val="00096B18"/>
    <w:rsid w:val="00097882"/>
    <w:rsid w:val="000A41DF"/>
    <w:rsid w:val="000B50EC"/>
    <w:rsid w:val="000C00D5"/>
    <w:rsid w:val="000C0AE0"/>
    <w:rsid w:val="000C5232"/>
    <w:rsid w:val="000D6556"/>
    <w:rsid w:val="000E77F5"/>
    <w:rsid w:val="000F0551"/>
    <w:rsid w:val="000F0AB9"/>
    <w:rsid w:val="000F2584"/>
    <w:rsid w:val="000F61DE"/>
    <w:rsid w:val="000F663D"/>
    <w:rsid w:val="0010179E"/>
    <w:rsid w:val="001076BE"/>
    <w:rsid w:val="00112776"/>
    <w:rsid w:val="00115154"/>
    <w:rsid w:val="001200EA"/>
    <w:rsid w:val="0012477E"/>
    <w:rsid w:val="00150C56"/>
    <w:rsid w:val="00152F1C"/>
    <w:rsid w:val="00160EEE"/>
    <w:rsid w:val="00162EBB"/>
    <w:rsid w:val="00167CFC"/>
    <w:rsid w:val="001857AC"/>
    <w:rsid w:val="0019368D"/>
    <w:rsid w:val="0019417E"/>
    <w:rsid w:val="001A4FFA"/>
    <w:rsid w:val="001A5503"/>
    <w:rsid w:val="001A58B0"/>
    <w:rsid w:val="001A6733"/>
    <w:rsid w:val="001B355D"/>
    <w:rsid w:val="001C0C53"/>
    <w:rsid w:val="001D03C2"/>
    <w:rsid w:val="001D19E4"/>
    <w:rsid w:val="001D2112"/>
    <w:rsid w:val="001D2BF8"/>
    <w:rsid w:val="001D6921"/>
    <w:rsid w:val="001F6408"/>
    <w:rsid w:val="0020542A"/>
    <w:rsid w:val="00212833"/>
    <w:rsid w:val="002131D8"/>
    <w:rsid w:val="00214D08"/>
    <w:rsid w:val="002201A9"/>
    <w:rsid w:val="0022492F"/>
    <w:rsid w:val="00240E9C"/>
    <w:rsid w:val="002538D3"/>
    <w:rsid w:val="002719EE"/>
    <w:rsid w:val="00277103"/>
    <w:rsid w:val="00293A87"/>
    <w:rsid w:val="002977A1"/>
    <w:rsid w:val="002A0075"/>
    <w:rsid w:val="002A28D5"/>
    <w:rsid w:val="002A44FD"/>
    <w:rsid w:val="002B541E"/>
    <w:rsid w:val="002B5922"/>
    <w:rsid w:val="002C093B"/>
    <w:rsid w:val="002C73D0"/>
    <w:rsid w:val="002D2B8A"/>
    <w:rsid w:val="002E768D"/>
    <w:rsid w:val="002F5CFB"/>
    <w:rsid w:val="00304006"/>
    <w:rsid w:val="003060CE"/>
    <w:rsid w:val="00311F11"/>
    <w:rsid w:val="00314BAF"/>
    <w:rsid w:val="00322A21"/>
    <w:rsid w:val="00327177"/>
    <w:rsid w:val="003278AB"/>
    <w:rsid w:val="00332EA1"/>
    <w:rsid w:val="00334F86"/>
    <w:rsid w:val="003455A5"/>
    <w:rsid w:val="0035185C"/>
    <w:rsid w:val="003614F1"/>
    <w:rsid w:val="003621A1"/>
    <w:rsid w:val="00362D5A"/>
    <w:rsid w:val="003672C5"/>
    <w:rsid w:val="00370CE8"/>
    <w:rsid w:val="003711A9"/>
    <w:rsid w:val="003801E9"/>
    <w:rsid w:val="003868DE"/>
    <w:rsid w:val="003869F5"/>
    <w:rsid w:val="00390170"/>
    <w:rsid w:val="003A1C35"/>
    <w:rsid w:val="003B1EFE"/>
    <w:rsid w:val="003C4473"/>
    <w:rsid w:val="003D00D8"/>
    <w:rsid w:val="003D0912"/>
    <w:rsid w:val="003D77C1"/>
    <w:rsid w:val="003E17AE"/>
    <w:rsid w:val="003E2716"/>
    <w:rsid w:val="003F6714"/>
    <w:rsid w:val="003F71C2"/>
    <w:rsid w:val="004004F3"/>
    <w:rsid w:val="004028AA"/>
    <w:rsid w:val="00403631"/>
    <w:rsid w:val="00403740"/>
    <w:rsid w:val="00411DD1"/>
    <w:rsid w:val="004133C8"/>
    <w:rsid w:val="004241A2"/>
    <w:rsid w:val="004340FC"/>
    <w:rsid w:val="00440351"/>
    <w:rsid w:val="0044039B"/>
    <w:rsid w:val="004426CC"/>
    <w:rsid w:val="004433EC"/>
    <w:rsid w:val="004538D8"/>
    <w:rsid w:val="00462F41"/>
    <w:rsid w:val="00470BF6"/>
    <w:rsid w:val="0047123F"/>
    <w:rsid w:val="00475267"/>
    <w:rsid w:val="004806F8"/>
    <w:rsid w:val="00481441"/>
    <w:rsid w:val="00481E46"/>
    <w:rsid w:val="00483986"/>
    <w:rsid w:val="00487DE3"/>
    <w:rsid w:val="00495EF3"/>
    <w:rsid w:val="004A18D9"/>
    <w:rsid w:val="004A65C6"/>
    <w:rsid w:val="004B6184"/>
    <w:rsid w:val="004B623B"/>
    <w:rsid w:val="004C01B5"/>
    <w:rsid w:val="004D0830"/>
    <w:rsid w:val="004D2E5E"/>
    <w:rsid w:val="004D4553"/>
    <w:rsid w:val="004D6F06"/>
    <w:rsid w:val="004D78B1"/>
    <w:rsid w:val="004E224F"/>
    <w:rsid w:val="004E572F"/>
    <w:rsid w:val="004E6E29"/>
    <w:rsid w:val="004E7B31"/>
    <w:rsid w:val="004F2CBA"/>
    <w:rsid w:val="004F3E00"/>
    <w:rsid w:val="004F54D8"/>
    <w:rsid w:val="005114D1"/>
    <w:rsid w:val="0051265E"/>
    <w:rsid w:val="0052298A"/>
    <w:rsid w:val="00524EB7"/>
    <w:rsid w:val="00545E24"/>
    <w:rsid w:val="0056314B"/>
    <w:rsid w:val="005654FB"/>
    <w:rsid w:val="005668AC"/>
    <w:rsid w:val="005730E3"/>
    <w:rsid w:val="00574583"/>
    <w:rsid w:val="00586E3E"/>
    <w:rsid w:val="005932FE"/>
    <w:rsid w:val="005A024A"/>
    <w:rsid w:val="005B02E1"/>
    <w:rsid w:val="005B0BA4"/>
    <w:rsid w:val="005B3EF3"/>
    <w:rsid w:val="005C3364"/>
    <w:rsid w:val="005C7903"/>
    <w:rsid w:val="005D2E17"/>
    <w:rsid w:val="005D31B7"/>
    <w:rsid w:val="005D567E"/>
    <w:rsid w:val="005E1BE3"/>
    <w:rsid w:val="005F29B0"/>
    <w:rsid w:val="005F29C4"/>
    <w:rsid w:val="005F6F36"/>
    <w:rsid w:val="006205BB"/>
    <w:rsid w:val="00625F7B"/>
    <w:rsid w:val="006300A8"/>
    <w:rsid w:val="00631174"/>
    <w:rsid w:val="00635A03"/>
    <w:rsid w:val="00637A10"/>
    <w:rsid w:val="00664965"/>
    <w:rsid w:val="00666FB3"/>
    <w:rsid w:val="00674828"/>
    <w:rsid w:val="006805FF"/>
    <w:rsid w:val="0068148E"/>
    <w:rsid w:val="00690B10"/>
    <w:rsid w:val="006912CD"/>
    <w:rsid w:val="00691362"/>
    <w:rsid w:val="00692073"/>
    <w:rsid w:val="00693E34"/>
    <w:rsid w:val="0069550C"/>
    <w:rsid w:val="00697922"/>
    <w:rsid w:val="006B27EA"/>
    <w:rsid w:val="006B59A1"/>
    <w:rsid w:val="006C1EF2"/>
    <w:rsid w:val="006C3253"/>
    <w:rsid w:val="006D448E"/>
    <w:rsid w:val="006D6AFC"/>
    <w:rsid w:val="006D6F47"/>
    <w:rsid w:val="006F20D3"/>
    <w:rsid w:val="00707A0D"/>
    <w:rsid w:val="007105DC"/>
    <w:rsid w:val="00711CDB"/>
    <w:rsid w:val="00711E60"/>
    <w:rsid w:val="00713908"/>
    <w:rsid w:val="00713DA9"/>
    <w:rsid w:val="007230E2"/>
    <w:rsid w:val="0073357C"/>
    <w:rsid w:val="0073778B"/>
    <w:rsid w:val="0074212C"/>
    <w:rsid w:val="00744A88"/>
    <w:rsid w:val="00761369"/>
    <w:rsid w:val="0076491C"/>
    <w:rsid w:val="00766566"/>
    <w:rsid w:val="00767A02"/>
    <w:rsid w:val="007820BD"/>
    <w:rsid w:val="0078518D"/>
    <w:rsid w:val="007873DA"/>
    <w:rsid w:val="007A1005"/>
    <w:rsid w:val="007B7436"/>
    <w:rsid w:val="007B7C0A"/>
    <w:rsid w:val="007C05D6"/>
    <w:rsid w:val="007C1F92"/>
    <w:rsid w:val="007C2E92"/>
    <w:rsid w:val="007C540E"/>
    <w:rsid w:val="007D02CB"/>
    <w:rsid w:val="007D46DB"/>
    <w:rsid w:val="007E712D"/>
    <w:rsid w:val="007F76DA"/>
    <w:rsid w:val="00800025"/>
    <w:rsid w:val="00805D55"/>
    <w:rsid w:val="00807B1F"/>
    <w:rsid w:val="008128A1"/>
    <w:rsid w:val="00816FE4"/>
    <w:rsid w:val="008178AE"/>
    <w:rsid w:val="008350FC"/>
    <w:rsid w:val="00835680"/>
    <w:rsid w:val="00836315"/>
    <w:rsid w:val="00844E2F"/>
    <w:rsid w:val="00847526"/>
    <w:rsid w:val="008549F4"/>
    <w:rsid w:val="00855977"/>
    <w:rsid w:val="00860653"/>
    <w:rsid w:val="00874119"/>
    <w:rsid w:val="00874A86"/>
    <w:rsid w:val="00881CB6"/>
    <w:rsid w:val="00885A63"/>
    <w:rsid w:val="00890A31"/>
    <w:rsid w:val="00892E21"/>
    <w:rsid w:val="00897149"/>
    <w:rsid w:val="008A0531"/>
    <w:rsid w:val="008A281A"/>
    <w:rsid w:val="008A4F0C"/>
    <w:rsid w:val="008A7B4A"/>
    <w:rsid w:val="008B32ED"/>
    <w:rsid w:val="008B4666"/>
    <w:rsid w:val="008D6052"/>
    <w:rsid w:val="008E0FBA"/>
    <w:rsid w:val="008E59E8"/>
    <w:rsid w:val="008F5A1E"/>
    <w:rsid w:val="008F7C1B"/>
    <w:rsid w:val="009134DF"/>
    <w:rsid w:val="00925FC6"/>
    <w:rsid w:val="0092703C"/>
    <w:rsid w:val="0093394F"/>
    <w:rsid w:val="00962F06"/>
    <w:rsid w:val="00974F05"/>
    <w:rsid w:val="00976C75"/>
    <w:rsid w:val="0098058C"/>
    <w:rsid w:val="00985D63"/>
    <w:rsid w:val="009865F4"/>
    <w:rsid w:val="009928FB"/>
    <w:rsid w:val="00996514"/>
    <w:rsid w:val="009A07A1"/>
    <w:rsid w:val="009A5C92"/>
    <w:rsid w:val="009B1F61"/>
    <w:rsid w:val="009B1F9C"/>
    <w:rsid w:val="009B443C"/>
    <w:rsid w:val="009B588A"/>
    <w:rsid w:val="009B64A0"/>
    <w:rsid w:val="009C26CD"/>
    <w:rsid w:val="009C543E"/>
    <w:rsid w:val="009D02CA"/>
    <w:rsid w:val="009D0D3D"/>
    <w:rsid w:val="009D5181"/>
    <w:rsid w:val="009E05D6"/>
    <w:rsid w:val="009E3D2F"/>
    <w:rsid w:val="009E684C"/>
    <w:rsid w:val="009E6882"/>
    <w:rsid w:val="009E7C3C"/>
    <w:rsid w:val="009F0C1F"/>
    <w:rsid w:val="009F3492"/>
    <w:rsid w:val="009F4784"/>
    <w:rsid w:val="009F71AA"/>
    <w:rsid w:val="00A01B58"/>
    <w:rsid w:val="00A07681"/>
    <w:rsid w:val="00A13034"/>
    <w:rsid w:val="00A157E2"/>
    <w:rsid w:val="00A24E72"/>
    <w:rsid w:val="00A40327"/>
    <w:rsid w:val="00A4055D"/>
    <w:rsid w:val="00A44C99"/>
    <w:rsid w:val="00A469B2"/>
    <w:rsid w:val="00A47F21"/>
    <w:rsid w:val="00A524CF"/>
    <w:rsid w:val="00A67AF1"/>
    <w:rsid w:val="00A81138"/>
    <w:rsid w:val="00A8560D"/>
    <w:rsid w:val="00A91ABF"/>
    <w:rsid w:val="00A92A02"/>
    <w:rsid w:val="00A94FE4"/>
    <w:rsid w:val="00AA3DF7"/>
    <w:rsid w:val="00AB530B"/>
    <w:rsid w:val="00AC3BA6"/>
    <w:rsid w:val="00AC6496"/>
    <w:rsid w:val="00AD2600"/>
    <w:rsid w:val="00AD2A8E"/>
    <w:rsid w:val="00AD3E14"/>
    <w:rsid w:val="00AD5DBA"/>
    <w:rsid w:val="00AD7AAC"/>
    <w:rsid w:val="00AE2845"/>
    <w:rsid w:val="00AE36C8"/>
    <w:rsid w:val="00AF0AA5"/>
    <w:rsid w:val="00B067CE"/>
    <w:rsid w:val="00B101BB"/>
    <w:rsid w:val="00B12653"/>
    <w:rsid w:val="00B1635E"/>
    <w:rsid w:val="00B33A93"/>
    <w:rsid w:val="00B4052C"/>
    <w:rsid w:val="00B43D32"/>
    <w:rsid w:val="00B47FF8"/>
    <w:rsid w:val="00B5032D"/>
    <w:rsid w:val="00B541BB"/>
    <w:rsid w:val="00B61000"/>
    <w:rsid w:val="00B64B38"/>
    <w:rsid w:val="00B70A3A"/>
    <w:rsid w:val="00B70BA4"/>
    <w:rsid w:val="00B82C69"/>
    <w:rsid w:val="00B83288"/>
    <w:rsid w:val="00B83B8B"/>
    <w:rsid w:val="00B96EC2"/>
    <w:rsid w:val="00BA1996"/>
    <w:rsid w:val="00BA4983"/>
    <w:rsid w:val="00BA651D"/>
    <w:rsid w:val="00BB2B81"/>
    <w:rsid w:val="00BB3334"/>
    <w:rsid w:val="00BB5856"/>
    <w:rsid w:val="00BC733B"/>
    <w:rsid w:val="00BE0EC4"/>
    <w:rsid w:val="00BF35E2"/>
    <w:rsid w:val="00BF60FD"/>
    <w:rsid w:val="00C142A6"/>
    <w:rsid w:val="00C33A09"/>
    <w:rsid w:val="00C42F6D"/>
    <w:rsid w:val="00C4322A"/>
    <w:rsid w:val="00C438FB"/>
    <w:rsid w:val="00C45672"/>
    <w:rsid w:val="00C53B4F"/>
    <w:rsid w:val="00C56CFB"/>
    <w:rsid w:val="00C57582"/>
    <w:rsid w:val="00C609D7"/>
    <w:rsid w:val="00C72119"/>
    <w:rsid w:val="00C72997"/>
    <w:rsid w:val="00C8337F"/>
    <w:rsid w:val="00C96510"/>
    <w:rsid w:val="00CA2DB9"/>
    <w:rsid w:val="00CA6182"/>
    <w:rsid w:val="00CA69D4"/>
    <w:rsid w:val="00CA6AD4"/>
    <w:rsid w:val="00CB4883"/>
    <w:rsid w:val="00CC1DE3"/>
    <w:rsid w:val="00CC3210"/>
    <w:rsid w:val="00CC47C7"/>
    <w:rsid w:val="00CC5E1D"/>
    <w:rsid w:val="00CD0200"/>
    <w:rsid w:val="00CD1D8A"/>
    <w:rsid w:val="00CD4925"/>
    <w:rsid w:val="00CD4D2E"/>
    <w:rsid w:val="00CD77F5"/>
    <w:rsid w:val="00CE1874"/>
    <w:rsid w:val="00CE1D90"/>
    <w:rsid w:val="00CF1E92"/>
    <w:rsid w:val="00D01A02"/>
    <w:rsid w:val="00D11F21"/>
    <w:rsid w:val="00D13405"/>
    <w:rsid w:val="00D17C0B"/>
    <w:rsid w:val="00D21BD4"/>
    <w:rsid w:val="00D30CB9"/>
    <w:rsid w:val="00D30E20"/>
    <w:rsid w:val="00D3125E"/>
    <w:rsid w:val="00D31AE8"/>
    <w:rsid w:val="00D33491"/>
    <w:rsid w:val="00D35521"/>
    <w:rsid w:val="00D3797B"/>
    <w:rsid w:val="00D46EB6"/>
    <w:rsid w:val="00D56CFB"/>
    <w:rsid w:val="00D63A93"/>
    <w:rsid w:val="00D67E0E"/>
    <w:rsid w:val="00D72E82"/>
    <w:rsid w:val="00D767F1"/>
    <w:rsid w:val="00D76963"/>
    <w:rsid w:val="00D86379"/>
    <w:rsid w:val="00D93858"/>
    <w:rsid w:val="00D941F7"/>
    <w:rsid w:val="00D94FE7"/>
    <w:rsid w:val="00DA6406"/>
    <w:rsid w:val="00DA6615"/>
    <w:rsid w:val="00DB243E"/>
    <w:rsid w:val="00DB335B"/>
    <w:rsid w:val="00DB5CEF"/>
    <w:rsid w:val="00DC06C7"/>
    <w:rsid w:val="00DC0B5B"/>
    <w:rsid w:val="00DE255E"/>
    <w:rsid w:val="00DE323C"/>
    <w:rsid w:val="00DF0B82"/>
    <w:rsid w:val="00DF17CA"/>
    <w:rsid w:val="00DF22E9"/>
    <w:rsid w:val="00DF3E7D"/>
    <w:rsid w:val="00DF5AF2"/>
    <w:rsid w:val="00E112B0"/>
    <w:rsid w:val="00E12842"/>
    <w:rsid w:val="00E175DE"/>
    <w:rsid w:val="00E215A6"/>
    <w:rsid w:val="00E24A79"/>
    <w:rsid w:val="00E25BB3"/>
    <w:rsid w:val="00E27141"/>
    <w:rsid w:val="00E302BB"/>
    <w:rsid w:val="00E329C3"/>
    <w:rsid w:val="00E34E23"/>
    <w:rsid w:val="00E36E2F"/>
    <w:rsid w:val="00E403AD"/>
    <w:rsid w:val="00E50AD6"/>
    <w:rsid w:val="00E53FB9"/>
    <w:rsid w:val="00E61525"/>
    <w:rsid w:val="00E63B0F"/>
    <w:rsid w:val="00E70E92"/>
    <w:rsid w:val="00E72E29"/>
    <w:rsid w:val="00E75B06"/>
    <w:rsid w:val="00E77608"/>
    <w:rsid w:val="00E83C64"/>
    <w:rsid w:val="00E84CD1"/>
    <w:rsid w:val="00E8775C"/>
    <w:rsid w:val="00E95D25"/>
    <w:rsid w:val="00E96876"/>
    <w:rsid w:val="00E96AC5"/>
    <w:rsid w:val="00EA543F"/>
    <w:rsid w:val="00EA72E3"/>
    <w:rsid w:val="00EB768A"/>
    <w:rsid w:val="00EB7794"/>
    <w:rsid w:val="00EC037A"/>
    <w:rsid w:val="00EC5D8D"/>
    <w:rsid w:val="00ED6CE6"/>
    <w:rsid w:val="00EE614D"/>
    <w:rsid w:val="00EE630E"/>
    <w:rsid w:val="00EF2B0A"/>
    <w:rsid w:val="00EF34B3"/>
    <w:rsid w:val="00F10CD6"/>
    <w:rsid w:val="00F14891"/>
    <w:rsid w:val="00F14F38"/>
    <w:rsid w:val="00F2291D"/>
    <w:rsid w:val="00F24249"/>
    <w:rsid w:val="00F250C4"/>
    <w:rsid w:val="00F6183D"/>
    <w:rsid w:val="00F62745"/>
    <w:rsid w:val="00F73E5D"/>
    <w:rsid w:val="00F85667"/>
    <w:rsid w:val="00F90238"/>
    <w:rsid w:val="00F90AC7"/>
    <w:rsid w:val="00F945F2"/>
    <w:rsid w:val="00FA624B"/>
    <w:rsid w:val="00FB21E1"/>
    <w:rsid w:val="00FB40F1"/>
    <w:rsid w:val="00FB57B7"/>
    <w:rsid w:val="00FB6F6F"/>
    <w:rsid w:val="00FC3064"/>
    <w:rsid w:val="00FC42EF"/>
    <w:rsid w:val="00FC471F"/>
    <w:rsid w:val="00FC506E"/>
    <w:rsid w:val="00FC55E9"/>
    <w:rsid w:val="00FD447D"/>
    <w:rsid w:val="00FD62B8"/>
    <w:rsid w:val="00FE1401"/>
    <w:rsid w:val="00FE453A"/>
    <w:rsid w:val="00FE5DDE"/>
    <w:rsid w:val="00FF0C1C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8e8e8,#b2c6e4,#f6b0c2"/>
    </o:shapedefaults>
    <o:shapelayout v:ext="edit">
      <o:idmap v:ext="edit" data="2"/>
    </o:shapelayout>
  </w:shapeDefaults>
  <w:decimalSymbol w:val="."/>
  <w:listSeparator w:val=","/>
  <w14:docId w14:val="708B4F0B"/>
  <w15:docId w15:val="{8BAF4C02-6B3C-429B-9B53-7322D43A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79"/>
    <w:pPr>
      <w:spacing w:after="200" w:line="288" w:lineRule="auto"/>
    </w:pPr>
    <w:rPr>
      <w:color w:val="403F3F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214D08"/>
    <w:pPr>
      <w:keepNext/>
      <w:keepLines/>
      <w:numPr>
        <w:numId w:val="6"/>
      </w:numPr>
      <w:spacing w:line="360" w:lineRule="auto"/>
      <w:ind w:left="567" w:hanging="567"/>
      <w:outlineLvl w:val="0"/>
    </w:pPr>
    <w:rPr>
      <w:rFonts w:eastAsia="Times New Roman"/>
      <w:b/>
      <w:bCs/>
      <w:color w:val="3A6AB2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4D08"/>
    <w:pPr>
      <w:numPr>
        <w:ilvl w:val="1"/>
      </w:numPr>
      <w:ind w:left="426" w:hanging="426"/>
      <w:outlineLvl w:val="1"/>
    </w:pPr>
    <w:rPr>
      <w:color w:val="5985C4"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40FC"/>
    <w:pPr>
      <w:numPr>
        <w:ilvl w:val="2"/>
        <w:numId w:val="7"/>
      </w:numPr>
      <w:spacing w:before="240"/>
      <w:ind w:left="851" w:hanging="851"/>
      <w:outlineLvl w:val="2"/>
    </w:pPr>
    <w:rPr>
      <w:b w:val="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0FC"/>
    <w:pPr>
      <w:keepNext/>
      <w:keepLines/>
      <w:spacing w:before="200" w:after="0"/>
      <w:outlineLvl w:val="3"/>
    </w:pPr>
    <w:rPr>
      <w:rFonts w:eastAsia="Times New Roman"/>
      <w:bCs/>
      <w:iCs/>
      <w:color w:val="68879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4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2678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4C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14D08"/>
    <w:rPr>
      <w:rFonts w:eastAsia="Times New Roman"/>
      <w:b/>
      <w:bCs/>
      <w:color w:val="3A6AB2"/>
      <w:sz w:val="3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214D08"/>
    <w:rPr>
      <w:rFonts w:eastAsia="Times New Roman"/>
      <w:b/>
      <w:bCs/>
      <w:color w:val="5985C4"/>
      <w:sz w:val="26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340FC"/>
    <w:pPr>
      <w:spacing w:after="300" w:line="240" w:lineRule="auto"/>
      <w:contextualSpacing/>
    </w:pPr>
    <w:rPr>
      <w:rFonts w:eastAsia="Times New Roman"/>
      <w:b/>
      <w:color w:val="3A6AB2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4340FC"/>
    <w:rPr>
      <w:rFonts w:eastAsia="Times New Roman"/>
      <w:b/>
      <w:color w:val="3A6AB2"/>
      <w:spacing w:val="5"/>
      <w:kern w:val="28"/>
      <w:sz w:val="48"/>
      <w:szCs w:val="52"/>
      <w:lang w:eastAsia="en-US"/>
    </w:rPr>
  </w:style>
  <w:style w:type="paragraph" w:styleId="NoSpacing">
    <w:name w:val="No Spacing"/>
    <w:link w:val="NoSpacingChar"/>
    <w:uiPriority w:val="1"/>
    <w:rsid w:val="007B7436"/>
    <w:rPr>
      <w:rFonts w:eastAsia="Times New Roman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7B7436"/>
    <w:rPr>
      <w:rFonts w:eastAsia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743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4340FC"/>
    <w:rPr>
      <w:rFonts w:eastAsia="Times New Roman"/>
      <w:bCs/>
      <w:color w:val="5985C4"/>
      <w:sz w:val="24"/>
      <w:szCs w:val="28"/>
      <w:lang w:eastAsia="en-US"/>
    </w:rPr>
  </w:style>
  <w:style w:type="character" w:styleId="PlaceholderText">
    <w:name w:val="Placeholder Text"/>
    <w:uiPriority w:val="99"/>
    <w:semiHidden/>
    <w:rsid w:val="00F148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1489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1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14891"/>
    <w:rPr>
      <w:sz w:val="20"/>
    </w:rPr>
  </w:style>
  <w:style w:type="character" w:customStyle="1" w:styleId="Heading4Char">
    <w:name w:val="Heading 4 Char"/>
    <w:link w:val="Heading4"/>
    <w:uiPriority w:val="9"/>
    <w:rsid w:val="004340FC"/>
    <w:rPr>
      <w:rFonts w:eastAsia="Times New Roman"/>
      <w:bCs/>
      <w:iCs/>
      <w:color w:val="68879D"/>
      <w:szCs w:val="22"/>
      <w:lang w:eastAsia="en-US"/>
    </w:rPr>
  </w:style>
  <w:style w:type="table" w:styleId="TableGrid">
    <w:name w:val="Table Grid"/>
    <w:basedOn w:val="TableNormal"/>
    <w:uiPriority w:val="59"/>
    <w:rsid w:val="00F10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2A6"/>
    <w:pPr>
      <w:numPr>
        <w:numId w:val="1"/>
      </w:numPr>
      <w:spacing w:after="120"/>
      <w:ind w:left="714" w:hanging="357"/>
    </w:pPr>
  </w:style>
  <w:style w:type="paragraph" w:styleId="TOCHeading">
    <w:name w:val="TOC Heading"/>
    <w:basedOn w:val="Heading1"/>
    <w:next w:val="Normal"/>
    <w:uiPriority w:val="39"/>
    <w:unhideWhenUsed/>
    <w:rsid w:val="00E96876"/>
    <w:pPr>
      <w:spacing w:line="276" w:lineRule="auto"/>
      <w:outlineLvl w:val="9"/>
    </w:pPr>
    <w:rPr>
      <w:rFonts w:asciiTheme="majorHAnsi" w:eastAsiaTheme="majorEastAsia" w:hAnsiTheme="majorHAnsi" w:cstheme="majorBidi"/>
      <w:color w:val="38619D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96876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968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687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96876"/>
    <w:rPr>
      <w:color w:val="226EE0" w:themeColor="hyperlink"/>
      <w:u w:val="single"/>
    </w:rPr>
  </w:style>
  <w:style w:type="paragraph" w:customStyle="1" w:styleId="Contents">
    <w:name w:val="Contents"/>
    <w:basedOn w:val="Normal"/>
    <w:link w:val="ContentsChar"/>
    <w:qFormat/>
    <w:rsid w:val="000A41DF"/>
    <w:pPr>
      <w:spacing w:after="240"/>
    </w:pPr>
    <w:rPr>
      <w:rFonts w:eastAsiaTheme="majorEastAsia"/>
      <w:b/>
      <w:bCs/>
      <w:color w:val="3A6AB2"/>
      <w:sz w:val="26"/>
      <w:szCs w:val="26"/>
    </w:rPr>
  </w:style>
  <w:style w:type="paragraph" w:styleId="Subtitle">
    <w:name w:val="Subtitle"/>
    <w:next w:val="Normal"/>
    <w:link w:val="SubtitleChar"/>
    <w:uiPriority w:val="11"/>
    <w:qFormat/>
    <w:rsid w:val="004340FC"/>
    <w:rPr>
      <w:rFonts w:eastAsia="Times New Roman"/>
      <w:bCs/>
      <w:color w:val="E83C6A"/>
      <w:sz w:val="28"/>
      <w:szCs w:val="22"/>
      <w:lang w:eastAsia="en-US"/>
    </w:rPr>
  </w:style>
  <w:style w:type="character" w:customStyle="1" w:styleId="ContentsChar">
    <w:name w:val="Contents Char"/>
    <w:basedOn w:val="Heading2Char"/>
    <w:link w:val="Contents"/>
    <w:rsid w:val="000A41DF"/>
    <w:rPr>
      <w:rFonts w:eastAsiaTheme="majorEastAsia"/>
      <w:b/>
      <w:bCs/>
      <w:color w:val="3A6AB2"/>
      <w:sz w:val="26"/>
      <w:szCs w:val="26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340FC"/>
    <w:rPr>
      <w:rFonts w:eastAsia="Times New Roman"/>
      <w:bCs/>
      <w:color w:val="E83C6A"/>
      <w:sz w:val="28"/>
      <w:szCs w:val="22"/>
      <w:lang w:eastAsia="en-US"/>
    </w:rPr>
  </w:style>
  <w:style w:type="paragraph" w:customStyle="1" w:styleId="NumberedHeading2">
    <w:name w:val="Numbered Heading 2"/>
    <w:basedOn w:val="Normal"/>
    <w:rsid w:val="00B067CE"/>
    <w:pPr>
      <w:numPr>
        <w:ilvl w:val="1"/>
        <w:numId w:val="2"/>
      </w:numPr>
    </w:pPr>
  </w:style>
  <w:style w:type="table" w:customStyle="1" w:styleId="Style1">
    <w:name w:val="Style1"/>
    <w:basedOn w:val="TableGrid3"/>
    <w:uiPriority w:val="99"/>
    <w:rsid w:val="00C142A6"/>
    <w:tblPr>
      <w:tblBorders>
        <w:top w:val="single" w:sz="4" w:space="0" w:color="5985C4"/>
        <w:left w:val="single" w:sz="4" w:space="0" w:color="5985C4"/>
        <w:bottom w:val="single" w:sz="4" w:space="0" w:color="5985C4"/>
        <w:right w:val="single" w:sz="4" w:space="0" w:color="5985C4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  <w:vAlign w:val="center"/>
    </w:tcPr>
    <w:tblStylePr w:type="firstRow">
      <w:rPr>
        <w:b/>
        <w:color w:val="FFFFFF" w:themeColor="background1"/>
      </w:rPr>
      <w:tblPr/>
      <w:tcPr>
        <w:tcBorders>
          <w:bottom w:val="single" w:sz="4" w:space="0" w:color="5985C4"/>
          <w:tl2br w:val="none" w:sz="0" w:space="0" w:color="auto"/>
          <w:tr2bl w:val="none" w:sz="0" w:space="0" w:color="auto"/>
        </w:tcBorders>
        <w:shd w:val="clear" w:color="auto" w:fill="5985C4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14D08"/>
    <w:pPr>
      <w:spacing w:after="200"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340FC"/>
    <w:rPr>
      <w:rFonts w:asciiTheme="majorHAnsi" w:eastAsiaTheme="majorEastAsia" w:hAnsiTheme="majorHAnsi" w:cstheme="majorBidi"/>
      <w:color w:val="426782"/>
      <w:szCs w:val="22"/>
      <w:lang w:eastAsia="en-US"/>
    </w:rPr>
  </w:style>
  <w:style w:type="table" w:styleId="TableList4">
    <w:name w:val="Table List 4"/>
    <w:basedOn w:val="TableNormal"/>
    <w:uiPriority w:val="99"/>
    <w:semiHidden/>
    <w:unhideWhenUsed/>
    <w:rsid w:val="009C26CD"/>
    <w:pPr>
      <w:spacing w:after="200"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3">
    <w:name w:val="Table Grid 3"/>
    <w:basedOn w:val="TableNormal"/>
    <w:uiPriority w:val="99"/>
    <w:semiHidden/>
    <w:unhideWhenUsed/>
    <w:rsid w:val="009C26CD"/>
    <w:pPr>
      <w:spacing w:after="200"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4340FC"/>
    <w:rPr>
      <w:rFonts w:asciiTheme="majorHAnsi" w:eastAsiaTheme="majorEastAsia" w:hAnsiTheme="majorHAnsi" w:cstheme="majorBidi"/>
      <w:color w:val="264C68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4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1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1F"/>
    <w:rPr>
      <w:color w:val="403F3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1F"/>
    <w:rPr>
      <w:b/>
      <w:bCs/>
      <w:color w:val="403F3F"/>
      <w:lang w:eastAsia="en-US"/>
    </w:rPr>
  </w:style>
  <w:style w:type="character" w:customStyle="1" w:styleId="c-messagesender">
    <w:name w:val="c-message__sender"/>
    <w:basedOn w:val="DefaultParagraphFont"/>
    <w:rsid w:val="00BF60FD"/>
  </w:style>
  <w:style w:type="character" w:customStyle="1" w:styleId="c-timestamplabel">
    <w:name w:val="c-timestamp__label"/>
    <w:basedOn w:val="DefaultParagraphFont"/>
    <w:rsid w:val="00BF60FD"/>
  </w:style>
  <w:style w:type="character" w:customStyle="1" w:styleId="c-messagebody">
    <w:name w:val="c-message__body"/>
    <w:basedOn w:val="DefaultParagraphFont"/>
    <w:rsid w:val="00BF60FD"/>
  </w:style>
  <w:style w:type="paragraph" w:styleId="BodyText">
    <w:name w:val="Body Text"/>
    <w:basedOn w:val="Normal"/>
    <w:link w:val="BodyTextChar"/>
    <w:uiPriority w:val="1"/>
    <w:qFormat/>
    <w:rsid w:val="00FE1401"/>
    <w:pPr>
      <w:widowControl w:val="0"/>
      <w:autoSpaceDE w:val="0"/>
      <w:autoSpaceDN w:val="0"/>
      <w:spacing w:after="0" w:line="240" w:lineRule="auto"/>
    </w:pPr>
    <w:rPr>
      <w:rFonts w:ascii="Trenda Bold" w:eastAsia="Trenda Bold" w:hAnsi="Trenda Bold" w:cs="Trenda Bold"/>
      <w:b/>
      <w:bCs/>
      <w:color w:val="auto"/>
      <w:sz w:val="48"/>
      <w:szCs w:val="48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FE1401"/>
    <w:rPr>
      <w:rFonts w:ascii="Trenda Bold" w:eastAsia="Trenda Bold" w:hAnsi="Trenda Bold" w:cs="Trenda Bold"/>
      <w:b/>
      <w:bCs/>
      <w:sz w:val="48"/>
      <w:szCs w:val="48"/>
      <w:lang w:bidi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8A1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927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261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88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958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494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996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thena.ohdsi.org/search-terms/star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.rogers\Downloads\Imo_UK%20Doc%20Template%20-%20External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707C9D2E9948EC9842F5359BFAA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41232-C865-4226-98DE-60053EDD6BF7}"/>
      </w:docPartPr>
      <w:docPartBody>
        <w:p w:rsidR="00240C65" w:rsidRDefault="00240C65">
          <w:pPr>
            <w:pStyle w:val="4A707C9D2E9948EC9842F5359BFAA88F"/>
          </w:pPr>
          <w:r w:rsidRPr="00357E8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nda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nda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5"/>
    <w:rsid w:val="00013F78"/>
    <w:rsid w:val="0024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4A707C9D2E9948EC9842F5359BFAA88F">
    <w:name w:val="4A707C9D2E9948EC9842F5359BFAA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mo_Theme">
      <a:dk1>
        <a:srgbClr val="333333"/>
      </a:dk1>
      <a:lt1>
        <a:sysClr val="window" lastClr="FFFFFF"/>
      </a:lt1>
      <a:dk2>
        <a:srgbClr val="3A6AB2"/>
      </a:dk2>
      <a:lt2>
        <a:srgbClr val="F1F1F1"/>
      </a:lt2>
      <a:accent1>
        <a:srgbClr val="5985C4"/>
      </a:accent1>
      <a:accent2>
        <a:srgbClr val="E83C6A"/>
      </a:accent2>
      <a:accent3>
        <a:srgbClr val="21526B"/>
      </a:accent3>
      <a:accent4>
        <a:srgbClr val="6B7373"/>
      </a:accent4>
      <a:accent5>
        <a:srgbClr val="849AA9"/>
      </a:accent5>
      <a:accent6>
        <a:srgbClr val="FFFFFF"/>
      </a:accent6>
      <a:hlink>
        <a:srgbClr val="226EE0"/>
      </a:hlink>
      <a:folHlink>
        <a:srgbClr val="5062E8"/>
      </a:folHlink>
    </a:clrScheme>
    <a:fontScheme name="FACE Fonts 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77E378B8A0A4AAFFAA7BDB175FEE2" ma:contentTypeVersion="3" ma:contentTypeDescription="Create a new document." ma:contentTypeScope="" ma:versionID="8a09d0b9eaceac3569b09bfda434190b">
  <xsd:schema xmlns:xsd="http://www.w3.org/2001/XMLSchema" xmlns:xs="http://www.w3.org/2001/XMLSchema" xmlns:p="http://schemas.microsoft.com/office/2006/metadata/properties" xmlns:ns2="ea6bcf5d-0cde-4fd5-88d5-c669b7729081" targetNamespace="http://schemas.microsoft.com/office/2006/metadata/properties" ma:root="true" ma:fieldsID="f764b3b9c71646aae3c6200ca9e79eb1" ns2:_="">
    <xsd:import namespace="ea6bcf5d-0cde-4fd5-88d5-c669b7729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bcf5d-0cde-4fd5-88d5-c669b772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A9770-F3AB-4BF4-A82B-1773EE6ECABC}"/>
</file>

<file path=customXml/itemProps2.xml><?xml version="1.0" encoding="utf-8"?>
<ds:datastoreItem xmlns:ds="http://schemas.openxmlformats.org/officeDocument/2006/customXml" ds:itemID="{3565E6D4-AB4A-4414-B289-DB79A59AC4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661C6C-A927-4DB4-8205-7DF00AC5D7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C6F289-F60D-4F63-9AC7-AC5222C10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Imo_UK Doc Template - External (2)</Template>
  <TotalTime>429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ETL Stored Procedure Modification</vt:lpstr>
    </vt:vector>
  </TitlesOfParts>
  <Company>Microsoft</Company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Usage Guide</dc:title>
  <dc:creator>Mark Rogers</dc:creator>
  <dc:description>QA: 21/08/2019</dc:description>
  <cp:lastModifiedBy>Mark Rogers</cp:lastModifiedBy>
  <cp:revision>171</cp:revision>
  <cp:lastPrinted>2022-12-15T10:27:00Z</cp:lastPrinted>
  <dcterms:created xsi:type="dcterms:W3CDTF">2023-02-23T00:27:00Z</dcterms:created>
  <dcterms:modified xsi:type="dcterms:W3CDTF">2023-12-01T16:03:00Z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0x01010009C77E378B8A0A4AAFFAA7BDB175FEE2</vt:lpwstr>
  </property>
</Properties>
</file>